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87780" w14:textId="21CE80D6" w:rsidR="000150A7" w:rsidRPr="00343EF4" w:rsidRDefault="00426851" w:rsidP="000150A7">
      <w:pPr>
        <w:pStyle w:val="Titre"/>
        <w:rPr>
          <w:noProof/>
        </w:rPr>
      </w:pPr>
      <w:r w:rsidRPr="00343EF4">
        <w:t xml:space="preserve">Le formatage des </w:t>
      </w:r>
      <w:r w:rsidR="00644193" w:rsidRPr="00343EF4">
        <w:t>nombres</w:t>
      </w:r>
    </w:p>
    <w:p w14:paraId="31FD3075" w14:textId="2B5C5FEB" w:rsidR="000150A7" w:rsidRPr="00343EF4" w:rsidRDefault="000150A7" w:rsidP="000150A7">
      <w:pPr>
        <w:pStyle w:val="Titre1"/>
      </w:pPr>
      <w:r w:rsidRPr="00343EF4">
        <w:t xml:space="preserve">Démonstration </w:t>
      </w:r>
      <w:r w:rsidR="00644193" w:rsidRPr="00343EF4">
        <w:t>3</w:t>
      </w:r>
      <w:r w:rsidRPr="00343EF4">
        <w:t xml:space="preserve"> du module </w:t>
      </w:r>
      <w:r w:rsidR="00426851" w:rsidRPr="00343EF4">
        <w:t>8</w:t>
      </w:r>
    </w:p>
    <w:p w14:paraId="5938D2DE" w14:textId="77777777" w:rsidR="000150A7" w:rsidRPr="00343EF4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343EF4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0E6BDE73" w:rsidR="000150A7" w:rsidRPr="00343EF4" w:rsidRDefault="00AA2821" w:rsidP="00AA2821">
            <w:pPr>
              <w:pStyle w:val="TPnormal"/>
            </w:pPr>
            <w:r w:rsidRPr="00343EF4">
              <w:t>L'objectif de c</w:t>
            </w:r>
            <w:r w:rsidR="00740FF3" w:rsidRPr="00343EF4">
              <w:t xml:space="preserve">ette démonstration </w:t>
            </w:r>
            <w:r w:rsidRPr="00343EF4">
              <w:t>est d</w:t>
            </w:r>
            <w:r w:rsidR="00740FF3" w:rsidRPr="00343EF4">
              <w:t>e</w:t>
            </w:r>
            <w:r w:rsidR="00B81A12" w:rsidRPr="00343EF4">
              <w:t xml:space="preserve"> présenter les techniques d’affichage des </w:t>
            </w:r>
            <w:r w:rsidR="00D63DAA" w:rsidRPr="00343EF4">
              <w:t>nombres avec la librairie fmt</w:t>
            </w:r>
            <w:r w:rsidR="00B81A12" w:rsidRPr="00343EF4">
              <w:t>.</w:t>
            </w:r>
          </w:p>
        </w:tc>
      </w:tr>
    </w:tbl>
    <w:p w14:paraId="0E3C48BE" w14:textId="70E04DCB" w:rsidR="000150A7" w:rsidRPr="00343EF4" w:rsidRDefault="000150A7" w:rsidP="000150A7">
      <w:pPr>
        <w:pStyle w:val="TPTitre"/>
      </w:pPr>
      <w:r w:rsidRPr="00343EF4">
        <w:t>Déroulement</w:t>
      </w:r>
    </w:p>
    <w:p w14:paraId="449AC5C5" w14:textId="0345D66E" w:rsidR="00536EF3" w:rsidRPr="00343EF4" w:rsidRDefault="00956432" w:rsidP="00611088">
      <w:pPr>
        <w:pStyle w:val="TPnormalpuce1"/>
        <w:jc w:val="left"/>
      </w:pPr>
      <w:r w:rsidRPr="00343EF4">
        <w:t xml:space="preserve">Créer une JSP nommée </w:t>
      </w:r>
      <w:r w:rsidRPr="00343EF4">
        <w:rPr>
          <w:rFonts w:ascii="Segoe UI" w:hAnsi="Segoe UI" w:cs="Segoe UI"/>
          <w:color w:val="212529"/>
          <w:shd w:val="clear" w:color="auto" w:fill="FFFFFF"/>
        </w:rPr>
        <w:t>formatage</w:t>
      </w:r>
      <w:r w:rsidR="005978FC" w:rsidRPr="00343EF4">
        <w:rPr>
          <w:rFonts w:ascii="Segoe UI" w:hAnsi="Segoe UI" w:cs="Segoe UI"/>
          <w:color w:val="212529"/>
          <w:shd w:val="clear" w:color="auto" w:fill="FFFFFF"/>
        </w:rPr>
        <w:t>Nombres</w:t>
      </w:r>
      <w:r w:rsidRPr="00343EF4">
        <w:rPr>
          <w:rFonts w:ascii="Segoe UI" w:hAnsi="Segoe UI" w:cs="Segoe UI"/>
          <w:color w:val="212529"/>
          <w:shd w:val="clear" w:color="auto" w:fill="FFFFFF"/>
        </w:rPr>
        <w:t xml:space="preserve">.jsp dans le répertoire </w:t>
      </w:r>
      <w:r w:rsidR="00611088" w:rsidRPr="00343EF4">
        <w:rPr>
          <w:rFonts w:ascii="Segoe UI" w:hAnsi="Segoe UI" w:cs="Segoe UI"/>
          <w:color w:val="212529"/>
          <w:shd w:val="clear" w:color="auto" w:fill="FFFFFF"/>
        </w:rPr>
        <w:br/>
      </w:r>
      <w:r w:rsidRPr="00343EF4">
        <w:rPr>
          <w:rFonts w:ascii="Segoe UI" w:hAnsi="Segoe UI" w:cs="Segoe UI"/>
          <w:color w:val="212529"/>
          <w:shd w:val="clear" w:color="auto" w:fill="FFFFFF"/>
        </w:rPr>
        <w:t>/WebContent/WEB-INF/modules/module8.</w:t>
      </w:r>
    </w:p>
    <w:p w14:paraId="05258A01" w14:textId="64151AE9" w:rsidR="00956432" w:rsidRPr="00343EF4" w:rsidRDefault="00956432" w:rsidP="00956432">
      <w:pPr>
        <w:pStyle w:val="TPnormalpuce1"/>
      </w:pPr>
      <w:r w:rsidRPr="00343EF4">
        <w:t>Modifier le code de ce fichier avec celui-ci :</w:t>
      </w:r>
    </w:p>
    <w:p w14:paraId="4E09F5F2" w14:textId="77777777" w:rsidR="00FC4F94" w:rsidRPr="00343EF4" w:rsidRDefault="00FC4F94" w:rsidP="00956432">
      <w:pPr>
        <w:autoSpaceDE w:val="0"/>
        <w:autoSpaceDN w:val="0"/>
        <w:adjustRightInd w:val="0"/>
        <w:rPr>
          <w:rFonts w:ascii="Courier New" w:hAnsi="Courier New" w:cs="Courier New"/>
          <w:color w:val="BF5F3F"/>
          <w:sz w:val="20"/>
          <w:szCs w:val="20"/>
          <w:lang w:val="fr-FR"/>
        </w:rPr>
      </w:pPr>
    </w:p>
    <w:p w14:paraId="2ECD3A23" w14:textId="77777777" w:rsidR="00FC4F94" w:rsidRPr="00343EF4" w:rsidRDefault="00FC4F94" w:rsidP="00AA2821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43EF4">
        <w:rPr>
          <w:rFonts w:ascii="Consolas" w:hAnsi="Consolas" w:cs="Courier New"/>
          <w:color w:val="BF5F3F"/>
          <w:sz w:val="20"/>
          <w:szCs w:val="20"/>
          <w:lang w:val="fr-FR"/>
        </w:rPr>
        <w:t>&lt;%@</w:t>
      </w:r>
      <w:r w:rsidRPr="00343EF4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343EF4">
        <w:rPr>
          <w:rFonts w:ascii="Consolas" w:hAnsi="Consolas" w:cs="Courier New"/>
          <w:color w:val="3F7F7F"/>
          <w:sz w:val="20"/>
          <w:szCs w:val="20"/>
          <w:lang w:val="fr-FR"/>
        </w:rPr>
        <w:t>page</w:t>
      </w:r>
      <w:r w:rsidRPr="00343EF4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343EF4">
        <w:rPr>
          <w:rFonts w:ascii="Consolas" w:hAnsi="Consolas" w:cs="Courier New"/>
          <w:color w:val="7F007F"/>
          <w:sz w:val="20"/>
          <w:szCs w:val="20"/>
          <w:lang w:val="fr-FR"/>
        </w:rPr>
        <w:t>language</w:t>
      </w:r>
      <w:r w:rsidRPr="00343EF4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343EF4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"java"</w:t>
      </w:r>
      <w:r w:rsidRPr="00343EF4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343EF4">
        <w:rPr>
          <w:rFonts w:ascii="Consolas" w:hAnsi="Consolas" w:cs="Courier New"/>
          <w:color w:val="7F007F"/>
          <w:sz w:val="20"/>
          <w:szCs w:val="20"/>
          <w:lang w:val="fr-FR"/>
        </w:rPr>
        <w:t>contentType</w:t>
      </w:r>
      <w:r w:rsidRPr="00343EF4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343EF4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"text/html; charset=UTF-8"</w:t>
      </w:r>
    </w:p>
    <w:p w14:paraId="123C1308" w14:textId="77777777" w:rsidR="00FC4F94" w:rsidRPr="00343EF4" w:rsidRDefault="00FC4F94" w:rsidP="00AA2821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43EF4">
        <w:rPr>
          <w:rFonts w:ascii="Consolas" w:hAnsi="Consolas" w:cs="Courier New"/>
          <w:sz w:val="20"/>
          <w:szCs w:val="20"/>
          <w:lang w:val="fr-FR"/>
        </w:rPr>
        <w:t xml:space="preserve">    </w:t>
      </w:r>
      <w:r w:rsidRPr="00343EF4">
        <w:rPr>
          <w:rFonts w:ascii="Consolas" w:hAnsi="Consolas" w:cs="Courier New"/>
          <w:color w:val="7F007F"/>
          <w:sz w:val="20"/>
          <w:szCs w:val="20"/>
          <w:lang w:val="fr-FR"/>
        </w:rPr>
        <w:t>pageEncoding</w:t>
      </w:r>
      <w:r w:rsidRPr="00343EF4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343EF4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"UTF-8"</w:t>
      </w:r>
      <w:r w:rsidRPr="00343EF4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</w:p>
    <w:p w14:paraId="25B2C3DE" w14:textId="77777777" w:rsidR="00FC4F94" w:rsidRPr="00343EF4" w:rsidRDefault="00FC4F94" w:rsidP="00AA2821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</w:p>
    <w:p w14:paraId="5610EAB2" w14:textId="77777777" w:rsidR="00FC4F94" w:rsidRPr="00343EF4" w:rsidRDefault="00FC4F94" w:rsidP="00AA2821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43EF4">
        <w:rPr>
          <w:rFonts w:ascii="Consolas" w:hAnsi="Consolas" w:cs="Courier New"/>
          <w:color w:val="BF5F3F"/>
          <w:sz w:val="20"/>
          <w:szCs w:val="20"/>
          <w:lang w:val="fr-FR"/>
        </w:rPr>
        <w:t>&lt;%@</w:t>
      </w:r>
      <w:r w:rsidRPr="00343EF4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343EF4">
        <w:rPr>
          <w:rFonts w:ascii="Consolas" w:hAnsi="Consolas" w:cs="Courier New"/>
          <w:color w:val="3F7F7F"/>
          <w:sz w:val="20"/>
          <w:szCs w:val="20"/>
          <w:lang w:val="fr-FR"/>
        </w:rPr>
        <w:t>taglib</w:t>
      </w:r>
      <w:r w:rsidRPr="00343EF4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343EF4">
        <w:rPr>
          <w:rFonts w:ascii="Consolas" w:hAnsi="Consolas" w:cs="Courier New"/>
          <w:color w:val="7F007F"/>
          <w:sz w:val="20"/>
          <w:szCs w:val="20"/>
          <w:lang w:val="fr-FR"/>
        </w:rPr>
        <w:t>prefix</w:t>
      </w:r>
      <w:r w:rsidRPr="00343EF4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343EF4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"c"</w:t>
      </w:r>
      <w:r w:rsidRPr="00343EF4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343EF4">
        <w:rPr>
          <w:rFonts w:ascii="Consolas" w:hAnsi="Consolas" w:cs="Courier New"/>
          <w:color w:val="7F007F"/>
          <w:sz w:val="20"/>
          <w:szCs w:val="20"/>
          <w:lang w:val="fr-FR"/>
        </w:rPr>
        <w:t>uri</w:t>
      </w:r>
      <w:r w:rsidRPr="00343EF4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343EF4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"http://java.sun.com/jsp/jstl/core"</w:t>
      </w:r>
      <w:r w:rsidRPr="00343EF4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343EF4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</w:p>
    <w:p w14:paraId="6208A0B4" w14:textId="77777777" w:rsidR="00FC4F94" w:rsidRPr="00343EF4" w:rsidRDefault="00FC4F94" w:rsidP="00AA2821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43EF4">
        <w:rPr>
          <w:rFonts w:ascii="Consolas" w:hAnsi="Consolas" w:cs="Courier New"/>
          <w:color w:val="BF5F3F"/>
          <w:sz w:val="20"/>
          <w:szCs w:val="20"/>
          <w:lang w:val="fr-FR"/>
        </w:rPr>
        <w:t>&lt;%@</w:t>
      </w:r>
      <w:r w:rsidRPr="00343EF4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343EF4">
        <w:rPr>
          <w:rFonts w:ascii="Consolas" w:hAnsi="Consolas" w:cs="Courier New"/>
          <w:color w:val="3F7F7F"/>
          <w:sz w:val="20"/>
          <w:szCs w:val="20"/>
          <w:lang w:val="fr-FR"/>
        </w:rPr>
        <w:t>taglib</w:t>
      </w:r>
      <w:r w:rsidRPr="00343EF4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343EF4">
        <w:rPr>
          <w:rFonts w:ascii="Consolas" w:hAnsi="Consolas" w:cs="Courier New"/>
          <w:color w:val="7F007F"/>
          <w:sz w:val="20"/>
          <w:szCs w:val="20"/>
          <w:lang w:val="fr-FR"/>
        </w:rPr>
        <w:t>prefix</w:t>
      </w:r>
      <w:r w:rsidRPr="00343EF4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343EF4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"fmt"</w:t>
      </w:r>
      <w:r w:rsidRPr="00343EF4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343EF4">
        <w:rPr>
          <w:rFonts w:ascii="Consolas" w:hAnsi="Consolas" w:cs="Courier New"/>
          <w:color w:val="7F007F"/>
          <w:sz w:val="20"/>
          <w:szCs w:val="20"/>
          <w:lang w:val="fr-FR"/>
        </w:rPr>
        <w:t>uri</w:t>
      </w:r>
      <w:r w:rsidRPr="00343EF4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343EF4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"http://java.sun.com/jsp/jstl/fmt"</w:t>
      </w:r>
      <w:r w:rsidRPr="00343EF4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</w:p>
    <w:p w14:paraId="000A04C4" w14:textId="77777777" w:rsidR="00FC4F94" w:rsidRPr="00343EF4" w:rsidRDefault="00FC4F94" w:rsidP="00AA2821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</w:p>
    <w:p w14:paraId="1B6591D9" w14:textId="77777777" w:rsidR="00FC4F94" w:rsidRPr="00343EF4" w:rsidRDefault="00FC4F94" w:rsidP="00AA2821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&lt;!</w:t>
      </w:r>
      <w:r w:rsidRPr="00343EF4">
        <w:rPr>
          <w:rFonts w:ascii="Consolas" w:hAnsi="Consolas" w:cs="Courier New"/>
          <w:color w:val="3F7F7F"/>
          <w:sz w:val="20"/>
          <w:szCs w:val="20"/>
          <w:lang w:val="fr-FR"/>
        </w:rPr>
        <w:t>DOCTYPE</w:t>
      </w:r>
      <w:r w:rsidRPr="00343EF4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html&gt;</w:t>
      </w:r>
    </w:p>
    <w:p w14:paraId="2298DF9E" w14:textId="77777777" w:rsidR="00FC4F94" w:rsidRPr="00343EF4" w:rsidRDefault="00FC4F94" w:rsidP="00AA2821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343EF4">
        <w:rPr>
          <w:rFonts w:ascii="Consolas" w:hAnsi="Consolas" w:cs="Courier New"/>
          <w:color w:val="3F7F7F"/>
          <w:sz w:val="20"/>
          <w:szCs w:val="20"/>
          <w:lang w:val="fr-FR"/>
        </w:rPr>
        <w:t>html</w:t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5DC770D6" w14:textId="77777777" w:rsidR="00FC4F94" w:rsidRPr="00343EF4" w:rsidRDefault="00FC4F94" w:rsidP="00AA2821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343EF4">
        <w:rPr>
          <w:rFonts w:ascii="Consolas" w:hAnsi="Consolas" w:cs="Courier New"/>
          <w:color w:val="3F7F7F"/>
          <w:sz w:val="20"/>
          <w:szCs w:val="20"/>
          <w:lang w:val="fr-FR"/>
        </w:rPr>
        <w:t>head</w:t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740A3AC" w14:textId="77777777" w:rsidR="00FC4F94" w:rsidRPr="00343EF4" w:rsidRDefault="00FC4F94" w:rsidP="00AA2821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343EF4">
        <w:rPr>
          <w:rFonts w:ascii="Consolas" w:hAnsi="Consolas" w:cs="Courier New"/>
          <w:color w:val="3F7F7F"/>
          <w:sz w:val="20"/>
          <w:szCs w:val="20"/>
          <w:lang w:val="fr-FR"/>
        </w:rPr>
        <w:t>meta</w:t>
      </w:r>
      <w:r w:rsidRPr="00343EF4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343EF4">
        <w:rPr>
          <w:rFonts w:ascii="Consolas" w:hAnsi="Consolas" w:cs="Courier New"/>
          <w:color w:val="7F007F"/>
          <w:sz w:val="20"/>
          <w:szCs w:val="20"/>
          <w:lang w:val="fr-FR"/>
        </w:rPr>
        <w:t>http-equiv</w:t>
      </w:r>
      <w:r w:rsidRPr="00343EF4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343EF4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"Content-Type"</w:t>
      </w:r>
      <w:r w:rsidRPr="00343EF4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343EF4">
        <w:rPr>
          <w:rFonts w:ascii="Consolas" w:hAnsi="Consolas" w:cs="Courier New"/>
          <w:color w:val="7F007F"/>
          <w:sz w:val="20"/>
          <w:szCs w:val="20"/>
          <w:lang w:val="fr-FR"/>
        </w:rPr>
        <w:t>content</w:t>
      </w:r>
      <w:r w:rsidRPr="00343EF4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343EF4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"text/html; charset=UTF-8"</w:t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15D3E6D6" w14:textId="77777777" w:rsidR="00FC4F94" w:rsidRPr="00343EF4" w:rsidRDefault="00FC4F94" w:rsidP="00AA2821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343EF4">
        <w:rPr>
          <w:rFonts w:ascii="Consolas" w:hAnsi="Consolas" w:cs="Courier New"/>
          <w:color w:val="3F7F7F"/>
          <w:sz w:val="20"/>
          <w:szCs w:val="20"/>
          <w:lang w:val="fr-FR"/>
        </w:rPr>
        <w:t>title</w:t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343EF4">
        <w:rPr>
          <w:rFonts w:ascii="Consolas" w:hAnsi="Consolas" w:cs="Courier New"/>
          <w:color w:val="000000"/>
          <w:sz w:val="20"/>
          <w:szCs w:val="20"/>
          <w:lang w:val="fr-FR"/>
        </w:rPr>
        <w:t>Formatage des nombres</w:t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343EF4">
        <w:rPr>
          <w:rFonts w:ascii="Consolas" w:hAnsi="Consolas" w:cs="Courier New"/>
          <w:color w:val="3F7F7F"/>
          <w:sz w:val="20"/>
          <w:szCs w:val="20"/>
          <w:lang w:val="fr-FR"/>
        </w:rPr>
        <w:t>title</w:t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D4B620D" w14:textId="77777777" w:rsidR="00FC4F94" w:rsidRPr="00343EF4" w:rsidRDefault="00FC4F94" w:rsidP="00AA2821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343EF4">
        <w:rPr>
          <w:rFonts w:ascii="Consolas" w:hAnsi="Consolas" w:cs="Courier New"/>
          <w:color w:val="3F7F7F"/>
          <w:sz w:val="20"/>
          <w:szCs w:val="20"/>
          <w:lang w:val="fr-FR"/>
        </w:rPr>
        <w:t>head</w:t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FFD8369" w14:textId="77777777" w:rsidR="00FC4F94" w:rsidRPr="00343EF4" w:rsidRDefault="00FC4F94" w:rsidP="00AA2821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343EF4">
        <w:rPr>
          <w:rFonts w:ascii="Consolas" w:hAnsi="Consolas" w:cs="Courier New"/>
          <w:color w:val="3F7F7F"/>
          <w:sz w:val="20"/>
          <w:szCs w:val="20"/>
          <w:lang w:val="fr-FR"/>
        </w:rPr>
        <w:t>body</w:t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BA72232" w14:textId="77777777" w:rsidR="00FC4F94" w:rsidRPr="00343EF4" w:rsidRDefault="00FC4F94" w:rsidP="00AA2821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43EF4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343EF4">
        <w:rPr>
          <w:rFonts w:ascii="Consolas" w:hAnsi="Consolas" w:cs="Courier New"/>
          <w:color w:val="3F7F7F"/>
          <w:sz w:val="20"/>
          <w:szCs w:val="20"/>
          <w:lang w:val="fr-FR"/>
        </w:rPr>
        <w:t>h2</w:t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343EF4">
        <w:rPr>
          <w:rFonts w:ascii="Consolas" w:hAnsi="Consolas" w:cs="Courier New"/>
          <w:color w:val="000000"/>
          <w:sz w:val="20"/>
          <w:szCs w:val="20"/>
          <w:lang w:val="fr-FR"/>
        </w:rPr>
        <w:t>Résultat de la division de 125/35</w:t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343EF4">
        <w:rPr>
          <w:rFonts w:ascii="Consolas" w:hAnsi="Consolas" w:cs="Courier New"/>
          <w:color w:val="3F7F7F"/>
          <w:sz w:val="20"/>
          <w:szCs w:val="20"/>
          <w:lang w:val="fr-FR"/>
        </w:rPr>
        <w:t>h2</w:t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5D7A3D7" w14:textId="77777777" w:rsidR="00FC4F94" w:rsidRPr="00343EF4" w:rsidRDefault="00FC4F94" w:rsidP="00AA2821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43EF4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343EF4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1CB55A7B" w14:textId="77777777" w:rsidR="00FC4F94" w:rsidRPr="00343EF4" w:rsidRDefault="00FC4F94" w:rsidP="00AA2821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43EF4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43EF4">
        <w:rPr>
          <w:rFonts w:ascii="Consolas" w:hAnsi="Consolas" w:cs="Courier New"/>
          <w:color w:val="000000"/>
          <w:sz w:val="20"/>
          <w:szCs w:val="20"/>
          <w:lang w:val="fr-FR"/>
        </w:rPr>
        <w:tab/>
        <w:t>Avec 2 chiffres exactement après la virgule :</w:t>
      </w:r>
    </w:p>
    <w:p w14:paraId="745CDF52" w14:textId="77777777" w:rsidR="00FC4F94" w:rsidRPr="00343EF4" w:rsidRDefault="00FC4F94" w:rsidP="00AA2821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43EF4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43EF4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343EF4">
        <w:rPr>
          <w:rFonts w:ascii="Consolas" w:hAnsi="Consolas" w:cs="Courier New"/>
          <w:color w:val="3F7F7F"/>
          <w:sz w:val="20"/>
          <w:szCs w:val="20"/>
          <w:lang w:val="fr-FR"/>
        </w:rPr>
        <w:t>fmt:formatNumber</w:t>
      </w:r>
    </w:p>
    <w:p w14:paraId="29F0474C" w14:textId="77777777" w:rsidR="00FC4F94" w:rsidRPr="00343EF4" w:rsidRDefault="00FC4F94" w:rsidP="00AA2821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43EF4">
        <w:rPr>
          <w:rFonts w:ascii="Consolas" w:hAnsi="Consolas" w:cs="Courier New"/>
          <w:sz w:val="20"/>
          <w:szCs w:val="20"/>
          <w:lang w:val="fr-FR"/>
        </w:rPr>
        <w:tab/>
      </w:r>
      <w:r w:rsidRPr="00343EF4">
        <w:rPr>
          <w:rFonts w:ascii="Consolas" w:hAnsi="Consolas" w:cs="Courier New"/>
          <w:sz w:val="20"/>
          <w:szCs w:val="20"/>
          <w:lang w:val="fr-FR"/>
        </w:rPr>
        <w:tab/>
      </w:r>
      <w:r w:rsidRPr="00343EF4">
        <w:rPr>
          <w:rFonts w:ascii="Consolas" w:hAnsi="Consolas" w:cs="Courier New"/>
          <w:sz w:val="20"/>
          <w:szCs w:val="20"/>
          <w:lang w:val="fr-FR"/>
        </w:rPr>
        <w:tab/>
      </w:r>
      <w:r w:rsidRPr="00343EF4">
        <w:rPr>
          <w:rFonts w:ascii="Consolas" w:hAnsi="Consolas" w:cs="Courier New"/>
          <w:color w:val="7F007F"/>
          <w:sz w:val="20"/>
          <w:szCs w:val="20"/>
          <w:lang w:val="fr-FR"/>
        </w:rPr>
        <w:t>type</w:t>
      </w:r>
      <w:r w:rsidRPr="00343EF4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343EF4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"number"</w:t>
      </w:r>
    </w:p>
    <w:p w14:paraId="01EC07DA" w14:textId="77777777" w:rsidR="00FC4F94" w:rsidRPr="00343EF4" w:rsidRDefault="00FC4F94" w:rsidP="00AA2821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43EF4">
        <w:rPr>
          <w:rFonts w:ascii="Consolas" w:hAnsi="Consolas" w:cs="Courier New"/>
          <w:sz w:val="20"/>
          <w:szCs w:val="20"/>
          <w:lang w:val="fr-FR"/>
        </w:rPr>
        <w:tab/>
      </w:r>
      <w:r w:rsidRPr="00343EF4">
        <w:rPr>
          <w:rFonts w:ascii="Consolas" w:hAnsi="Consolas" w:cs="Courier New"/>
          <w:sz w:val="20"/>
          <w:szCs w:val="20"/>
          <w:lang w:val="fr-FR"/>
        </w:rPr>
        <w:tab/>
      </w:r>
      <w:r w:rsidRPr="00343EF4">
        <w:rPr>
          <w:rFonts w:ascii="Consolas" w:hAnsi="Consolas" w:cs="Courier New"/>
          <w:sz w:val="20"/>
          <w:szCs w:val="20"/>
          <w:lang w:val="fr-FR"/>
        </w:rPr>
        <w:tab/>
      </w:r>
      <w:r w:rsidRPr="00343EF4">
        <w:rPr>
          <w:rFonts w:ascii="Consolas" w:hAnsi="Consolas" w:cs="Courier New"/>
          <w:color w:val="7F007F"/>
          <w:sz w:val="20"/>
          <w:szCs w:val="20"/>
          <w:lang w:val="fr-FR"/>
        </w:rPr>
        <w:t>value</w:t>
      </w:r>
      <w:r w:rsidRPr="00343EF4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343EF4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r w:rsidRPr="00343EF4">
        <w:rPr>
          <w:rFonts w:ascii="Consolas" w:hAnsi="Consolas" w:cs="Courier New"/>
          <w:color w:val="000000"/>
          <w:sz w:val="20"/>
          <w:szCs w:val="20"/>
          <w:lang w:val="fr-FR"/>
        </w:rPr>
        <w:t>${125/35}</w:t>
      </w:r>
      <w:r w:rsidRPr="00343EF4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bookmarkStart w:id="0" w:name="_GoBack"/>
      <w:bookmarkEnd w:id="0"/>
    </w:p>
    <w:p w14:paraId="56F5F67C" w14:textId="77777777" w:rsidR="00FC4F94" w:rsidRPr="00343EF4" w:rsidRDefault="00FC4F94" w:rsidP="00AA2821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43EF4">
        <w:rPr>
          <w:rFonts w:ascii="Consolas" w:hAnsi="Consolas" w:cs="Courier New"/>
          <w:sz w:val="20"/>
          <w:szCs w:val="20"/>
          <w:lang w:val="fr-FR"/>
        </w:rPr>
        <w:tab/>
      </w:r>
      <w:r w:rsidRPr="00343EF4">
        <w:rPr>
          <w:rFonts w:ascii="Consolas" w:hAnsi="Consolas" w:cs="Courier New"/>
          <w:sz w:val="20"/>
          <w:szCs w:val="20"/>
          <w:lang w:val="fr-FR"/>
        </w:rPr>
        <w:tab/>
      </w:r>
      <w:r w:rsidRPr="00343EF4">
        <w:rPr>
          <w:rFonts w:ascii="Consolas" w:hAnsi="Consolas" w:cs="Courier New"/>
          <w:sz w:val="20"/>
          <w:szCs w:val="20"/>
          <w:lang w:val="fr-FR"/>
        </w:rPr>
        <w:tab/>
      </w:r>
      <w:r w:rsidRPr="00343EF4">
        <w:rPr>
          <w:rFonts w:ascii="Consolas" w:hAnsi="Consolas" w:cs="Courier New"/>
          <w:color w:val="7F007F"/>
          <w:sz w:val="20"/>
          <w:szCs w:val="20"/>
          <w:lang w:val="fr-FR"/>
        </w:rPr>
        <w:t>maxFractionDigits</w:t>
      </w:r>
      <w:r w:rsidRPr="00343EF4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343EF4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"2"</w:t>
      </w:r>
    </w:p>
    <w:p w14:paraId="34FDC70B" w14:textId="77777777" w:rsidR="00FC4F94" w:rsidRPr="00343EF4" w:rsidRDefault="00FC4F94" w:rsidP="00AA2821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43EF4">
        <w:rPr>
          <w:rFonts w:ascii="Consolas" w:hAnsi="Consolas" w:cs="Courier New"/>
          <w:sz w:val="20"/>
          <w:szCs w:val="20"/>
          <w:lang w:val="fr-FR"/>
        </w:rPr>
        <w:tab/>
      </w:r>
      <w:r w:rsidRPr="00343EF4">
        <w:rPr>
          <w:rFonts w:ascii="Consolas" w:hAnsi="Consolas" w:cs="Courier New"/>
          <w:sz w:val="20"/>
          <w:szCs w:val="20"/>
          <w:lang w:val="fr-FR"/>
        </w:rPr>
        <w:tab/>
      </w:r>
      <w:r w:rsidRPr="00343EF4">
        <w:rPr>
          <w:rFonts w:ascii="Consolas" w:hAnsi="Consolas" w:cs="Courier New"/>
          <w:sz w:val="20"/>
          <w:szCs w:val="20"/>
          <w:lang w:val="fr-FR"/>
        </w:rPr>
        <w:tab/>
      </w:r>
      <w:r w:rsidRPr="00343EF4">
        <w:rPr>
          <w:rFonts w:ascii="Consolas" w:hAnsi="Consolas" w:cs="Courier New"/>
          <w:color w:val="7F007F"/>
          <w:sz w:val="20"/>
          <w:szCs w:val="20"/>
          <w:lang w:val="fr-FR"/>
        </w:rPr>
        <w:t>minFractionDigits</w:t>
      </w:r>
      <w:r w:rsidRPr="00343EF4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343EF4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"2"</w:t>
      </w:r>
    </w:p>
    <w:p w14:paraId="06C9D33B" w14:textId="77777777" w:rsidR="00FC4F94" w:rsidRPr="00343EF4" w:rsidRDefault="00FC4F94" w:rsidP="00AA2821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43EF4">
        <w:rPr>
          <w:rFonts w:ascii="Consolas" w:hAnsi="Consolas" w:cs="Courier New"/>
          <w:sz w:val="20"/>
          <w:szCs w:val="20"/>
          <w:lang w:val="fr-FR"/>
        </w:rPr>
        <w:tab/>
      </w:r>
      <w:r w:rsidRPr="00343EF4">
        <w:rPr>
          <w:rFonts w:ascii="Consolas" w:hAnsi="Consolas" w:cs="Courier New"/>
          <w:sz w:val="20"/>
          <w:szCs w:val="20"/>
          <w:lang w:val="fr-FR"/>
        </w:rPr>
        <w:tab/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7B936EF" w14:textId="77777777" w:rsidR="00FC4F94" w:rsidRPr="00343EF4" w:rsidRDefault="00FC4F94" w:rsidP="00AA2821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43EF4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43EF4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343EF4">
        <w:rPr>
          <w:rFonts w:ascii="Consolas" w:hAnsi="Consolas" w:cs="Courier New"/>
          <w:color w:val="3F7F7F"/>
          <w:sz w:val="20"/>
          <w:szCs w:val="20"/>
          <w:lang w:val="fr-FR"/>
        </w:rPr>
        <w:t>fmt:formatNumber</w:t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77D20A6" w14:textId="77777777" w:rsidR="00FC4F94" w:rsidRPr="00343EF4" w:rsidRDefault="00FC4F94" w:rsidP="00AA2821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43EF4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343EF4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65A787D" w14:textId="77777777" w:rsidR="00FC4F94" w:rsidRPr="00343EF4" w:rsidRDefault="00FC4F94" w:rsidP="00AA2821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43EF4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17CD3ABD" w14:textId="77777777" w:rsidR="00FC4F94" w:rsidRPr="00343EF4" w:rsidRDefault="00FC4F94" w:rsidP="00AA2821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43EF4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343EF4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37532AA5" w14:textId="77777777" w:rsidR="00FC4F94" w:rsidRPr="00343EF4" w:rsidRDefault="00FC4F94" w:rsidP="00AA2821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43EF4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43EF4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343EF4">
        <w:rPr>
          <w:rFonts w:ascii="Consolas" w:hAnsi="Consolas" w:cs="Courier New"/>
          <w:color w:val="3F7F7F"/>
          <w:sz w:val="20"/>
          <w:szCs w:val="20"/>
          <w:lang w:val="fr-FR"/>
        </w:rPr>
        <w:t>a</w:t>
      </w:r>
      <w:r w:rsidRPr="00343EF4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343EF4">
        <w:rPr>
          <w:rFonts w:ascii="Consolas" w:hAnsi="Consolas" w:cs="Courier New"/>
          <w:color w:val="7F007F"/>
          <w:sz w:val="20"/>
          <w:szCs w:val="20"/>
          <w:lang w:val="fr-FR"/>
        </w:rPr>
        <w:t>href</w:t>
      </w:r>
      <w:r w:rsidRPr="00343EF4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343EF4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"demonstrations/demonstration3.html"</w:t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343EF4">
        <w:rPr>
          <w:rFonts w:ascii="Consolas" w:hAnsi="Consolas" w:cs="Courier New"/>
          <w:color w:val="000000"/>
          <w:sz w:val="20"/>
          <w:szCs w:val="20"/>
          <w:lang w:val="fr-FR"/>
        </w:rPr>
        <w:t>Retour</w:t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343EF4">
        <w:rPr>
          <w:rFonts w:ascii="Consolas" w:hAnsi="Consolas" w:cs="Courier New"/>
          <w:color w:val="3F7F7F"/>
          <w:sz w:val="20"/>
          <w:szCs w:val="20"/>
          <w:lang w:val="fr-FR"/>
        </w:rPr>
        <w:t>a</w:t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C97C872" w14:textId="77777777" w:rsidR="00FC4F94" w:rsidRPr="00343EF4" w:rsidRDefault="00FC4F94" w:rsidP="00AA2821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43EF4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343EF4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35F18259" w14:textId="77777777" w:rsidR="00FC4F94" w:rsidRPr="00343EF4" w:rsidRDefault="00FC4F94" w:rsidP="00AA2821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343EF4">
        <w:rPr>
          <w:rFonts w:ascii="Consolas" w:hAnsi="Consolas" w:cs="Courier New"/>
          <w:color w:val="3F7F7F"/>
          <w:sz w:val="20"/>
          <w:szCs w:val="20"/>
          <w:lang w:val="fr-FR"/>
        </w:rPr>
        <w:t>body</w:t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D226E5F" w14:textId="77777777" w:rsidR="00FC4F94" w:rsidRPr="00343EF4" w:rsidRDefault="00FC4F94" w:rsidP="00AA2821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343EF4">
        <w:rPr>
          <w:rFonts w:ascii="Consolas" w:hAnsi="Consolas" w:cs="Courier New"/>
          <w:color w:val="3F7F7F"/>
          <w:sz w:val="20"/>
          <w:szCs w:val="20"/>
          <w:lang w:val="fr-FR"/>
        </w:rPr>
        <w:t>html</w:t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B1B8D74" w14:textId="77777777" w:rsidR="00AA2821" w:rsidRPr="00343EF4" w:rsidRDefault="00AA2821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 w:rsidRPr="00343EF4">
        <w:br w:type="page"/>
      </w:r>
    </w:p>
    <w:p w14:paraId="6DDCD4FA" w14:textId="77777777" w:rsidR="00AA2821" w:rsidRPr="00343EF4" w:rsidRDefault="00AA2821" w:rsidP="00AA2821">
      <w:pPr>
        <w:pStyle w:val="TPnormalpuce1"/>
        <w:numPr>
          <w:ilvl w:val="0"/>
          <w:numId w:val="0"/>
        </w:numPr>
        <w:ind w:left="357"/>
      </w:pPr>
    </w:p>
    <w:p w14:paraId="20B32ED7" w14:textId="14C1E78D" w:rsidR="00FD6DF2" w:rsidRPr="00343EF4" w:rsidRDefault="00FD6DF2" w:rsidP="00BD2089">
      <w:pPr>
        <w:pStyle w:val="TPnormalpuce1"/>
      </w:pPr>
      <w:r w:rsidRPr="00343EF4">
        <w:t>Configurer l’URL d’accès à cette JSP dans le fichier web.xml :</w:t>
      </w:r>
    </w:p>
    <w:p w14:paraId="50F4C5B9" w14:textId="38B2F52B" w:rsidR="006B1CED" w:rsidRPr="00343EF4" w:rsidRDefault="006B1CED" w:rsidP="00AA2821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343EF4">
        <w:rPr>
          <w:rFonts w:ascii="Consolas" w:hAnsi="Consolas" w:cs="Courier New"/>
          <w:color w:val="3F7F7F"/>
          <w:sz w:val="20"/>
          <w:szCs w:val="20"/>
          <w:lang w:val="fr-FR"/>
        </w:rPr>
        <w:t>servlet</w:t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59522625" w14:textId="5D07D6C4" w:rsidR="006B1CED" w:rsidRPr="00343EF4" w:rsidRDefault="006B1CED" w:rsidP="00AA2821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43EF4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343EF4">
        <w:rPr>
          <w:rFonts w:ascii="Consolas" w:hAnsi="Consolas" w:cs="Courier New"/>
          <w:color w:val="3F7F7F"/>
          <w:sz w:val="20"/>
          <w:szCs w:val="20"/>
          <w:lang w:val="fr-FR"/>
        </w:rPr>
        <w:t>servlet-name</w:t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343EF4">
        <w:rPr>
          <w:rFonts w:ascii="Consolas" w:hAnsi="Consolas" w:cs="Courier New"/>
          <w:color w:val="000000"/>
          <w:sz w:val="20"/>
          <w:szCs w:val="20"/>
          <w:lang w:val="fr-FR"/>
        </w:rPr>
        <w:t>JSPformatageNombres</w:t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343EF4">
        <w:rPr>
          <w:rFonts w:ascii="Consolas" w:hAnsi="Consolas" w:cs="Courier New"/>
          <w:color w:val="3F7F7F"/>
          <w:sz w:val="20"/>
          <w:szCs w:val="20"/>
          <w:lang w:val="fr-FR"/>
        </w:rPr>
        <w:t>servlet-name</w:t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3F8E2E69" w14:textId="259A1BC2" w:rsidR="006B1CED" w:rsidRPr="00343EF4" w:rsidRDefault="006B1CED" w:rsidP="00AA2821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43EF4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343EF4">
        <w:rPr>
          <w:rFonts w:ascii="Consolas" w:hAnsi="Consolas" w:cs="Courier New"/>
          <w:color w:val="3F7F7F"/>
          <w:sz w:val="20"/>
          <w:szCs w:val="20"/>
          <w:lang w:val="fr-FR"/>
        </w:rPr>
        <w:t>jsp-file</w:t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343EF4">
        <w:rPr>
          <w:rFonts w:ascii="Consolas" w:hAnsi="Consolas" w:cs="Courier New"/>
          <w:color w:val="000000"/>
          <w:sz w:val="20"/>
          <w:szCs w:val="20"/>
          <w:lang w:val="fr-FR"/>
        </w:rPr>
        <w:t>/WEB-INF/modules/module8/formatageNombres.jsp</w:t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343EF4">
        <w:rPr>
          <w:rFonts w:ascii="Consolas" w:hAnsi="Consolas" w:cs="Courier New"/>
          <w:color w:val="3F7F7F"/>
          <w:sz w:val="20"/>
          <w:szCs w:val="20"/>
          <w:lang w:val="fr-FR"/>
        </w:rPr>
        <w:t>jsp-file</w:t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C974B3C" w14:textId="35277169" w:rsidR="006B1CED" w:rsidRPr="00343EF4" w:rsidRDefault="006B1CED" w:rsidP="00AA2821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343EF4">
        <w:rPr>
          <w:rFonts w:ascii="Consolas" w:hAnsi="Consolas" w:cs="Courier New"/>
          <w:color w:val="3F7F7F"/>
          <w:sz w:val="20"/>
          <w:szCs w:val="20"/>
          <w:lang w:val="fr-FR"/>
        </w:rPr>
        <w:t>servlet</w:t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343EF4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</w:p>
    <w:p w14:paraId="632E1583" w14:textId="7A5C2834" w:rsidR="006B1CED" w:rsidRPr="00343EF4" w:rsidRDefault="006B1CED" w:rsidP="00AA2821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343EF4">
        <w:rPr>
          <w:rFonts w:ascii="Consolas" w:hAnsi="Consolas" w:cs="Courier New"/>
          <w:color w:val="3F7F7F"/>
          <w:sz w:val="20"/>
          <w:szCs w:val="20"/>
          <w:lang w:val="fr-FR"/>
        </w:rPr>
        <w:t>servlet-mapping</w:t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9FC1ED3" w14:textId="6D448016" w:rsidR="006B1CED" w:rsidRPr="00343EF4" w:rsidRDefault="006B1CED" w:rsidP="00AA2821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43EF4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343EF4">
        <w:rPr>
          <w:rFonts w:ascii="Consolas" w:hAnsi="Consolas" w:cs="Courier New"/>
          <w:color w:val="3F7F7F"/>
          <w:sz w:val="20"/>
          <w:szCs w:val="20"/>
          <w:lang w:val="fr-FR"/>
        </w:rPr>
        <w:t>servlet-name</w:t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343EF4">
        <w:rPr>
          <w:rFonts w:ascii="Consolas" w:hAnsi="Consolas" w:cs="Courier New"/>
          <w:color w:val="000000"/>
          <w:sz w:val="20"/>
          <w:szCs w:val="20"/>
          <w:lang w:val="fr-FR"/>
        </w:rPr>
        <w:t>JSPformatageNombres</w:t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343EF4">
        <w:rPr>
          <w:rFonts w:ascii="Consolas" w:hAnsi="Consolas" w:cs="Courier New"/>
          <w:color w:val="3F7F7F"/>
          <w:sz w:val="20"/>
          <w:szCs w:val="20"/>
          <w:lang w:val="fr-FR"/>
        </w:rPr>
        <w:t>servlet-name</w:t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5837757E" w14:textId="3F7021E0" w:rsidR="006B1CED" w:rsidRPr="00343EF4" w:rsidRDefault="006B1CED" w:rsidP="00AA2821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43EF4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343EF4">
        <w:rPr>
          <w:rFonts w:ascii="Consolas" w:hAnsi="Consolas" w:cs="Courier New"/>
          <w:color w:val="3F7F7F"/>
          <w:sz w:val="20"/>
          <w:szCs w:val="20"/>
          <w:lang w:val="fr-FR"/>
        </w:rPr>
        <w:t>url-pattern</w:t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343EF4">
        <w:rPr>
          <w:rFonts w:ascii="Consolas" w:hAnsi="Consolas" w:cs="Courier New"/>
          <w:color w:val="000000"/>
          <w:sz w:val="20"/>
          <w:szCs w:val="20"/>
          <w:lang w:val="fr-FR"/>
        </w:rPr>
        <w:t>/modules/module8/formatageNombres</w:t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343EF4">
        <w:rPr>
          <w:rFonts w:ascii="Consolas" w:hAnsi="Consolas" w:cs="Courier New"/>
          <w:color w:val="3F7F7F"/>
          <w:sz w:val="20"/>
          <w:szCs w:val="20"/>
          <w:lang w:val="fr-FR"/>
        </w:rPr>
        <w:t>url-pattern</w:t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2A351E4" w14:textId="198015B5" w:rsidR="006B1CED" w:rsidRPr="00343EF4" w:rsidRDefault="006B1CED" w:rsidP="00AA2821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343EF4">
        <w:rPr>
          <w:rFonts w:ascii="Consolas" w:hAnsi="Consolas" w:cs="Courier New"/>
          <w:color w:val="3F7F7F"/>
          <w:sz w:val="20"/>
          <w:szCs w:val="20"/>
          <w:lang w:val="fr-FR"/>
        </w:rPr>
        <w:t>servlet-mapping</w:t>
      </w:r>
      <w:r w:rsidRPr="00343EF4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66E4EA0" w14:textId="119C0479" w:rsidR="00BD2089" w:rsidRPr="00343EF4" w:rsidRDefault="00BD2089" w:rsidP="00AA2821">
      <w:pPr>
        <w:pStyle w:val="TPnormalpuce1"/>
        <w:jc w:val="left"/>
      </w:pPr>
      <w:r w:rsidRPr="00343EF4">
        <w:t xml:space="preserve">Redémarrer Tomcat et visualiser le résultat de l’exécution sur </w:t>
      </w:r>
      <w:r w:rsidR="00AA2821" w:rsidRPr="00343EF4">
        <w:t>le</w:t>
      </w:r>
      <w:r w:rsidRPr="00343EF4">
        <w:t xml:space="preserve"> navigateur</w:t>
      </w:r>
      <w:r w:rsidR="008A2DAD" w:rsidRPr="00343EF4">
        <w:t xml:space="preserve"> en effectuant une requête à l’adresse suivante : </w:t>
      </w:r>
      <w:hyperlink r:id="rId12" w:history="1">
        <w:r w:rsidR="00083B56" w:rsidRPr="00343EF4">
          <w:rPr>
            <w:rStyle w:val="Lienhypertexte"/>
            <w:u w:val="none"/>
          </w:rPr>
          <w:t>http://localhost:8080/AppliDemo/modules/module8/formatageNombres</w:t>
        </w:r>
      </w:hyperlink>
    </w:p>
    <w:p w14:paraId="38A98F84" w14:textId="77777777" w:rsidR="00AA2821" w:rsidRPr="00343EF4" w:rsidRDefault="00AA2821" w:rsidP="00AA2821">
      <w:pPr>
        <w:pStyle w:val="TPTitre"/>
        <w:rPr>
          <w:color w:val="A6A6A6"/>
        </w:rPr>
      </w:pPr>
      <w:r w:rsidRPr="00343EF4">
        <w:t>En résumé</w:t>
      </w:r>
    </w:p>
    <w:p w14:paraId="3CA41E5E" w14:textId="6616DC09" w:rsidR="00590AA9" w:rsidRPr="00343EF4" w:rsidRDefault="00AA2821" w:rsidP="00611088">
      <w:pPr>
        <w:pStyle w:val="TPnormal"/>
        <w:jc w:val="left"/>
      </w:pPr>
      <w:r w:rsidRPr="00343EF4">
        <w:t xml:space="preserve">Pour retrouver le code et les liens utiles de cette démonstration, copier le fichier </w:t>
      </w:r>
      <w:r w:rsidR="00590AA9" w:rsidRPr="00343EF4">
        <w:t>demonstration</w:t>
      </w:r>
      <w:r w:rsidR="00B97A51" w:rsidRPr="00343EF4">
        <w:t>3</w:t>
      </w:r>
      <w:r w:rsidR="00590AA9" w:rsidRPr="00343EF4">
        <w:t>.html dans le répertoire /WebContent/modules/module</w:t>
      </w:r>
      <w:r w:rsidR="00115507" w:rsidRPr="00343EF4">
        <w:t>8</w:t>
      </w:r>
      <w:r w:rsidR="00590AA9" w:rsidRPr="00343EF4">
        <w:t>/demonstrations</w:t>
      </w:r>
      <w:r w:rsidRPr="00343EF4">
        <w:t>.</w:t>
      </w:r>
    </w:p>
    <w:sectPr w:rsidR="00590AA9" w:rsidRPr="00343EF4" w:rsidSect="002029F0">
      <w:headerReference w:type="default" r:id="rId13"/>
      <w:footerReference w:type="default" r:id="rId14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20309" w16cid:durableId="1E22DE84"/>
  <w16cid:commentId w16cid:paraId="584F8B50" w16cid:durableId="1E351D4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C032DF" w14:textId="77777777" w:rsidR="00175745" w:rsidRDefault="00175745" w:rsidP="006C7E58">
      <w:r>
        <w:separator/>
      </w:r>
    </w:p>
  </w:endnote>
  <w:endnote w:type="continuationSeparator" w:id="0">
    <w:p w14:paraId="062DA6A8" w14:textId="77777777" w:rsidR="00175745" w:rsidRDefault="00175745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5688D103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43EF4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 \* MERGEFORMAT ">
            <w:r w:rsidR="00343EF4">
              <w:rPr>
                <w:noProof/>
              </w:rPr>
              <w:t>2</w:t>
            </w:r>
          </w:fldSimple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7EAC9D" w14:textId="77777777" w:rsidR="00175745" w:rsidRDefault="00175745" w:rsidP="006C7E58">
      <w:r>
        <w:separator/>
      </w:r>
    </w:p>
  </w:footnote>
  <w:footnote w:type="continuationSeparator" w:id="0">
    <w:p w14:paraId="7DEBB383" w14:textId="77777777" w:rsidR="00175745" w:rsidRDefault="00175745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AC1FC" w14:textId="5FAEA37F" w:rsidR="00590AA9" w:rsidRPr="000150A7" w:rsidRDefault="00590AA9" w:rsidP="00590AA9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Développement Web côté serveur avec Java 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18"/>
  </w:num>
  <w:num w:numId="5">
    <w:abstractNumId w:val="12"/>
  </w:num>
  <w:num w:numId="6">
    <w:abstractNumId w:val="33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2"/>
  </w:num>
  <w:num w:numId="16">
    <w:abstractNumId w:val="4"/>
  </w:num>
  <w:num w:numId="17">
    <w:abstractNumId w:val="30"/>
  </w:num>
  <w:num w:numId="18">
    <w:abstractNumId w:val="10"/>
  </w:num>
  <w:num w:numId="19">
    <w:abstractNumId w:val="34"/>
  </w:num>
  <w:num w:numId="20">
    <w:abstractNumId w:val="5"/>
  </w:num>
  <w:num w:numId="21">
    <w:abstractNumId w:val="3"/>
  </w:num>
  <w:num w:numId="22">
    <w:abstractNumId w:val="21"/>
  </w:num>
  <w:num w:numId="23">
    <w:abstractNumId w:val="39"/>
  </w:num>
  <w:num w:numId="24">
    <w:abstractNumId w:val="26"/>
  </w:num>
  <w:num w:numId="25">
    <w:abstractNumId w:val="37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6"/>
  </w:num>
  <w:num w:numId="32">
    <w:abstractNumId w:val="9"/>
  </w:num>
  <w:num w:numId="33">
    <w:abstractNumId w:val="31"/>
  </w:num>
  <w:num w:numId="34">
    <w:abstractNumId w:val="38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5"/>
  </w:num>
  <w:num w:numId="41">
    <w:abstractNumId w:val="40"/>
  </w:num>
  <w:num w:numId="42">
    <w:abstractNumId w:val="6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504C9"/>
    <w:rsid w:val="00062FC0"/>
    <w:rsid w:val="000753A7"/>
    <w:rsid w:val="00083B56"/>
    <w:rsid w:val="00097F0B"/>
    <w:rsid w:val="000A1582"/>
    <w:rsid w:val="000B5825"/>
    <w:rsid w:val="000D0A8C"/>
    <w:rsid w:val="000E5CCE"/>
    <w:rsid w:val="000F0864"/>
    <w:rsid w:val="000F096C"/>
    <w:rsid w:val="000F50AF"/>
    <w:rsid w:val="00115507"/>
    <w:rsid w:val="00125DCA"/>
    <w:rsid w:val="0013536A"/>
    <w:rsid w:val="00136790"/>
    <w:rsid w:val="001447F2"/>
    <w:rsid w:val="001465BB"/>
    <w:rsid w:val="00151AA0"/>
    <w:rsid w:val="00175745"/>
    <w:rsid w:val="00180858"/>
    <w:rsid w:val="00192825"/>
    <w:rsid w:val="001A0D7C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20D08"/>
    <w:rsid w:val="00343EF4"/>
    <w:rsid w:val="003548A0"/>
    <w:rsid w:val="003659AB"/>
    <w:rsid w:val="003709F1"/>
    <w:rsid w:val="00377559"/>
    <w:rsid w:val="00382C06"/>
    <w:rsid w:val="00387206"/>
    <w:rsid w:val="003C6A4C"/>
    <w:rsid w:val="003C6EFC"/>
    <w:rsid w:val="003E676A"/>
    <w:rsid w:val="004203A9"/>
    <w:rsid w:val="00426851"/>
    <w:rsid w:val="004343CE"/>
    <w:rsid w:val="00450C5E"/>
    <w:rsid w:val="00456F22"/>
    <w:rsid w:val="00492FCA"/>
    <w:rsid w:val="00494DCF"/>
    <w:rsid w:val="004C2502"/>
    <w:rsid w:val="004F2C2E"/>
    <w:rsid w:val="005056C3"/>
    <w:rsid w:val="00536EF3"/>
    <w:rsid w:val="00544157"/>
    <w:rsid w:val="00554FC1"/>
    <w:rsid w:val="0057306B"/>
    <w:rsid w:val="00590AA9"/>
    <w:rsid w:val="005978FC"/>
    <w:rsid w:val="005A2146"/>
    <w:rsid w:val="005A36E5"/>
    <w:rsid w:val="005C684C"/>
    <w:rsid w:val="005C68D3"/>
    <w:rsid w:val="005D1943"/>
    <w:rsid w:val="005E3B89"/>
    <w:rsid w:val="005F2EFB"/>
    <w:rsid w:val="00611088"/>
    <w:rsid w:val="0063306A"/>
    <w:rsid w:val="006367DA"/>
    <w:rsid w:val="00644193"/>
    <w:rsid w:val="00675D38"/>
    <w:rsid w:val="006900A1"/>
    <w:rsid w:val="006939F9"/>
    <w:rsid w:val="006B1CED"/>
    <w:rsid w:val="006B3B13"/>
    <w:rsid w:val="006C573C"/>
    <w:rsid w:val="006C7E58"/>
    <w:rsid w:val="006F2B63"/>
    <w:rsid w:val="007007CE"/>
    <w:rsid w:val="00707B85"/>
    <w:rsid w:val="00713863"/>
    <w:rsid w:val="00715DE0"/>
    <w:rsid w:val="00723883"/>
    <w:rsid w:val="007327B9"/>
    <w:rsid w:val="00740FF3"/>
    <w:rsid w:val="00742224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5BCC"/>
    <w:rsid w:val="008065FD"/>
    <w:rsid w:val="008130F1"/>
    <w:rsid w:val="00814575"/>
    <w:rsid w:val="0083499D"/>
    <w:rsid w:val="00845605"/>
    <w:rsid w:val="00847ABA"/>
    <w:rsid w:val="00851C1E"/>
    <w:rsid w:val="00863103"/>
    <w:rsid w:val="008672FD"/>
    <w:rsid w:val="00867E02"/>
    <w:rsid w:val="008A2DAD"/>
    <w:rsid w:val="008B220B"/>
    <w:rsid w:val="008C4915"/>
    <w:rsid w:val="008D1D2F"/>
    <w:rsid w:val="008D35C2"/>
    <w:rsid w:val="008E5DAD"/>
    <w:rsid w:val="008E6D1D"/>
    <w:rsid w:val="00922F94"/>
    <w:rsid w:val="00924F5F"/>
    <w:rsid w:val="00937048"/>
    <w:rsid w:val="00954E03"/>
    <w:rsid w:val="00956432"/>
    <w:rsid w:val="00964B34"/>
    <w:rsid w:val="0096503B"/>
    <w:rsid w:val="009731EA"/>
    <w:rsid w:val="00982EF0"/>
    <w:rsid w:val="009862DE"/>
    <w:rsid w:val="00990B02"/>
    <w:rsid w:val="009C09D3"/>
    <w:rsid w:val="009C2AC3"/>
    <w:rsid w:val="009D1251"/>
    <w:rsid w:val="00A055CF"/>
    <w:rsid w:val="00A361C9"/>
    <w:rsid w:val="00A6293D"/>
    <w:rsid w:val="00A7598F"/>
    <w:rsid w:val="00A93073"/>
    <w:rsid w:val="00AA0506"/>
    <w:rsid w:val="00AA2821"/>
    <w:rsid w:val="00AD4046"/>
    <w:rsid w:val="00AE5B33"/>
    <w:rsid w:val="00AF1914"/>
    <w:rsid w:val="00B027AA"/>
    <w:rsid w:val="00B04A1E"/>
    <w:rsid w:val="00B10465"/>
    <w:rsid w:val="00B15FF6"/>
    <w:rsid w:val="00B1718A"/>
    <w:rsid w:val="00B3158B"/>
    <w:rsid w:val="00B43E3B"/>
    <w:rsid w:val="00B70292"/>
    <w:rsid w:val="00B71A2E"/>
    <w:rsid w:val="00B73331"/>
    <w:rsid w:val="00B75A86"/>
    <w:rsid w:val="00B7614C"/>
    <w:rsid w:val="00B81A12"/>
    <w:rsid w:val="00B97A51"/>
    <w:rsid w:val="00BA4E30"/>
    <w:rsid w:val="00BA7CFA"/>
    <w:rsid w:val="00BB5E5B"/>
    <w:rsid w:val="00BD2089"/>
    <w:rsid w:val="00BF077F"/>
    <w:rsid w:val="00BF55F7"/>
    <w:rsid w:val="00C16564"/>
    <w:rsid w:val="00C33697"/>
    <w:rsid w:val="00C40D5D"/>
    <w:rsid w:val="00C41B0B"/>
    <w:rsid w:val="00C62D79"/>
    <w:rsid w:val="00C87756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63DAA"/>
    <w:rsid w:val="00D85BA4"/>
    <w:rsid w:val="00D909BB"/>
    <w:rsid w:val="00D96678"/>
    <w:rsid w:val="00DB4B72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15EA"/>
    <w:rsid w:val="00E61C27"/>
    <w:rsid w:val="00E638DF"/>
    <w:rsid w:val="00E7188C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776E"/>
    <w:rsid w:val="00F36C1E"/>
    <w:rsid w:val="00F41C09"/>
    <w:rsid w:val="00F41ECC"/>
    <w:rsid w:val="00F7597C"/>
    <w:rsid w:val="00F866C1"/>
    <w:rsid w:val="00F976CC"/>
    <w:rsid w:val="00FB202A"/>
    <w:rsid w:val="00FB27DA"/>
    <w:rsid w:val="00FC4F94"/>
    <w:rsid w:val="00FD5D6A"/>
    <w:rsid w:val="00FD6DF2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UnresolvedMention">
    <w:name w:val="Unresolved Mention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localhost:8080/AppliDemo/modules/module8/formatageNombr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Z5HNVW24N33T-678105430-3923</_dlc_DocId>
    <_dlc_DocIdUrl xmlns="48513151-72dc-4d20-a25c-0c8180736831">
      <Url>http://inet/sites/projets/EcoleNumerique/_layouts/15/DocIdRedir.aspx?ID=Z5HNVW24N33T-678105430-3923</Url>
      <Description>Z5HNVW24N33T-678105430-3923</Description>
    </_dlc_DocIdUrl>
    <_dlc_DocIdPersistId xmlns="48513151-72dc-4d20-a25c-0c8180736831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48513151-72dc-4d20-a25c-0c8180736831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2F7D83B-FF78-47C6-8AB2-53FAFA847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47</TotalTime>
  <Pages>2</Pages>
  <Words>281</Words>
  <Characters>1548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30</cp:revision>
  <cp:lastPrinted>2016-09-29T07:49:00Z</cp:lastPrinted>
  <dcterms:created xsi:type="dcterms:W3CDTF">2017-11-17T14:15:00Z</dcterms:created>
  <dcterms:modified xsi:type="dcterms:W3CDTF">2018-05-15T08:28:00Z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a5157a16-d54b-459c-91e7-cc487d8f6a99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