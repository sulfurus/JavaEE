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5190A9D3" w:rsidR="000150A7" w:rsidRPr="00712C02" w:rsidRDefault="00426851" w:rsidP="000150A7">
      <w:pPr>
        <w:pStyle w:val="Titre"/>
        <w:rPr>
          <w:noProof/>
        </w:rPr>
      </w:pPr>
      <w:r w:rsidRPr="00712C02">
        <w:t>Le formatage des dates</w:t>
      </w:r>
    </w:p>
    <w:p w14:paraId="31FD3075" w14:textId="28EEF90A" w:rsidR="000150A7" w:rsidRPr="00712C02" w:rsidRDefault="000150A7" w:rsidP="000150A7">
      <w:pPr>
        <w:pStyle w:val="Titre1"/>
      </w:pPr>
      <w:r w:rsidRPr="00712C02">
        <w:t xml:space="preserve">Démonstration </w:t>
      </w:r>
      <w:r w:rsidR="00426851" w:rsidRPr="00712C02">
        <w:t>2</w:t>
      </w:r>
      <w:r w:rsidRPr="00712C02">
        <w:t xml:space="preserve"> du module </w:t>
      </w:r>
      <w:r w:rsidR="00426851" w:rsidRPr="00712C02">
        <w:t>8</w:t>
      </w: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712C02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01EEE676" w:rsidR="000150A7" w:rsidRPr="00712C02" w:rsidRDefault="00FB0449" w:rsidP="00FB0449">
            <w:pPr>
              <w:pStyle w:val="TPnormal"/>
            </w:pPr>
            <w:r w:rsidRPr="00712C02">
              <w:t>L'objectif de c</w:t>
            </w:r>
            <w:r w:rsidR="00740FF3" w:rsidRPr="00712C02">
              <w:t xml:space="preserve">ette démonstration </w:t>
            </w:r>
            <w:r w:rsidRPr="00712C02">
              <w:t>est</w:t>
            </w:r>
            <w:r w:rsidR="00740FF3" w:rsidRPr="00712C02">
              <w:t xml:space="preserve"> de</w:t>
            </w:r>
            <w:r w:rsidR="00B81A12" w:rsidRPr="00712C02">
              <w:t xml:space="preserve"> présenter les techniques d’affichage des dates en fonction de la langue et du fuseau horaire.</w:t>
            </w:r>
          </w:p>
        </w:tc>
      </w:tr>
    </w:tbl>
    <w:p w14:paraId="0E3C48BE" w14:textId="70E04DCB" w:rsidR="000150A7" w:rsidRPr="00712C02" w:rsidRDefault="000150A7" w:rsidP="00712C02">
      <w:pPr>
        <w:pStyle w:val="TPTitre"/>
        <w:spacing w:before="240"/>
      </w:pPr>
      <w:r w:rsidRPr="00712C02">
        <w:t>Déroulement</w:t>
      </w:r>
      <w:bookmarkStart w:id="0" w:name="_GoBack"/>
      <w:bookmarkEnd w:id="0"/>
    </w:p>
    <w:p w14:paraId="449AC5C5" w14:textId="6EE292C5" w:rsidR="00536EF3" w:rsidRPr="00712C02" w:rsidRDefault="00956432" w:rsidP="00956432">
      <w:pPr>
        <w:pStyle w:val="TPnormalpuce1"/>
      </w:pPr>
      <w:r w:rsidRPr="00712C02">
        <w:t xml:space="preserve">Créer une JSP nommée </w:t>
      </w:r>
      <w:r w:rsidRPr="00712C02">
        <w:rPr>
          <w:rFonts w:ascii="Segoe UI" w:hAnsi="Segoe UI" w:cs="Segoe UI"/>
          <w:color w:val="212529"/>
          <w:shd w:val="clear" w:color="auto" w:fill="FFFFFF"/>
        </w:rPr>
        <w:t>formatageDates.jsp dans le répertoire /WebContent/WEB-INF/modules/module8.</w:t>
      </w:r>
    </w:p>
    <w:p w14:paraId="05258A01" w14:textId="64151AE9" w:rsidR="00956432" w:rsidRPr="00712C02" w:rsidRDefault="00956432" w:rsidP="00956432">
      <w:pPr>
        <w:pStyle w:val="TPnormalpuce1"/>
      </w:pPr>
      <w:r w:rsidRPr="00712C02">
        <w:t>Modifier le code de ce fichier avec celui-ci :</w:t>
      </w:r>
    </w:p>
    <w:p w14:paraId="774FD383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BF5F3F"/>
          <w:sz w:val="20"/>
          <w:szCs w:val="20"/>
          <w:lang w:val="fr-FR"/>
        </w:rPr>
        <w:t>&lt;%@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page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language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"java"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contentType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"text/html; charset=UTF-8"</w:t>
      </w:r>
    </w:p>
    <w:p w14:paraId="4C723F20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sz w:val="20"/>
          <w:szCs w:val="20"/>
          <w:lang w:val="fr-FR"/>
        </w:rPr>
        <w:t xml:space="preserve">    </w:t>
      </w: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pageEncoding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"UTF-8"</w:t>
      </w:r>
      <w:r w:rsidRPr="00712C02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55EC9640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</w:p>
    <w:p w14:paraId="704CF71B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BF5F3F"/>
          <w:sz w:val="20"/>
          <w:szCs w:val="20"/>
          <w:lang w:val="fr-FR"/>
        </w:rPr>
        <w:t>&lt;%@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page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import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"java.util.GregorianCalendar"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   </w:t>
      </w:r>
    </w:p>
    <w:p w14:paraId="53B0A930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</w:p>
    <w:p w14:paraId="3B57834F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BF5F3F"/>
          <w:sz w:val="20"/>
          <w:szCs w:val="20"/>
          <w:lang w:val="fr-FR"/>
        </w:rPr>
        <w:t>&lt;%@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taglib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prefix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"c"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uri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"http://java.sun.com/jsp/jstl/core"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2755449E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BF5F3F"/>
          <w:sz w:val="20"/>
          <w:szCs w:val="20"/>
          <w:lang w:val="fr-FR"/>
        </w:rPr>
        <w:t>&lt;%@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taglib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prefix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"fmt"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uri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"http://java.sun.com/jsp/jstl/fmt"</w:t>
      </w:r>
      <w:r w:rsidRPr="00712C02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0D362FDA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</w:p>
    <w:p w14:paraId="72D6787D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&lt;!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DOCTYPE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html&gt;</w:t>
      </w:r>
    </w:p>
    <w:p w14:paraId="28D93964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07B6D0C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A133649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meta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http-equiv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"Content-Type"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content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"text/html; charset=UTF-8"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E164897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Formatage des dates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7EB99ED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47D0779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B944F6C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13B7D15B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h2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L'heure en France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h2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DE751D9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E3BB7BD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  <w:t>Affichage de la date actuelle avec la langue par défaut :</w:t>
      </w:r>
    </w:p>
    <w:p w14:paraId="2FB08460" w14:textId="77777777" w:rsidR="00956432" w:rsidRPr="00712C02" w:rsidRDefault="00956432" w:rsidP="00FB0449">
      <w:pPr>
        <w:autoSpaceDE w:val="0"/>
        <w:autoSpaceDN w:val="0"/>
        <w:adjustRightInd w:val="0"/>
        <w:ind w:left="107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fmt:formatDate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value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${GregorianCalendar.getInstance().getTime()}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</w:p>
    <w:p w14:paraId="5404B98E" w14:textId="7E3AC550" w:rsidR="00956432" w:rsidRPr="00712C02" w:rsidRDefault="00956432" w:rsidP="00FB0449">
      <w:pPr>
        <w:autoSpaceDE w:val="0"/>
        <w:autoSpaceDN w:val="0"/>
        <w:adjustRightInd w:val="0"/>
        <w:ind w:left="323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dateStyle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"full"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544F6C01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5EF4007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467801F7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4F04E21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  <w:t>Affichage de l'heure actuelle avec la langue par défaut :</w:t>
      </w:r>
    </w:p>
    <w:p w14:paraId="1B8401A3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fmt:formatDate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value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${GregorianCalendar.getInstance().getTime()}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</w:p>
    <w:p w14:paraId="11F202F6" w14:textId="70DAF8B4" w:rsidR="00956432" w:rsidRPr="00712C02" w:rsidRDefault="00956432" w:rsidP="00FB0449">
      <w:pPr>
        <w:autoSpaceDE w:val="0"/>
        <w:autoSpaceDN w:val="0"/>
        <w:adjustRightInd w:val="0"/>
        <w:ind w:left="2517" w:firstLine="720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type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"time"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timeStyle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"short"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0C6848F9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7C43560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5D407133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C439CC1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  <w:t>Affichage de la date actuelle avec la langue anglaise :</w:t>
      </w:r>
    </w:p>
    <w:p w14:paraId="18E148D2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fmt:setLocale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value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"en"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6E393D71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fmt:formatDate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value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${GregorianCalendar.getInstance().getTime()}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</w:p>
    <w:p w14:paraId="15B35651" w14:textId="4756F672" w:rsidR="00956432" w:rsidRPr="00712C02" w:rsidRDefault="00956432" w:rsidP="00FB0449">
      <w:pPr>
        <w:autoSpaceDE w:val="0"/>
        <w:autoSpaceDN w:val="0"/>
        <w:adjustRightInd w:val="0"/>
        <w:ind w:left="2517" w:firstLine="720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dateStyle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"full"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1C03137B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D0F160C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06CDA553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A4C2843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  <w:t>Affichage de l'heure actuelle avec la langue anglaise :</w:t>
      </w:r>
    </w:p>
    <w:p w14:paraId="0A97D6BB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fmt:formatDate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value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${GregorianCalendar.getInstance().getTime()}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</w:p>
    <w:p w14:paraId="76B15446" w14:textId="419BA1B8" w:rsidR="00956432" w:rsidRPr="00712C02" w:rsidRDefault="00956432" w:rsidP="00FB0449">
      <w:pPr>
        <w:autoSpaceDE w:val="0"/>
        <w:autoSpaceDN w:val="0"/>
        <w:adjustRightInd w:val="0"/>
        <w:ind w:left="2517" w:firstLine="720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type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"time"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timeStyle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"full"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0BFAFBA4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6947FF2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lastRenderedPageBreak/>
        <w:tab/>
      </w:r>
    </w:p>
    <w:p w14:paraId="79FD37AF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h2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L'heure à New York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h2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24E2D70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0C31D4B8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fmt:timeZone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value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"America/New_York"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EBA3EB5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A04887F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  <w:t>Affichage de la date actuelle à NewYork avec la langue espagnole :</w:t>
      </w:r>
    </w:p>
    <w:p w14:paraId="1AF570A4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fmt:setLocale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value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"es"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59470D2B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fmt:formatDate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value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${GregorianCalendar.getInstance().getTime()}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</w:p>
    <w:p w14:paraId="54EF0AD5" w14:textId="1121D077" w:rsidR="00956432" w:rsidRPr="00712C02" w:rsidRDefault="00956432" w:rsidP="00FB0449">
      <w:pPr>
        <w:autoSpaceDE w:val="0"/>
        <w:autoSpaceDN w:val="0"/>
        <w:adjustRightInd w:val="0"/>
        <w:ind w:left="2517" w:firstLine="720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dateStyle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"full"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717F839D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3E91000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F17B47A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  <w:t>Affichage de l'heure actuelle à NewYork avec la langue espagnole :</w:t>
      </w:r>
    </w:p>
    <w:p w14:paraId="2B739C6A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fmt:setLocale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value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"es"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6277D6B6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fmt:formatDate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value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${GregorianCalendar.getInstance().getTime()}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</w:p>
    <w:p w14:paraId="0D445E29" w14:textId="2BE74611" w:rsidR="00956432" w:rsidRPr="00712C02" w:rsidRDefault="00956432" w:rsidP="00FB0449">
      <w:pPr>
        <w:autoSpaceDE w:val="0"/>
        <w:autoSpaceDN w:val="0"/>
        <w:adjustRightInd w:val="0"/>
        <w:ind w:left="2517" w:firstLine="720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type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"time"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dateStyle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"short"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12DD0198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392EE9F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fmt:timeZone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6D931C2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556E42E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712C02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12C02">
        <w:rPr>
          <w:rFonts w:ascii="Consolas" w:hAnsi="Consolas" w:cs="Courier New"/>
          <w:color w:val="7F007F"/>
          <w:sz w:val="20"/>
          <w:szCs w:val="20"/>
          <w:lang w:val="fr-FR"/>
        </w:rPr>
        <w:t>href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12C02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"demonstrations/demonstration2.html"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Retour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17C6032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B8353CD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832C035" w14:textId="77777777" w:rsidR="00956432" w:rsidRPr="00712C02" w:rsidRDefault="0095643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0B32ED7" w14:textId="020F4AA0" w:rsidR="00FD6DF2" w:rsidRPr="00712C02" w:rsidRDefault="00FD6DF2" w:rsidP="00BD2089">
      <w:pPr>
        <w:pStyle w:val="TPnormalpuce1"/>
      </w:pPr>
      <w:r w:rsidRPr="00712C02">
        <w:t>Configurer l’URL d’accès à cette JSP dans le fichier web.xml :</w:t>
      </w:r>
    </w:p>
    <w:p w14:paraId="672857F3" w14:textId="636922C8" w:rsidR="00FD6DF2" w:rsidRPr="00712C02" w:rsidRDefault="00FD6DF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servlet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1C2E4BD" w14:textId="09308126" w:rsidR="00FD6DF2" w:rsidRPr="00712C02" w:rsidRDefault="00FD6DF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servlet-name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JSPformatageDates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servlet-name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CCDE9DE" w14:textId="3444B550" w:rsidR="00FD6DF2" w:rsidRPr="00712C02" w:rsidRDefault="00FD6DF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jsp-file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/WEB-INF/modules/module8/formatageDates.jsp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jsp-file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291E73B" w14:textId="50C49FEE" w:rsidR="00FD6DF2" w:rsidRPr="00712C02" w:rsidRDefault="00FD6DF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servlet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</w:p>
    <w:p w14:paraId="32608665" w14:textId="241A888F" w:rsidR="00FD6DF2" w:rsidRPr="00712C02" w:rsidRDefault="00FD6DF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servlet-mapping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C10A0DE" w14:textId="20B83BE8" w:rsidR="00FD6DF2" w:rsidRPr="00712C02" w:rsidRDefault="00FD6DF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servlet-name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JSPformatageDates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servlet-name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4F83CC3" w14:textId="3B905788" w:rsidR="00FD6DF2" w:rsidRPr="00712C02" w:rsidRDefault="00FD6DF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url-pattern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12C02">
        <w:rPr>
          <w:rFonts w:ascii="Consolas" w:hAnsi="Consolas" w:cs="Courier New"/>
          <w:color w:val="000000"/>
          <w:sz w:val="20"/>
          <w:szCs w:val="20"/>
          <w:lang w:val="fr-FR"/>
        </w:rPr>
        <w:t>/modules/module8/formatageDates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url-pattern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23FF60F" w14:textId="3D9C057D" w:rsidR="00FD6DF2" w:rsidRPr="00712C02" w:rsidRDefault="00FD6DF2" w:rsidP="00FB044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12C02">
        <w:rPr>
          <w:rFonts w:ascii="Consolas" w:hAnsi="Consolas" w:cs="Courier New"/>
          <w:color w:val="3F7F7F"/>
          <w:sz w:val="20"/>
          <w:szCs w:val="20"/>
          <w:lang w:val="fr-FR"/>
        </w:rPr>
        <w:t>servlet-mapping</w:t>
      </w:r>
      <w:r w:rsidRPr="00712C02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66E4EA0" w14:textId="476383CE" w:rsidR="00BD2089" w:rsidRPr="00712C02" w:rsidRDefault="00BD2089" w:rsidP="00FB0449">
      <w:pPr>
        <w:pStyle w:val="TPnormalpuce1"/>
        <w:jc w:val="left"/>
      </w:pPr>
      <w:r w:rsidRPr="00712C02">
        <w:t xml:space="preserve">Redémarrer Tomcat et visualiser le résultat de l’exécution sur </w:t>
      </w:r>
      <w:r w:rsidR="00FB0449" w:rsidRPr="00712C02">
        <w:t>le</w:t>
      </w:r>
      <w:r w:rsidRPr="00712C02">
        <w:t xml:space="preserve"> navigateur</w:t>
      </w:r>
      <w:r w:rsidR="008A2DAD" w:rsidRPr="00712C02">
        <w:t xml:space="preserve"> en effectuant une requête à l’adresse suivante : </w:t>
      </w:r>
      <w:hyperlink r:id="rId11" w:history="1">
        <w:r w:rsidR="008A2DAD" w:rsidRPr="00712C02">
          <w:rPr>
            <w:rStyle w:val="Lienhypertexte"/>
            <w:u w:val="none"/>
          </w:rPr>
          <w:t>http://localhost:8080/AppliDemo/modules/module8/formatageDates</w:t>
        </w:r>
      </w:hyperlink>
    </w:p>
    <w:p w14:paraId="1CA4DFD4" w14:textId="77777777" w:rsidR="00FB0449" w:rsidRPr="00712C02" w:rsidRDefault="00FB0449" w:rsidP="00FB0449">
      <w:pPr>
        <w:pStyle w:val="TPTitre"/>
        <w:rPr>
          <w:color w:val="A6A6A6"/>
        </w:rPr>
      </w:pPr>
      <w:r w:rsidRPr="00712C02">
        <w:t>En résumé</w:t>
      </w:r>
    </w:p>
    <w:p w14:paraId="3CA41E5E" w14:textId="3E12F625" w:rsidR="00590AA9" w:rsidRPr="00712C02" w:rsidRDefault="00FB0449" w:rsidP="00FB0449">
      <w:pPr>
        <w:pStyle w:val="TPnormal"/>
        <w:jc w:val="left"/>
      </w:pPr>
      <w:r w:rsidRPr="00712C02">
        <w:t xml:space="preserve">Pour retrouver le code et les liens utiles de cette démonstration, copier le fichier </w:t>
      </w:r>
      <w:r w:rsidR="00590AA9" w:rsidRPr="00712C02">
        <w:t>demonstration</w:t>
      </w:r>
      <w:r w:rsidR="00115507" w:rsidRPr="00712C02">
        <w:t>2</w:t>
      </w:r>
      <w:r w:rsidR="00590AA9" w:rsidRPr="00712C02">
        <w:t>.html dans le répertoire /WebContent/modules/module</w:t>
      </w:r>
      <w:r w:rsidR="00115507" w:rsidRPr="00712C02">
        <w:t>8</w:t>
      </w:r>
      <w:r w:rsidRPr="00712C02">
        <w:t>/demonstrations.</w:t>
      </w:r>
    </w:p>
    <w:sectPr w:rsidR="00590AA9" w:rsidRPr="00712C02" w:rsidSect="002029F0">
      <w:headerReference w:type="default" r:id="rId12"/>
      <w:footerReference w:type="default" r:id="rId13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4DA10" w14:textId="77777777" w:rsidR="00A7598F" w:rsidRDefault="00A7598F" w:rsidP="006C7E58">
      <w:r>
        <w:separator/>
      </w:r>
    </w:p>
  </w:endnote>
  <w:endnote w:type="continuationSeparator" w:id="0">
    <w:p w14:paraId="5861FB02" w14:textId="77777777" w:rsidR="00A7598F" w:rsidRDefault="00A7598F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5246CA17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12C02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 w:rsidR="00712C02">
              <w:rPr>
                <w:noProof/>
              </w:rPr>
              <w:t>2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F189C" w14:textId="77777777" w:rsidR="00A7598F" w:rsidRDefault="00A7598F" w:rsidP="006C7E58">
      <w:r>
        <w:separator/>
      </w:r>
    </w:p>
  </w:footnote>
  <w:footnote w:type="continuationSeparator" w:id="0">
    <w:p w14:paraId="6C422633" w14:textId="77777777" w:rsidR="00A7598F" w:rsidRDefault="00A7598F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15507"/>
    <w:rsid w:val="00125DCA"/>
    <w:rsid w:val="0013536A"/>
    <w:rsid w:val="00136790"/>
    <w:rsid w:val="001447F2"/>
    <w:rsid w:val="001465BB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203A9"/>
    <w:rsid w:val="00426851"/>
    <w:rsid w:val="004343CE"/>
    <w:rsid w:val="00450C5E"/>
    <w:rsid w:val="00456F22"/>
    <w:rsid w:val="00492FCA"/>
    <w:rsid w:val="00494DCF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24D2E"/>
    <w:rsid w:val="0063306A"/>
    <w:rsid w:val="006367DA"/>
    <w:rsid w:val="00675D38"/>
    <w:rsid w:val="006900A1"/>
    <w:rsid w:val="006939F9"/>
    <w:rsid w:val="006B3B13"/>
    <w:rsid w:val="006C573C"/>
    <w:rsid w:val="006C7E58"/>
    <w:rsid w:val="006F2B63"/>
    <w:rsid w:val="007007CE"/>
    <w:rsid w:val="00707B85"/>
    <w:rsid w:val="00712C02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47ABA"/>
    <w:rsid w:val="00851C1E"/>
    <w:rsid w:val="00863103"/>
    <w:rsid w:val="008672FD"/>
    <w:rsid w:val="00867E02"/>
    <w:rsid w:val="008A2DAD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56432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A055CF"/>
    <w:rsid w:val="00A361C9"/>
    <w:rsid w:val="00A6293D"/>
    <w:rsid w:val="00A7598F"/>
    <w:rsid w:val="00A93073"/>
    <w:rsid w:val="00AA0506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81A12"/>
    <w:rsid w:val="00BA4E30"/>
    <w:rsid w:val="00BA7CFA"/>
    <w:rsid w:val="00BB5E5B"/>
    <w:rsid w:val="00BD2089"/>
    <w:rsid w:val="00BF077F"/>
    <w:rsid w:val="00BF55F7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66C1"/>
    <w:rsid w:val="00F976CC"/>
    <w:rsid w:val="00FB0449"/>
    <w:rsid w:val="00FB202A"/>
    <w:rsid w:val="00FB27DA"/>
    <w:rsid w:val="00FD5D6A"/>
    <w:rsid w:val="00FD6DF2"/>
    <w:rsid w:val="00FE02FA"/>
    <w:rsid w:val="00FF18F4"/>
    <w:rsid w:val="00FF7FF5"/>
    <w:rsid w:val="7626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pliDemo/modules/module8/formatageDate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Z5HNVW24N33T-678105430-3922</_dlc_DocId>
    <_dlc_DocIdUrl xmlns="48513151-72dc-4d20-a25c-0c8180736831">
      <Url>http://inet/sites/projets/EcoleNumerique/_layouts/15/DocIdRedir.aspx?ID=Z5HNVW24N33T-678105430-3922</Url>
      <Description>Z5HNVW24N33T-678105430-3922</Description>
    </_dlc_DocIdUrl>
    <_dlc_DocIdPersistId xmlns="48513151-72dc-4d20-a25c-0c8180736831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46</TotalTime>
  <Pages>2</Pages>
  <Words>445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22</cp:revision>
  <cp:lastPrinted>2016-09-29T07:49:00Z</cp:lastPrinted>
  <dcterms:created xsi:type="dcterms:W3CDTF">2017-11-17T14:15:00Z</dcterms:created>
  <dcterms:modified xsi:type="dcterms:W3CDTF">2018-05-15T08:28:00Z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93e587bb-f63f-4cb9-b9f2-ac28ac583587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