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2ED98E50" w:rsidR="000150A7" w:rsidRPr="00E7329B" w:rsidRDefault="006D0331" w:rsidP="000150A7">
      <w:pPr>
        <w:pStyle w:val="Titre"/>
        <w:rPr>
          <w:noProof/>
        </w:rPr>
      </w:pPr>
      <w:bookmarkStart w:id="0" w:name="_GoBack"/>
      <w:bookmarkEnd w:id="0"/>
      <w:r w:rsidRPr="00E7329B">
        <w:t>La traduction des messages</w:t>
      </w:r>
    </w:p>
    <w:p w14:paraId="31FD3075" w14:textId="66B4D0A5" w:rsidR="000150A7" w:rsidRPr="00E7329B" w:rsidRDefault="000150A7" w:rsidP="000150A7">
      <w:pPr>
        <w:pStyle w:val="Titre1"/>
      </w:pPr>
      <w:r w:rsidRPr="00E7329B">
        <w:t xml:space="preserve">Démonstration </w:t>
      </w:r>
      <w:r w:rsidR="006D0331" w:rsidRPr="00E7329B">
        <w:t>1</w:t>
      </w:r>
      <w:r w:rsidRPr="00E7329B">
        <w:t xml:space="preserve"> du module </w:t>
      </w:r>
      <w:r w:rsidR="006D0331" w:rsidRPr="00E7329B">
        <w:t>8</w:t>
      </w:r>
    </w:p>
    <w:p w14:paraId="5938D2DE" w14:textId="77777777" w:rsidR="000150A7" w:rsidRPr="00E7329B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7329B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2E8A45F4" w:rsidR="000150A7" w:rsidRPr="00E7329B" w:rsidRDefault="00E24950" w:rsidP="00E24950">
            <w:pPr>
              <w:pStyle w:val="TPnormal"/>
            </w:pPr>
            <w:r w:rsidRPr="00E7329B">
              <w:t>L'objectif de c</w:t>
            </w:r>
            <w:r w:rsidR="00740FF3" w:rsidRPr="00E7329B">
              <w:t xml:space="preserve">ette démonstration </w:t>
            </w:r>
            <w:r w:rsidRPr="00E7329B">
              <w:t xml:space="preserve">est </w:t>
            </w:r>
            <w:r w:rsidR="00BC21B1" w:rsidRPr="00E7329B">
              <w:t>de présenter les fondamentaux de la traduction des messages pour s’adapter à la langue de l’utilisateur.</w:t>
            </w:r>
          </w:p>
        </w:tc>
      </w:tr>
    </w:tbl>
    <w:p w14:paraId="0E3C48BE" w14:textId="70E04DCB" w:rsidR="000150A7" w:rsidRPr="00E7329B" w:rsidRDefault="000150A7" w:rsidP="000150A7">
      <w:pPr>
        <w:pStyle w:val="TPTitre"/>
      </w:pPr>
      <w:r w:rsidRPr="00E7329B">
        <w:t>Déroulement</w:t>
      </w:r>
    </w:p>
    <w:p w14:paraId="71475E49" w14:textId="5EE6B54D" w:rsidR="00536EF3" w:rsidRPr="00E7329B" w:rsidRDefault="003A6BD4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E7329B">
        <w:t>Créer les fichiers properties nommés mes_messages.properties et mes_messages_en.properties dans le package fr.eni.javaee.module8.</w:t>
      </w:r>
    </w:p>
    <w:p w14:paraId="53C62F00" w14:textId="34CA4E1D" w:rsidR="003A6BD4" w:rsidRPr="00E7329B" w:rsidRDefault="003A6BD4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E7329B">
        <w:t>Le contenu respectif de ces fichiers est le suivant :</w:t>
      </w:r>
    </w:p>
    <w:p w14:paraId="14FF415A" w14:textId="77777777" w:rsidR="003A6BD4" w:rsidRPr="00E7329B" w:rsidRDefault="003A6BD4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msg_bonjour=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Bonjour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{0}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!</w:t>
      </w:r>
    </w:p>
    <w:p w14:paraId="4F250485" w14:textId="24D56344" w:rsidR="003A6BD4" w:rsidRPr="00E7329B" w:rsidRDefault="003A6BD4" w:rsidP="00E24950">
      <w:pPr>
        <w:ind w:left="357"/>
        <w:rPr>
          <w:rFonts w:ascii="Consolas" w:hAnsi="Consolas" w:cs="Courier New"/>
          <w:color w:val="2A00FF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msg_bonheur=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Je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suis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heureux!</w:t>
      </w:r>
    </w:p>
    <w:p w14:paraId="294DFB2D" w14:textId="6E5DB949" w:rsidR="003A6BD4" w:rsidRPr="00E7329B" w:rsidRDefault="003A6BD4" w:rsidP="00E24950">
      <w:pPr>
        <w:ind w:left="357"/>
        <w:rPr>
          <w:rFonts w:ascii="Consolas" w:hAnsi="Consolas"/>
        </w:rPr>
      </w:pPr>
    </w:p>
    <w:p w14:paraId="1C9A1012" w14:textId="3C73ADB4" w:rsidR="003A6BD4" w:rsidRPr="00E7329B" w:rsidRDefault="003A6BD4" w:rsidP="00E24950">
      <w:pPr>
        <w:ind w:left="357"/>
        <w:rPr>
          <w:rFonts w:ascii="Consolas" w:hAnsi="Consolas"/>
        </w:rPr>
      </w:pPr>
      <w:r w:rsidRPr="00E7329B">
        <w:rPr>
          <w:rFonts w:ascii="Consolas" w:hAnsi="Consolas"/>
        </w:rPr>
        <w:t>Et</w:t>
      </w:r>
    </w:p>
    <w:p w14:paraId="15E29DC4" w14:textId="1ABAF987" w:rsidR="003A6BD4" w:rsidRPr="00E7329B" w:rsidRDefault="003A6BD4" w:rsidP="00E24950">
      <w:pPr>
        <w:ind w:left="357"/>
        <w:rPr>
          <w:rFonts w:ascii="Consolas" w:hAnsi="Consolas"/>
        </w:rPr>
      </w:pPr>
    </w:p>
    <w:p w14:paraId="3F48E278" w14:textId="77777777" w:rsidR="003A6BD4" w:rsidRPr="00E7329B" w:rsidRDefault="003A6BD4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msg_bonjour=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Hello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{0}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!</w:t>
      </w:r>
    </w:p>
    <w:p w14:paraId="12035F2D" w14:textId="6A24E7B7" w:rsidR="003A6BD4" w:rsidRPr="00E7329B" w:rsidRDefault="003A6BD4" w:rsidP="00E24950">
      <w:pPr>
        <w:ind w:left="357"/>
        <w:rPr>
          <w:rFonts w:ascii="Consolas" w:hAnsi="Consolas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msg_bonheur=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I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am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happy!</w:t>
      </w:r>
    </w:p>
    <w:p w14:paraId="529FFE7A" w14:textId="36A70E00" w:rsidR="0040155A" w:rsidRPr="00E7329B" w:rsidRDefault="0040155A" w:rsidP="00BD2089">
      <w:pPr>
        <w:pStyle w:val="TPnormalpuce1"/>
      </w:pPr>
      <w:r w:rsidRPr="00E7329B">
        <w:t xml:space="preserve">Créer le fichier </w:t>
      </w:r>
      <w:r w:rsidRPr="00E7329B">
        <w:rPr>
          <w:rFonts w:ascii="Segoe UI" w:hAnsi="Segoe UI" w:cs="Segoe UI"/>
          <w:color w:val="212529"/>
          <w:shd w:val="clear" w:color="auto" w:fill="FFFFFF"/>
        </w:rPr>
        <w:t>internationalisationMessages.jsp dans le répertoire /WEB-INF/modules/module8.</w:t>
      </w:r>
    </w:p>
    <w:p w14:paraId="0E4232B0" w14:textId="4CA06D6F" w:rsidR="0040155A" w:rsidRPr="00E7329B" w:rsidRDefault="0040155A" w:rsidP="0040155A">
      <w:pPr>
        <w:pStyle w:val="TPnormalpuce1"/>
      </w:pPr>
      <w:r w:rsidRPr="00E7329B">
        <w:t>Modifier le code de ce fichier avec celui-ci :</w:t>
      </w:r>
    </w:p>
    <w:p w14:paraId="615DBB4A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page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language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"java"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contentType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</w:p>
    <w:p w14:paraId="63E6F1DA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sz w:val="20"/>
          <w:szCs w:val="20"/>
          <w:lang w:val="fr-FR"/>
        </w:rPr>
        <w:t xml:space="preserve">   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pageEncoding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E7329B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2DD92E95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taglib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prefix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"c"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uri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"http://java.sun.com/jsp/jstl/core"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7FDCE3AA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BF5F3F"/>
          <w:sz w:val="20"/>
          <w:szCs w:val="20"/>
          <w:lang w:val="fr-FR"/>
        </w:rPr>
        <w:t>&lt;%@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taglib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prefix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"fmt"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uri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"http://java.sun.com/jsp/jstl/fmt"</w:t>
      </w:r>
      <w:r w:rsidRPr="00E7329B">
        <w:rPr>
          <w:rFonts w:ascii="Consolas" w:hAnsi="Consolas" w:cs="Courier New"/>
          <w:color w:val="BF5F3F"/>
          <w:sz w:val="20"/>
          <w:szCs w:val="20"/>
          <w:lang w:val="fr-FR"/>
        </w:rPr>
        <w:t>%&gt;</w:t>
      </w:r>
    </w:p>
    <w:p w14:paraId="5816F348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037FFB2F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5FD3EE5F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06CAA78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3D4B661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http-equiv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"Content-Type"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content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"text/html; charset=UTF-8"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2657995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Internationalisation des messages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9F63ADF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63D4C83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8AD0CB7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c:if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test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${!</w:t>
      </w:r>
      <w:r w:rsidRPr="00E7329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 xml:space="preserve">empty 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param.langue }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1CD9B21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3F5FBF"/>
          <w:sz w:val="20"/>
          <w:szCs w:val="20"/>
          <w:lang w:val="fr-FR"/>
        </w:rPr>
        <w:t>&lt;!-- Définition de la locale à utiliser --&gt;</w:t>
      </w:r>
    </w:p>
    <w:p w14:paraId="37C501E1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fmt:setLocale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${param.langue}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1BE5D3C1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c:if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AF963BC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C740E39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3F5FBF"/>
          <w:sz w:val="20"/>
          <w:szCs w:val="20"/>
          <w:lang w:val="fr-FR"/>
        </w:rPr>
        <w:t>&lt;!-- Définition diu fichier ressource à utiliser --&gt;</w:t>
      </w:r>
    </w:p>
    <w:p w14:paraId="7B525BE6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fmt:bundle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basename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"fr.eni.javaee.module8.mes_messages"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19C736D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fmt:message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key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"msg_bonheur"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fmt:message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A04F398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fmt:bundle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B01BD45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CC702F8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49C9A428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7AB77FC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fmt:setBundle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basename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"fr.eni.javaee.module8.mes_messages"</w:t>
      </w:r>
    </w:p>
    <w:p w14:paraId="6826D623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var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"r"</w:t>
      </w:r>
    </w:p>
    <w:p w14:paraId="34F1E384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3EB220E3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fmt:message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key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"msg_bonjour"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bundle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${r}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2A46773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fmt:param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${param.nom}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fmt:param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8218F75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lastRenderedPageBreak/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fmt:message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A892578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A6F1548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29036D6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E7329B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7329B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"demonstrations/demonstration1.html"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Retour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19474C1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74FCEC2" w14:textId="77777777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AACF62F" w14:textId="3575AD46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1839616" w14:textId="7C913D72" w:rsidR="0040155A" w:rsidRPr="00E7329B" w:rsidRDefault="0040155A" w:rsidP="00BD2089">
      <w:pPr>
        <w:pStyle w:val="TPnormalpuce1"/>
      </w:pPr>
      <w:r w:rsidRPr="00E7329B">
        <w:t>Configurer l’URL d’accès à cette JSP dans le fichier web.xml :</w:t>
      </w:r>
    </w:p>
    <w:p w14:paraId="1BBDE2E9" w14:textId="1D7CC0E6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servlet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EB6BE43" w14:textId="6698B10E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JSPInternationalisationMessages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3AE0455" w14:textId="1049DF22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jsp-file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/WEB-INF/modules/module8/internationalisationMessages.jsp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jsp-file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5E8EB3F" w14:textId="6538E776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servlet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</w:p>
    <w:p w14:paraId="3395BCD5" w14:textId="0BDD541F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servlet-mapping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27A1544" w14:textId="0EEAEF90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JSPInternationalisationMessages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08E9C08" w14:textId="49051D2A" w:rsidR="0040155A" w:rsidRPr="00E7329B" w:rsidRDefault="0040155A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url-pattern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/modules/module8/internationalisationMessages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url-pattern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36343A2" w14:textId="7536FEA0" w:rsidR="0040155A" w:rsidRPr="00E7329B" w:rsidRDefault="0040155A" w:rsidP="00E24950">
      <w:pPr>
        <w:ind w:left="357"/>
        <w:rPr>
          <w:rFonts w:ascii="Consolas" w:hAnsi="Consolas"/>
        </w:rPr>
      </w:pP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7329B">
        <w:rPr>
          <w:rFonts w:ascii="Consolas" w:hAnsi="Consolas" w:cs="Courier New"/>
          <w:color w:val="3F7F7F"/>
          <w:sz w:val="20"/>
          <w:szCs w:val="20"/>
          <w:lang w:val="fr-FR"/>
        </w:rPr>
        <w:t>servlet-mapping</w:t>
      </w:r>
      <w:r w:rsidRPr="00E7329B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66E4EA0" w14:textId="4AFE518E" w:rsidR="00BD2089" w:rsidRPr="00E7329B" w:rsidRDefault="00BD2089" w:rsidP="00BD2089">
      <w:pPr>
        <w:pStyle w:val="TPnormalpuce1"/>
      </w:pPr>
      <w:r w:rsidRPr="00E7329B">
        <w:t xml:space="preserve">Redémarrer Tomcat et visualiser le résultat de l’exécution sur </w:t>
      </w:r>
      <w:r w:rsidR="00E24950" w:rsidRPr="00E7329B">
        <w:t>le</w:t>
      </w:r>
      <w:r w:rsidRPr="00E7329B">
        <w:t xml:space="preserve"> navigateur</w:t>
      </w:r>
      <w:r w:rsidR="00053F78" w:rsidRPr="00E7329B">
        <w:t xml:space="preserve"> en effectuant les requêtes suivantes :</w:t>
      </w:r>
    </w:p>
    <w:p w14:paraId="559F100B" w14:textId="0C0989AE" w:rsidR="00053F78" w:rsidRPr="00E7329B" w:rsidRDefault="00E7329B" w:rsidP="00053F78">
      <w:pPr>
        <w:pStyle w:val="TPnormalpuce1"/>
        <w:numPr>
          <w:ilvl w:val="0"/>
          <w:numId w:val="0"/>
        </w:numPr>
        <w:ind w:left="357"/>
      </w:pPr>
      <w:hyperlink r:id="rId11" w:history="1">
        <w:r w:rsidR="00053F78" w:rsidRPr="00E7329B">
          <w:rPr>
            <w:rStyle w:val="Lienhypertexte"/>
            <w:u w:val="none"/>
          </w:rPr>
          <w:t>http://localhost:8080/AppliDemo/modules/module8/internationalisationMessages?nom=Archibald</w:t>
        </w:r>
      </w:hyperlink>
      <w:r w:rsidR="00053F78" w:rsidRPr="00E7329B">
        <w:t xml:space="preserve"> </w:t>
      </w:r>
    </w:p>
    <w:p w14:paraId="64F392E1" w14:textId="79AA31CE" w:rsidR="00053F78" w:rsidRPr="00E7329B" w:rsidRDefault="00E7329B" w:rsidP="00053F78">
      <w:pPr>
        <w:pStyle w:val="TPnormalpuce1"/>
        <w:numPr>
          <w:ilvl w:val="0"/>
          <w:numId w:val="0"/>
        </w:numPr>
        <w:ind w:left="357"/>
      </w:pPr>
      <w:hyperlink r:id="rId12" w:history="1">
        <w:r w:rsidR="00053F78" w:rsidRPr="00E7329B">
          <w:rPr>
            <w:rStyle w:val="Lienhypertexte"/>
            <w:u w:val="none"/>
          </w:rPr>
          <w:t>http://localhost:8080/AppliDemo/modules/module8/internationalisationMessages?langue=en&amp;nom=Charles</w:t>
        </w:r>
      </w:hyperlink>
      <w:r w:rsidR="00053F78" w:rsidRPr="00E7329B">
        <w:t xml:space="preserve"> </w:t>
      </w:r>
    </w:p>
    <w:p w14:paraId="11459D6E" w14:textId="4C3C644A" w:rsidR="00053F78" w:rsidRPr="00E7329B" w:rsidRDefault="00E7329B" w:rsidP="00053F78">
      <w:pPr>
        <w:pStyle w:val="TPnormalpuce1"/>
        <w:numPr>
          <w:ilvl w:val="0"/>
          <w:numId w:val="0"/>
        </w:numPr>
        <w:ind w:left="357"/>
      </w:pPr>
      <w:hyperlink r:id="rId13" w:history="1">
        <w:r w:rsidR="00053F78" w:rsidRPr="00E7329B">
          <w:rPr>
            <w:rStyle w:val="Lienhypertexte"/>
            <w:u w:val="none"/>
          </w:rPr>
          <w:t>http://localhost:8080/AppliDemo/modules/module8/internationalisationMessages?langue=zh&amp;nom=Kim</w:t>
        </w:r>
      </w:hyperlink>
      <w:r w:rsidR="00053F78" w:rsidRPr="00E7329B">
        <w:t xml:space="preserve"> </w:t>
      </w:r>
    </w:p>
    <w:p w14:paraId="557807EC" w14:textId="3703B25E" w:rsidR="00053F78" w:rsidRPr="00E7329B" w:rsidRDefault="00053F78" w:rsidP="00053F78">
      <w:pPr>
        <w:pStyle w:val="TPnormalpuce1"/>
      </w:pPr>
      <w:r w:rsidRPr="00E7329B">
        <w:t>Ajouter un fichier de traduction supplémentaire (mes_messages_fr.properties) pour mieux gérer la langue française, la langue préférée des navigateurs configurés sur un poste francophone :</w:t>
      </w:r>
    </w:p>
    <w:p w14:paraId="1C7CF1D9" w14:textId="77777777" w:rsidR="007E16F1" w:rsidRPr="00E7329B" w:rsidRDefault="007E16F1" w:rsidP="00E24950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msg_bonjour=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Bonjour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{0}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!</w:t>
      </w:r>
    </w:p>
    <w:p w14:paraId="5A9C061B" w14:textId="6117FE67" w:rsidR="007E16F1" w:rsidRPr="00E7329B" w:rsidRDefault="007E16F1" w:rsidP="00E24950">
      <w:pPr>
        <w:ind w:left="357"/>
        <w:rPr>
          <w:rFonts w:ascii="Consolas" w:hAnsi="Consolas" w:cs="Courier New"/>
          <w:color w:val="2A00FF"/>
          <w:sz w:val="20"/>
          <w:szCs w:val="20"/>
          <w:lang w:val="fr-FR"/>
        </w:rPr>
      </w:pP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>msg_bonheur=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Je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suis</w:t>
      </w:r>
      <w:r w:rsidRPr="00E7329B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7329B">
        <w:rPr>
          <w:rFonts w:ascii="Consolas" w:hAnsi="Consolas" w:cs="Courier New"/>
          <w:color w:val="2A00FF"/>
          <w:sz w:val="20"/>
          <w:szCs w:val="20"/>
          <w:lang w:val="fr-FR"/>
        </w:rPr>
        <w:t>heureux!</w:t>
      </w:r>
    </w:p>
    <w:p w14:paraId="70878F67" w14:textId="74C49728" w:rsidR="007E16F1" w:rsidRPr="00E7329B" w:rsidRDefault="007E16F1" w:rsidP="007E16F1">
      <w:pPr>
        <w:pStyle w:val="TPnormalpuce1"/>
      </w:pPr>
      <w:r w:rsidRPr="00E7329B">
        <w:t>Tester de nouveau le comportement avec les liens définis ci-dessus.</w:t>
      </w:r>
    </w:p>
    <w:p w14:paraId="48D3CBAE" w14:textId="77777777" w:rsidR="00E24950" w:rsidRPr="00E7329B" w:rsidRDefault="00E24950" w:rsidP="00E24950">
      <w:pPr>
        <w:pStyle w:val="TPTitre"/>
        <w:rPr>
          <w:color w:val="A6A6A6"/>
        </w:rPr>
      </w:pPr>
      <w:r w:rsidRPr="00E7329B">
        <w:t>En résumé</w:t>
      </w:r>
    </w:p>
    <w:p w14:paraId="4A96981D" w14:textId="77777777" w:rsidR="00E24950" w:rsidRPr="00E7329B" w:rsidRDefault="00E24950" w:rsidP="00E24950">
      <w:pPr>
        <w:pStyle w:val="TPnormal"/>
        <w:jc w:val="left"/>
      </w:pPr>
      <w:r w:rsidRPr="00E7329B">
        <w:t xml:space="preserve">Pour retrouver le code et les liens utiles de cette démonstration, copier le fichier </w:t>
      </w:r>
      <w:r w:rsidR="00590AA9" w:rsidRPr="00E7329B">
        <w:t>demonstration</w:t>
      </w:r>
      <w:r w:rsidR="004552EF" w:rsidRPr="00E7329B">
        <w:t>1</w:t>
      </w:r>
      <w:r w:rsidR="00590AA9" w:rsidRPr="00E7329B">
        <w:t>.html dans le répertoire /WebContent/modules/module</w:t>
      </w:r>
      <w:r w:rsidR="004552EF" w:rsidRPr="00E7329B">
        <w:t>8</w:t>
      </w:r>
      <w:r w:rsidR="00590AA9" w:rsidRPr="00E7329B">
        <w:t>/demonstrations</w:t>
      </w:r>
      <w:r w:rsidRPr="00E7329B">
        <w:t>.</w:t>
      </w:r>
    </w:p>
    <w:p w14:paraId="3CA41E5E" w14:textId="77777777" w:rsidR="00590AA9" w:rsidRPr="00E7329B" w:rsidRDefault="00590AA9" w:rsidP="00F976CC">
      <w:pPr>
        <w:pStyle w:val="TPnormalpuce1"/>
        <w:numPr>
          <w:ilvl w:val="0"/>
          <w:numId w:val="0"/>
        </w:numPr>
        <w:ind w:left="357"/>
      </w:pPr>
    </w:p>
    <w:sectPr w:rsidR="00590AA9" w:rsidRPr="00E7329B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8E4C6" w14:textId="77777777" w:rsidR="00203736" w:rsidRDefault="00203736" w:rsidP="006C7E58">
      <w:r>
        <w:separator/>
      </w:r>
    </w:p>
  </w:endnote>
  <w:endnote w:type="continuationSeparator" w:id="0">
    <w:p w14:paraId="3C11BF11" w14:textId="77777777" w:rsidR="00203736" w:rsidRDefault="00203736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7407004E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329B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E7329B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79A4E" w14:textId="77777777" w:rsidR="00203736" w:rsidRDefault="00203736" w:rsidP="006C7E58">
      <w:r>
        <w:separator/>
      </w:r>
    </w:p>
  </w:footnote>
  <w:footnote w:type="continuationSeparator" w:id="0">
    <w:p w14:paraId="29B624DF" w14:textId="77777777" w:rsidR="00203736" w:rsidRDefault="00203736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53F78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03736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A6BD4"/>
    <w:rsid w:val="003C2781"/>
    <w:rsid w:val="003C6A4C"/>
    <w:rsid w:val="003C6EFC"/>
    <w:rsid w:val="003E676A"/>
    <w:rsid w:val="0040155A"/>
    <w:rsid w:val="004203A9"/>
    <w:rsid w:val="004343CE"/>
    <w:rsid w:val="00450C5E"/>
    <w:rsid w:val="004552EF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D0331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16F1"/>
    <w:rsid w:val="007E7D3C"/>
    <w:rsid w:val="00805BCC"/>
    <w:rsid w:val="008065FD"/>
    <w:rsid w:val="008130F1"/>
    <w:rsid w:val="00814575"/>
    <w:rsid w:val="0083499D"/>
    <w:rsid w:val="00845605"/>
    <w:rsid w:val="00846E4F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C21B1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24950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7329B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  <w:rsid w:val="4DE8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pliDemo/modules/module8/internationalisationMessages?langue=zh&amp;nom=Kim" TargetMode="Externa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8/internationalisationMessages?langue=en&amp;nom=Charl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8/internationalisationMessages?nom=Archibal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Z5HNVW24N33T-678105430-3921</_dlc_DocId>
    <_dlc_DocIdUrl xmlns="48513151-72dc-4d20-a25c-0c8180736831">
      <Url>http://inet/sites/projets/EcoleNumerique/_layouts/15/DocIdRedir.aspx?ID=Z5HNVW24N33T-678105430-3921</Url>
      <Description>Z5HNVW24N33T-678105430-3921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63</TotalTime>
  <Pages>2</Pages>
  <Words>504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23</cp:revision>
  <cp:lastPrinted>2016-09-29T07:49:00Z</cp:lastPrinted>
  <dcterms:created xsi:type="dcterms:W3CDTF">2017-11-17T14:15:00Z</dcterms:created>
  <dcterms:modified xsi:type="dcterms:W3CDTF">2018-05-15T08:26:00Z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a775def4-6e78-4a23-a216-93cf8b149054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