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2D5BD4FC" w:rsidR="00924F5F" w:rsidRPr="00494DCF" w:rsidRDefault="007326C2" w:rsidP="00401B0B">
      <w:pPr>
        <w:pStyle w:val="Titre"/>
        <w:rPr>
          <w:noProof/>
          <w:lang w:val="fr-FR"/>
        </w:rPr>
      </w:pPr>
      <w:r>
        <w:rPr>
          <w:lang w:val="fr-FR"/>
        </w:rPr>
        <w:t>Déployer une application</w:t>
      </w:r>
    </w:p>
    <w:p w14:paraId="404DB5B5" w14:textId="532D24CF" w:rsidR="00924F5F" w:rsidRPr="00C62D79" w:rsidRDefault="007E0E92" w:rsidP="0004278B">
      <w:pPr>
        <w:pStyle w:val="Titre1"/>
        <w:rPr>
          <w:rFonts w:ascii="Century Gothic" w:hAnsi="Century Gothic"/>
          <w:noProof/>
          <w:sz w:val="18"/>
          <w:szCs w:val="18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497B51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7326C2">
        <w:rPr>
          <w:lang w:val="fr-FR"/>
        </w:rPr>
        <w:t>10</w:t>
      </w:r>
      <w:r w:rsidR="00BB4AC7">
        <w:rPr>
          <w:lang w:val="fr-FR"/>
        </w:rPr>
        <w:t xml:space="preserve"> – </w:t>
      </w:r>
      <w:r w:rsidR="007326C2">
        <w:rPr>
          <w:lang w:val="fr-FR"/>
        </w:rPr>
        <w:t>Les bases du déploiement sur Tomcat</w:t>
      </w: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AAF03DE" w:rsidR="00A63354" w:rsidRPr="00C62D79" w:rsidRDefault="00924F5F" w:rsidP="002C06EF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7326C2">
              <w:t>à</w:t>
            </w:r>
            <w:r w:rsidR="00497B51">
              <w:t xml:space="preserve"> </w:t>
            </w:r>
            <w:r w:rsidR="007326C2">
              <w:t>10</w:t>
            </w:r>
            <w:r w:rsidR="00C208E3">
              <w:t xml:space="preserve"> pour être familiarisé avec le développement Java EE</w:t>
            </w:r>
            <w:r w:rsidR="001762EF">
              <w:t>.</w:t>
            </w:r>
            <w:bookmarkStart w:id="0" w:name="_GoBack"/>
            <w:bookmarkEnd w:id="0"/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7857A7CB" w:rsidR="00924F5F" w:rsidRPr="00C62D79" w:rsidRDefault="007326C2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CF277D">
              <w:rPr>
                <w:lang w:val="fr-FR"/>
              </w:rPr>
              <w:t xml:space="preserve"> heure</w:t>
            </w:r>
          </w:p>
        </w:tc>
      </w:tr>
    </w:tbl>
    <w:p w14:paraId="4E70822D" w14:textId="30AABB8D" w:rsidR="00924F5F" w:rsidRDefault="00924F5F" w:rsidP="00494DCF">
      <w:pPr>
        <w:pStyle w:val="TPTitre"/>
      </w:pPr>
      <w:r>
        <w:t>Énoncé</w:t>
      </w:r>
    </w:p>
    <w:p w14:paraId="20E9F0A8" w14:textId="47C6E16E" w:rsidR="00B72F2D" w:rsidRDefault="00B72F2D" w:rsidP="00B72F2D">
      <w:pPr>
        <w:pStyle w:val="TPnormal"/>
      </w:pPr>
      <w:r>
        <w:rPr>
          <w:shd w:val="clear" w:color="auto" w:fill="FFFFFF"/>
        </w:rPr>
        <w:t>Déploye</w:t>
      </w:r>
      <w:r w:rsidR="00683F1C">
        <w:rPr>
          <w:shd w:val="clear" w:color="auto" w:fill="FFFFFF"/>
        </w:rPr>
        <w:t>r</w:t>
      </w:r>
      <w:r>
        <w:rPr>
          <w:shd w:val="clear" w:color="auto" w:fill="FFFFFF"/>
        </w:rPr>
        <w:t xml:space="preserve"> l'application "Courses" pour qu'elle soit accessible sur le même serveur Tomcat que l'application tutoriel déployé</w:t>
      </w:r>
      <w:r w:rsidR="00683F1C">
        <w:rPr>
          <w:shd w:val="clear" w:color="auto" w:fill="FFFFFF"/>
        </w:rPr>
        <w:t>e</w:t>
      </w:r>
      <w:r>
        <w:rPr>
          <w:shd w:val="clear" w:color="auto" w:fill="FFFFFF"/>
        </w:rPr>
        <w:t xml:space="preserve"> pendant la démonstration. </w:t>
      </w:r>
      <w:r w:rsidR="00683F1C">
        <w:rPr>
          <w:shd w:val="clear" w:color="auto" w:fill="FFFFFF"/>
        </w:rPr>
        <w:tab/>
      </w:r>
      <w:r w:rsidR="00683F1C">
        <w:rPr>
          <w:shd w:val="clear" w:color="auto" w:fill="FFFFFF"/>
        </w:rPr>
        <w:br/>
      </w:r>
      <w:r>
        <w:rPr>
          <w:shd w:val="clear" w:color="auto" w:fill="FFFFFF"/>
        </w:rPr>
        <w:t>L'URL d'accès de l'application doit être la suivante : </w:t>
      </w:r>
      <w:hyperlink r:id="rId11" w:tgtFrame="_blank" w:history="1">
        <w:r>
          <w:rPr>
            <w:rStyle w:val="Lienhypertexte"/>
            <w:rFonts w:ascii="Segoe UI" w:hAnsi="Segoe UI" w:cs="Segoe UI"/>
            <w:color w:val="007BFF"/>
            <w:shd w:val="clear" w:color="auto" w:fill="FFFFFF"/>
          </w:rPr>
          <w:t>http://www.courses.eni.fr/mobile</w:t>
        </w:r>
      </w:hyperlink>
    </w:p>
    <w:p w14:paraId="34C0993B" w14:textId="6E2F8914" w:rsidR="00B72F2D" w:rsidRPr="00C62D79" w:rsidRDefault="00B72F2D" w:rsidP="00494DCF">
      <w:pPr>
        <w:pStyle w:val="TPTitre"/>
      </w:pPr>
      <w:r>
        <w:t>Pour intégrer l’énoncé dans le projet AppliDemo</w:t>
      </w:r>
    </w:p>
    <w:p w14:paraId="54A65082" w14:textId="31AF6ABE" w:rsidR="007E0E92" w:rsidRDefault="00EC4581" w:rsidP="00EC4581">
      <w:pPr>
        <w:pStyle w:val="TPnormalpuce1"/>
      </w:pPr>
      <w:r>
        <w:t>Copier le fichier tp</w:t>
      </w:r>
      <w:r w:rsidR="00497B51">
        <w:t>1</w:t>
      </w:r>
      <w:r>
        <w:t>.html dans le répertoire /WebContent/modules/module</w:t>
      </w:r>
      <w:r w:rsidR="007326C2">
        <w:t>10</w:t>
      </w:r>
      <w:r>
        <w:t>/tps.</w:t>
      </w:r>
    </w:p>
    <w:p w14:paraId="7E9E6236" w14:textId="5C7439F0" w:rsidR="00EC4581" w:rsidRDefault="00EC4581" w:rsidP="00EC4581">
      <w:pPr>
        <w:pStyle w:val="TPnormalpuce1"/>
      </w:pPr>
      <w:r>
        <w:t xml:space="preserve">Accéder à l’URL </w:t>
      </w:r>
      <w:hyperlink r:id="rId12" w:history="1">
        <w:r w:rsidR="007326C2" w:rsidRPr="009007BD">
          <w:rPr>
            <w:rStyle w:val="Lienhypertexte"/>
          </w:rPr>
          <w:t>http://localhost:8080/AppliDemo/modules/module10/tps/tp1.html</w:t>
        </w:r>
      </w:hyperlink>
      <w:r>
        <w:t xml:space="preserve"> pour visualiser l’énoncé.</w:t>
      </w:r>
    </w:p>
    <w:p w14:paraId="46029B2F" w14:textId="77777777" w:rsidR="00683F1C" w:rsidRDefault="00683F1C" w:rsidP="00683F1C">
      <w:pPr>
        <w:pStyle w:val="TPTitre"/>
      </w:pPr>
      <w:r>
        <w:t>Proposition de solution</w:t>
      </w:r>
    </w:p>
    <w:p w14:paraId="01D1B6C6" w14:textId="6B34E71A" w:rsidR="00EA0653" w:rsidRPr="00683F1C" w:rsidRDefault="00683F1C" w:rsidP="00683F1C">
      <w:pPr>
        <w:pStyle w:val="TPnormal"/>
      </w:pPr>
      <w:r>
        <w:t xml:space="preserve">Une proposition de solution pour ce TP est placée dans les éléments en téléchargement liés à ce module. </w:t>
      </w:r>
    </w:p>
    <w:sectPr w:rsidR="00EA0653" w:rsidRPr="00683F1C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24F38" w14:textId="77777777" w:rsidR="00B4216A" w:rsidRDefault="00B4216A" w:rsidP="006C7E58">
      <w:r>
        <w:separator/>
      </w:r>
    </w:p>
  </w:endnote>
  <w:endnote w:type="continuationSeparator" w:id="0">
    <w:p w14:paraId="5AC07214" w14:textId="77777777" w:rsidR="00B4216A" w:rsidRDefault="00B4216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52154FC5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08E3">
            <w:rPr>
              <w:noProof/>
            </w:rPr>
            <w:t>1</w:t>
          </w:r>
          <w:r>
            <w:fldChar w:fldCharType="end"/>
          </w:r>
          <w:r>
            <w:t>/</w:t>
          </w:r>
          <w:r w:rsidR="00C208E3">
            <w:fldChar w:fldCharType="begin"/>
          </w:r>
          <w:r w:rsidR="00C208E3">
            <w:instrText xml:space="preserve"> NUMPAGES   \* MERGEFORMAT </w:instrText>
          </w:r>
          <w:r w:rsidR="00C208E3">
            <w:fldChar w:fldCharType="separate"/>
          </w:r>
          <w:r w:rsidR="00C208E3">
            <w:rPr>
              <w:noProof/>
            </w:rPr>
            <w:t>1</w:t>
          </w:r>
          <w:r w:rsidR="00C208E3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190D1" w14:textId="77777777" w:rsidR="00B4216A" w:rsidRDefault="00B4216A" w:rsidP="006C7E58">
      <w:r>
        <w:separator/>
      </w:r>
    </w:p>
  </w:footnote>
  <w:footnote w:type="continuationSeparator" w:id="0">
    <w:p w14:paraId="3ABAC1B4" w14:textId="77777777" w:rsidR="00B4216A" w:rsidRDefault="00B4216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4278B"/>
    <w:rsid w:val="000504C9"/>
    <w:rsid w:val="00062F00"/>
    <w:rsid w:val="000753A7"/>
    <w:rsid w:val="00097F0B"/>
    <w:rsid w:val="000A1582"/>
    <w:rsid w:val="000A3EB2"/>
    <w:rsid w:val="000A6CAD"/>
    <w:rsid w:val="000D0A8C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06EF"/>
    <w:rsid w:val="002C4936"/>
    <w:rsid w:val="002C5032"/>
    <w:rsid w:val="002D2B64"/>
    <w:rsid w:val="002F78BE"/>
    <w:rsid w:val="00301257"/>
    <w:rsid w:val="003548A0"/>
    <w:rsid w:val="003709F1"/>
    <w:rsid w:val="00373DCD"/>
    <w:rsid w:val="00382C06"/>
    <w:rsid w:val="00384614"/>
    <w:rsid w:val="00387206"/>
    <w:rsid w:val="003C6A4C"/>
    <w:rsid w:val="003C6EFC"/>
    <w:rsid w:val="003E15B7"/>
    <w:rsid w:val="003E676A"/>
    <w:rsid w:val="00401B0B"/>
    <w:rsid w:val="004100EE"/>
    <w:rsid w:val="00450C5E"/>
    <w:rsid w:val="00462B85"/>
    <w:rsid w:val="00492FCA"/>
    <w:rsid w:val="00494DCF"/>
    <w:rsid w:val="00497B51"/>
    <w:rsid w:val="004C2502"/>
    <w:rsid w:val="004E36A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72B"/>
    <w:rsid w:val="005F2EFB"/>
    <w:rsid w:val="0063306A"/>
    <w:rsid w:val="006367DA"/>
    <w:rsid w:val="00683F1C"/>
    <w:rsid w:val="006939F9"/>
    <w:rsid w:val="006B3B13"/>
    <w:rsid w:val="006C573C"/>
    <w:rsid w:val="006C7E58"/>
    <w:rsid w:val="007007CE"/>
    <w:rsid w:val="00713863"/>
    <w:rsid w:val="007326C2"/>
    <w:rsid w:val="007327B9"/>
    <w:rsid w:val="00743993"/>
    <w:rsid w:val="0075500C"/>
    <w:rsid w:val="00764007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5605"/>
    <w:rsid w:val="00845750"/>
    <w:rsid w:val="00863103"/>
    <w:rsid w:val="008672FD"/>
    <w:rsid w:val="00867E02"/>
    <w:rsid w:val="008A367D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C09D3"/>
    <w:rsid w:val="009C2AC3"/>
    <w:rsid w:val="009C4B81"/>
    <w:rsid w:val="009D114F"/>
    <w:rsid w:val="009D1251"/>
    <w:rsid w:val="00A055CF"/>
    <w:rsid w:val="00A361C9"/>
    <w:rsid w:val="00A421C6"/>
    <w:rsid w:val="00A63354"/>
    <w:rsid w:val="00A93073"/>
    <w:rsid w:val="00A94283"/>
    <w:rsid w:val="00B027AA"/>
    <w:rsid w:val="00B04A1E"/>
    <w:rsid w:val="00B1718A"/>
    <w:rsid w:val="00B4216A"/>
    <w:rsid w:val="00B43E3B"/>
    <w:rsid w:val="00B622B5"/>
    <w:rsid w:val="00B71A2E"/>
    <w:rsid w:val="00B72F2D"/>
    <w:rsid w:val="00B73331"/>
    <w:rsid w:val="00B75A86"/>
    <w:rsid w:val="00B7614C"/>
    <w:rsid w:val="00BA4E30"/>
    <w:rsid w:val="00BB4AC7"/>
    <w:rsid w:val="00BB5E5B"/>
    <w:rsid w:val="00BF077F"/>
    <w:rsid w:val="00C16564"/>
    <w:rsid w:val="00C208E3"/>
    <w:rsid w:val="00C33697"/>
    <w:rsid w:val="00C3643B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677E2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1C0EE472"/>
    <w:rsid w:val="5B5AA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10/tps/tp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urses.eni.fr/mobil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Z5HNVW24N33T-678105430-4065</_dlc_DocId>
    <_dlc_DocIdUrl xmlns="48513151-72dc-4d20-a25c-0c8180736831">
      <Url>http://inet/sites/projets/EcoleNumerique/_layouts/15/DocIdRedir.aspx?ID=Z5HNVW24N33T-678105430-4065</Url>
      <Description>Z5HNVW24N33T-678105430-4065</Description>
    </_dlc_DocIdUrl>
    <_dlc_DocIdPersistId xmlns="48513151-72dc-4d20-a25c-0c8180736831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34</cp:revision>
  <cp:lastPrinted>2016-10-05T13:21:00Z</cp:lastPrinted>
  <dcterms:created xsi:type="dcterms:W3CDTF">2017-06-02T05:57:00Z</dcterms:created>
  <dcterms:modified xsi:type="dcterms:W3CDTF">2018-05-14T15:00:00Z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a8dbb1b9-ac0a-41e4-a03b-f6dd64d5debd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