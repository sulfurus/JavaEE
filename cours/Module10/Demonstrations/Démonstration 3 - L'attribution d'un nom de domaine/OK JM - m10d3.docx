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133D9BEE" w:rsidR="000150A7" w:rsidRPr="00C62D79" w:rsidRDefault="00F175AA" w:rsidP="000150A7">
      <w:pPr>
        <w:pStyle w:val="Titre"/>
        <w:rPr>
          <w:noProof/>
        </w:rPr>
      </w:pPr>
      <w:r>
        <w:t>L’attribution d’un nom de domaine</w:t>
      </w:r>
    </w:p>
    <w:p w14:paraId="31FD3075" w14:textId="4C448E43" w:rsidR="000150A7" w:rsidRPr="00E3020F" w:rsidRDefault="000150A7" w:rsidP="000150A7">
      <w:pPr>
        <w:pStyle w:val="Titre1"/>
      </w:pPr>
      <w:r w:rsidRPr="00E3020F">
        <w:t xml:space="preserve">Démonstration </w:t>
      </w:r>
      <w:r w:rsidR="00F175AA">
        <w:t>3</w:t>
      </w:r>
      <w:r w:rsidRPr="00E3020F">
        <w:t xml:space="preserve"> du module </w:t>
      </w:r>
      <w:r w:rsidR="00F175AA">
        <w:t>10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DA583F4" w:rsidR="000150A7" w:rsidRPr="00C62D79" w:rsidRDefault="00AE1A2E" w:rsidP="00AE1A2E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 de</w:t>
            </w:r>
            <w:r w:rsidR="00F175AA">
              <w:t xml:space="preserve"> montrer la manière d’attribuer un nom de domaine dans l’environnement local d’un PC.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3FA35B97" w14:textId="156F715A" w:rsidR="00831139" w:rsidRPr="00F33FC7" w:rsidRDefault="00831139" w:rsidP="00C034BD">
      <w:pPr>
        <w:pStyle w:val="TPnormalpuce1"/>
      </w:pPr>
      <w:r>
        <w:t xml:space="preserve">Editer le fichier hosts du répertoire </w:t>
      </w:r>
      <w:r>
        <w:rPr>
          <w:shd w:val="clear" w:color="auto" w:fill="FFFFFF"/>
        </w:rPr>
        <w:t>C:\Windows\System32\drivers\etc.</w:t>
      </w:r>
      <w:r w:rsidR="00C034BD">
        <w:rPr>
          <w:shd w:val="clear" w:color="auto" w:fill="FFFFFF"/>
        </w:rPr>
        <w:tab/>
      </w:r>
      <w:r w:rsidR="00C034BD">
        <w:rPr>
          <w:shd w:val="clear" w:color="auto" w:fill="FFFFFF"/>
        </w:rPr>
        <w:br/>
      </w:r>
      <w:r>
        <w:rPr>
          <w:shd w:val="clear" w:color="auto" w:fill="FFFFFF"/>
        </w:rPr>
        <w:t xml:space="preserve">Il est possible de le faire avec NotePad++. Cela permet l’enregistrement </w:t>
      </w:r>
      <w:r w:rsidR="001E247B">
        <w:rPr>
          <w:shd w:val="clear" w:color="auto" w:fill="FFFFFF"/>
        </w:rPr>
        <w:t>en utilisant</w:t>
      </w:r>
      <w:r w:rsidR="00AE1A2E">
        <w:rPr>
          <w:shd w:val="clear" w:color="auto" w:fill="FFFFFF"/>
        </w:rPr>
        <w:t xml:space="preserve"> d</w:t>
      </w:r>
      <w:r>
        <w:rPr>
          <w:shd w:val="clear" w:color="auto" w:fill="FFFFFF"/>
        </w:rPr>
        <w:t xml:space="preserve">es droits </w:t>
      </w:r>
      <w:r w:rsidR="00AE1A2E">
        <w:rPr>
          <w:shd w:val="clear" w:color="auto" w:fill="FFFFFF"/>
        </w:rPr>
        <w:t>d'</w:t>
      </w:r>
      <w:r>
        <w:rPr>
          <w:shd w:val="clear" w:color="auto" w:fill="FFFFFF"/>
        </w:rPr>
        <w:t>administrateur.</w:t>
      </w:r>
      <w:r w:rsidR="001E247B">
        <w:rPr>
          <w:shd w:val="clear" w:color="auto" w:fill="FFFFFF"/>
        </w:rPr>
        <w:t xml:space="preserve"> Notepad++ vous demandera d’exécuter l’opération avec ces droits.</w:t>
      </w:r>
    </w:p>
    <w:p w14:paraId="33C65953" w14:textId="0E5F4272" w:rsidR="00F33FC7" w:rsidRDefault="00F33FC7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ce fichier en ajoutant la ligne suivante à la fin d</w:t>
      </w:r>
      <w:r w:rsidR="00AE1A2E">
        <w:t>u fichier :</w:t>
      </w:r>
    </w:p>
    <w:p w14:paraId="65504F8C" w14:textId="5DF6C70F" w:rsidR="00F33FC7" w:rsidRDefault="00F33FC7" w:rsidP="00F33FC7"/>
    <w:p w14:paraId="66F6CD1A" w14:textId="0A2683C7" w:rsidR="00F33FC7" w:rsidRPr="00AE1A2E" w:rsidRDefault="00F33FC7" w:rsidP="00AE1A2E">
      <w:pPr>
        <w:ind w:left="357"/>
        <w:rPr>
          <w:rFonts w:ascii="Consolas" w:hAnsi="Consolas"/>
        </w:rPr>
      </w:pPr>
      <w:r w:rsidRPr="00AE1A2E">
        <w:rPr>
          <w:rFonts w:ascii="Consolas" w:hAnsi="Consolas"/>
        </w:rPr>
        <w:t>127.0.0.1</w:t>
      </w:r>
      <w:r w:rsidRPr="00AE1A2E">
        <w:rPr>
          <w:rFonts w:ascii="Consolas" w:hAnsi="Consolas"/>
        </w:rPr>
        <w:tab/>
      </w:r>
      <w:r w:rsidRPr="00AE1A2E">
        <w:rPr>
          <w:rFonts w:ascii="Consolas" w:hAnsi="Consolas"/>
        </w:rPr>
        <w:tab/>
      </w:r>
      <w:r w:rsidRPr="00AE1A2E">
        <w:rPr>
          <w:rFonts w:ascii="Consolas" w:hAnsi="Consolas"/>
        </w:rPr>
        <w:tab/>
        <w:t>www.javaee.eni.fr</w:t>
      </w:r>
    </w:p>
    <w:p w14:paraId="449AC5C5" w14:textId="0EA3DF74" w:rsidR="00536EF3" w:rsidRDefault="007C2E1C" w:rsidP="00C034BD">
      <w:pPr>
        <w:pStyle w:val="TPnormalpuce1"/>
        <w:jc w:val="left"/>
      </w:pPr>
      <w:r>
        <w:t>Modifier le</w:t>
      </w:r>
      <w:bookmarkStart w:id="0" w:name="_GoBack"/>
      <w:bookmarkEnd w:id="0"/>
      <w:r>
        <w:t xml:space="preserve"> fichier de configuration Tomcat server.xml pour qu’il prenne en compte ce nom de domaine et que l’application AppliDemo soit accessible au travers de l’URL </w:t>
      </w:r>
      <w:hyperlink r:id="rId11" w:history="1">
        <w:r w:rsidRPr="00AE4561">
          <w:rPr>
            <w:rStyle w:val="Lienhypertexte"/>
          </w:rPr>
          <w:t>http://www.javaee.eni.fr</w:t>
        </w:r>
      </w:hyperlink>
      <w:r>
        <w:t xml:space="preserve">. </w:t>
      </w:r>
      <w:r w:rsidR="00AE1A2E">
        <w:tab/>
      </w:r>
      <w:r w:rsidR="00AE1A2E">
        <w:br/>
      </w:r>
      <w:r>
        <w:t>Remarquer l’absence de nom pour l’application.</w:t>
      </w:r>
    </w:p>
    <w:p w14:paraId="530DFF22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&lt;?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xml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version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"1.0"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encoding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?&gt;</w:t>
      </w:r>
    </w:p>
    <w:p w14:paraId="5B01A2FA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Server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port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"-1"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shutdown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"SHUTDOWN"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8D632AD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"org.apache.catalina.startup.VersionLoggerListener"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7C62F93A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"org.apache.catalina.core.AprLifecycleListener"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SSLEngine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"on"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7C0012DD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"org.apache.catalina.core.JreMemoryLeakPreventionListener"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29E09E99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"org.apache.catalina.mbeans.GlobalResourcesLifecycleListener"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2931263B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"org.apache.catalina.core.ThreadLocalLeakPreventionListener"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D946652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21263D2B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Service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"Catalina"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3056B3E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11F01473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Connector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port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"80"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protocol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"HTTP/1.1"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424D3AF9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27DC28F7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Engine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"Catalina"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defaultHost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"www.javaee.eni.fr"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41C62A6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100148C2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Host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"www.javaee.eni.fr"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 </w:t>
      </w:r>
    </w:p>
    <w:p w14:paraId="1C50F4C6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appBase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"applis_localhost"</w:t>
      </w:r>
    </w:p>
    <w:p w14:paraId="68CB0F8B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unpackWARs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"true"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51202980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autoDeploy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"false"</w:t>
      </w:r>
    </w:p>
    <w:p w14:paraId="59E503D1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deployOnStartup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"false"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1D04D7B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6F393861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Context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docBase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"AppliDemo.war"</w:t>
      </w:r>
      <w:r w:rsidRPr="00AE1A2E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AE1A2E">
        <w:rPr>
          <w:rFonts w:ascii="Consolas" w:hAnsi="Consolas" w:cs="Courier New"/>
          <w:color w:val="7F007F"/>
          <w:sz w:val="20"/>
          <w:szCs w:val="20"/>
          <w:lang w:val="fr-FR"/>
        </w:rPr>
        <w:t>path</w:t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AE1A2E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""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134D322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294766C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Context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48FFA7A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Host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2891F8B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Engine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18BEFD5" w14:textId="77777777" w:rsidR="00036D35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Service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9424FD7" w14:textId="539DF5AB" w:rsidR="007C2E1C" w:rsidRPr="00AE1A2E" w:rsidRDefault="00036D35" w:rsidP="00AE1A2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AE1A2E">
        <w:rPr>
          <w:rFonts w:ascii="Consolas" w:hAnsi="Consolas" w:cs="Courier New"/>
          <w:color w:val="3F7F7F"/>
          <w:sz w:val="20"/>
          <w:szCs w:val="20"/>
          <w:lang w:val="fr-FR"/>
        </w:rPr>
        <w:t>Server</w:t>
      </w:r>
      <w:r w:rsidRPr="00AE1A2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2ECAA73" w14:textId="77777777" w:rsidR="00AE1A2E" w:rsidRDefault="00AE1A2E" w:rsidP="00AE1A2E">
      <w:pPr>
        <w:pStyle w:val="TPnormalpuce1"/>
        <w:numPr>
          <w:ilvl w:val="0"/>
          <w:numId w:val="0"/>
        </w:numPr>
        <w:ind w:left="357"/>
      </w:pPr>
    </w:p>
    <w:p w14:paraId="466E4EA0" w14:textId="1C30338C" w:rsidR="00BD2089" w:rsidRDefault="00AE1A2E" w:rsidP="00BD2089">
      <w:pPr>
        <w:pStyle w:val="TPnormalpuce1"/>
      </w:pPr>
      <w:r>
        <w:t>S'a</w:t>
      </w:r>
      <w:r w:rsidR="00036D35">
        <w:t>ssurer que le Tomcat piloté par Eclipse en éteint.</w:t>
      </w:r>
    </w:p>
    <w:p w14:paraId="791AB002" w14:textId="6E335981" w:rsidR="00036D35" w:rsidRDefault="00036D35" w:rsidP="00BD2089">
      <w:pPr>
        <w:pStyle w:val="TPnormalpuce1"/>
      </w:pPr>
      <w:r>
        <w:t>Redémarrer Tomcat à l’aide du fichier startup.bat.</w:t>
      </w:r>
    </w:p>
    <w:p w14:paraId="42FDA7D1" w14:textId="359FE2E5" w:rsidR="00036D35" w:rsidRDefault="00036D35" w:rsidP="00BD2089">
      <w:pPr>
        <w:pStyle w:val="TPnormalpuce1"/>
      </w:pPr>
      <w:r>
        <w:t xml:space="preserve">Observer la création du répertoire /ROOT dans le répertoire /applis_localhost. C’est </w:t>
      </w:r>
      <w:r w:rsidR="00102B18">
        <w:t>à cause de l’attribut path initialisé à vide.</w:t>
      </w:r>
    </w:p>
    <w:p w14:paraId="51D03CCA" w14:textId="42043939" w:rsidR="0013451A" w:rsidRDefault="0013451A" w:rsidP="00BD2089">
      <w:pPr>
        <w:pStyle w:val="TPnormalpuce1"/>
      </w:pPr>
      <w:r>
        <w:t xml:space="preserve">Cliquer sur le lien </w:t>
      </w:r>
      <w:hyperlink r:id="rId12" w:history="1">
        <w:r w:rsidRPr="00AE4561">
          <w:rPr>
            <w:rStyle w:val="Lienhypertexte"/>
          </w:rPr>
          <w:t>http://www.javaee.eni.fr</w:t>
        </w:r>
      </w:hyperlink>
      <w:r>
        <w:t xml:space="preserve"> pour s’assurer de la validité de la configuration.</w:t>
      </w:r>
    </w:p>
    <w:p w14:paraId="647E9118" w14:textId="77777777" w:rsidR="00AE1A2E" w:rsidRDefault="00AE1A2E" w:rsidP="00AE1A2E">
      <w:pPr>
        <w:pStyle w:val="TPTitre"/>
        <w:rPr>
          <w:color w:val="A6A6A6"/>
        </w:rPr>
      </w:pPr>
      <w:r>
        <w:t>En résumé</w:t>
      </w:r>
    </w:p>
    <w:p w14:paraId="687A2253" w14:textId="0BEAB89D" w:rsidR="00590AA9" w:rsidRPr="005152EE" w:rsidRDefault="00AE1A2E" w:rsidP="00AE1A2E">
      <w:pPr>
        <w:pStyle w:val="TPnormal"/>
        <w:jc w:val="left"/>
      </w:pPr>
      <w:r>
        <w:t xml:space="preserve">Pour retrouver le code et les liens utiles de cette démonstration, copier le fichier </w:t>
      </w:r>
      <w:r w:rsidR="00590AA9">
        <w:t>demonstration</w:t>
      </w:r>
      <w:r w:rsidR="00153F26">
        <w:t>3</w:t>
      </w:r>
      <w:r w:rsidR="00590AA9">
        <w:t>.html dans le répertoire /WebContent/modules/module</w:t>
      </w:r>
      <w:r w:rsidR="00153F26">
        <w:t>10</w:t>
      </w:r>
      <w:r w:rsidR="00590AA9">
        <w:t>/demonstrations</w:t>
      </w:r>
      <w:r>
        <w:t>.</w:t>
      </w:r>
    </w:p>
    <w:p w14:paraId="3CA41E5E" w14:textId="77777777" w:rsidR="00590AA9" w:rsidRPr="00C40D5D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C40D5D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AA716" w14:textId="77777777" w:rsidR="00A544D5" w:rsidRDefault="00A544D5" w:rsidP="006C7E58">
      <w:r>
        <w:separator/>
      </w:r>
    </w:p>
  </w:endnote>
  <w:endnote w:type="continuationSeparator" w:id="0">
    <w:p w14:paraId="6187566B" w14:textId="77777777" w:rsidR="00A544D5" w:rsidRDefault="00A544D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E987DA1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34BD">
            <w:rPr>
              <w:noProof/>
            </w:rPr>
            <w:t>1</w:t>
          </w:r>
          <w:r>
            <w:fldChar w:fldCharType="end"/>
          </w:r>
          <w:r>
            <w:t>/</w:t>
          </w:r>
          <w:r w:rsidR="00C034BD">
            <w:fldChar w:fldCharType="begin"/>
          </w:r>
          <w:r w:rsidR="00C034BD">
            <w:instrText xml:space="preserve"> NUMPAGES   \* MERGEFORMAT </w:instrText>
          </w:r>
          <w:r w:rsidR="00C034BD">
            <w:fldChar w:fldCharType="separate"/>
          </w:r>
          <w:r w:rsidR="00C034BD">
            <w:rPr>
              <w:noProof/>
            </w:rPr>
            <w:t>2</w:t>
          </w:r>
          <w:r w:rsidR="00C034BD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D9309" w14:textId="77777777" w:rsidR="00A544D5" w:rsidRDefault="00A544D5" w:rsidP="006C7E58">
      <w:r>
        <w:separator/>
      </w:r>
    </w:p>
  </w:footnote>
  <w:footnote w:type="continuationSeparator" w:id="0">
    <w:p w14:paraId="74EC85EF" w14:textId="77777777" w:rsidR="00A544D5" w:rsidRDefault="00A544D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36D35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02B18"/>
    <w:rsid w:val="00125DCA"/>
    <w:rsid w:val="0013451A"/>
    <w:rsid w:val="0013536A"/>
    <w:rsid w:val="00136790"/>
    <w:rsid w:val="001447F2"/>
    <w:rsid w:val="001465BB"/>
    <w:rsid w:val="00151AA0"/>
    <w:rsid w:val="00153F26"/>
    <w:rsid w:val="00180858"/>
    <w:rsid w:val="00192825"/>
    <w:rsid w:val="001A0D7C"/>
    <w:rsid w:val="001B4DA8"/>
    <w:rsid w:val="001C739D"/>
    <w:rsid w:val="001D3BFC"/>
    <w:rsid w:val="001E247B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2E1C"/>
    <w:rsid w:val="007C301D"/>
    <w:rsid w:val="007C3CC4"/>
    <w:rsid w:val="007D1155"/>
    <w:rsid w:val="007E7D3C"/>
    <w:rsid w:val="00805BCC"/>
    <w:rsid w:val="008065FD"/>
    <w:rsid w:val="008130F1"/>
    <w:rsid w:val="00814575"/>
    <w:rsid w:val="00831139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8F5E36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544D5"/>
    <w:rsid w:val="00A6293D"/>
    <w:rsid w:val="00A93073"/>
    <w:rsid w:val="00AA0506"/>
    <w:rsid w:val="00AD4046"/>
    <w:rsid w:val="00AE1A2E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034BD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5AA"/>
    <w:rsid w:val="00F1776E"/>
    <w:rsid w:val="00F33FC7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avaee.eni.fr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avaee.eni.f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Z5HNVW24N33T-678105430-3942</_dlc_DocId>
    <_dlc_DocIdUrl xmlns="48513151-72dc-4d20-a25c-0c8180736831">
      <Url>http://inet/sites/projets/EcoleNumerique/_layouts/15/DocIdRedir.aspx?ID=Z5HNVW24N33T-678105430-3942</Url>
      <Description>Z5HNVW24N33T-678105430-3942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63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2016-09-29T07:49:00Z</cp:lastPrinted>
  <dcterms:created xsi:type="dcterms:W3CDTF">2017-11-17T14:15:00Z</dcterms:created>
  <dcterms:modified xsi:type="dcterms:W3CDTF">2018-05-02T10:07:00Z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99ed0a56-463a-45f2-bfe1-571448c8e11a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