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4C587164" w:rsidR="00924F5F" w:rsidRPr="00494DCF" w:rsidRDefault="003E78A0" w:rsidP="00401B0B">
      <w:pPr>
        <w:pStyle w:val="Titre"/>
        <w:rPr>
          <w:noProof/>
          <w:lang w:val="fr-FR"/>
        </w:rPr>
      </w:pPr>
      <w:r>
        <w:rPr>
          <w:lang w:val="fr-FR"/>
        </w:rPr>
        <w:t>Rechercher un</w:t>
      </w:r>
      <w:r w:rsidR="001762EF">
        <w:rPr>
          <w:lang w:val="fr-FR"/>
        </w:rPr>
        <w:t xml:space="preserve"> nombre </w:t>
      </w:r>
      <w:r w:rsidR="00032BB7">
        <w:rPr>
          <w:lang w:val="fr-FR"/>
        </w:rPr>
        <w:br/>
      </w:r>
      <w:r w:rsidR="001762EF">
        <w:rPr>
          <w:lang w:val="fr-FR"/>
        </w:rPr>
        <w:t>tiré au sort</w:t>
      </w:r>
      <w:r>
        <w:rPr>
          <w:lang w:val="fr-FR"/>
        </w:rPr>
        <w:t xml:space="preserve"> (version 2</w:t>
      </w:r>
      <w:r w:rsidR="00462B85">
        <w:rPr>
          <w:lang w:val="fr-FR"/>
        </w:rPr>
        <w:t>)</w:t>
      </w:r>
    </w:p>
    <w:p w14:paraId="2E71015A" w14:textId="63FDDCB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462B85">
        <w:rPr>
          <w:lang w:val="fr-FR"/>
        </w:rPr>
        <w:t>2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762EF">
        <w:rPr>
          <w:lang w:val="fr-FR"/>
        </w:rPr>
        <w:t>2</w:t>
      </w:r>
      <w:r w:rsidR="00BB4AC7">
        <w:rPr>
          <w:lang w:val="fr-FR"/>
        </w:rPr>
        <w:t xml:space="preserve"> – </w:t>
      </w:r>
      <w:r w:rsidR="001762EF">
        <w:rPr>
          <w:lang w:val="fr-FR"/>
        </w:rPr>
        <w:t>Les servlets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14AF9219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et 2</w:t>
            </w:r>
            <w:r w:rsidR="00462B85">
              <w:t xml:space="preserve"> et d’avoir effectué le TP 1 du module 2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938643B" w:rsidR="00924F5F" w:rsidRPr="00C62D79" w:rsidRDefault="00462B85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14:paraId="4E70822D" w14:textId="0A1B01FF" w:rsidR="00924F5F" w:rsidRDefault="00924F5F" w:rsidP="00494DCF">
      <w:pPr>
        <w:pStyle w:val="TPTitre"/>
      </w:pPr>
      <w:r>
        <w:t>Énoncé</w:t>
      </w:r>
    </w:p>
    <w:p w14:paraId="314E531C" w14:textId="130AA2CA" w:rsidR="00940DBB" w:rsidRDefault="00940DBB" w:rsidP="00940DBB">
      <w:pPr>
        <w:pStyle w:val="TPnormal"/>
      </w:pPr>
      <w:bookmarkStart w:id="0" w:name="_GoBack"/>
      <w:bookmarkEnd w:id="0"/>
      <w:r>
        <w:t xml:space="preserve">A l'aide des paramètres d'initialisation, permettre à </w:t>
      </w:r>
      <w:r w:rsidR="0095251D">
        <w:t>l'administrateur du site</w:t>
      </w:r>
      <w:r>
        <w:t xml:space="preserve"> de personnaliser les bornes du tirage au sort. </w:t>
      </w:r>
      <w:r w:rsidR="0095251D">
        <w:t>L</w:t>
      </w:r>
      <w:r>
        <w:t>es valeurs par défaut restent celles décrites dans les spécifications initiales.</w:t>
      </w:r>
    </w:p>
    <w:p w14:paraId="18D679D5" w14:textId="7FC38039" w:rsidR="003808B0" w:rsidRPr="00C62D79" w:rsidRDefault="003808B0" w:rsidP="00494DCF">
      <w:pPr>
        <w:pStyle w:val="TPTitre"/>
      </w:pPr>
      <w:r>
        <w:t>Pour intégrer l’énoncé dans le projet AppliDemo</w:t>
      </w:r>
    </w:p>
    <w:p w14:paraId="54A65082" w14:textId="5395EC48" w:rsidR="007E0E92" w:rsidRDefault="00EC4581" w:rsidP="00EC4581">
      <w:pPr>
        <w:pStyle w:val="TPnormalpuce1"/>
      </w:pPr>
      <w:r>
        <w:t>Copier le fichier tp</w:t>
      </w:r>
      <w:r w:rsidR="00137EAB">
        <w:t>2</w:t>
      </w:r>
      <w:r>
        <w:t>.html dans le répertoire /WebContent/modules/module</w:t>
      </w:r>
      <w:r w:rsidR="001762EF">
        <w:t>2</w:t>
      </w:r>
      <w:r>
        <w:t>/tps.</w:t>
      </w:r>
    </w:p>
    <w:p w14:paraId="7E9E6236" w14:textId="4EDE5218" w:rsidR="00EC4581" w:rsidRDefault="00EC4581" w:rsidP="00EC4581">
      <w:pPr>
        <w:pStyle w:val="TPnormalpuce1"/>
      </w:pPr>
      <w:r>
        <w:t xml:space="preserve">Accéder à l’URL </w:t>
      </w:r>
      <w:hyperlink r:id="rId11" w:history="1">
        <w:r w:rsidR="005443BB" w:rsidRPr="00F702AD">
          <w:rPr>
            <w:rStyle w:val="Lienhypertexte"/>
          </w:rPr>
          <w:t>http://localhost:8080/AppliDemo/modules/module2/tps/tp2.html</w:t>
        </w:r>
      </w:hyperlink>
      <w:r>
        <w:t xml:space="preserve"> pour visualiser l’énoncé.</w:t>
      </w:r>
    </w:p>
    <w:p w14:paraId="328D2225" w14:textId="77777777" w:rsidR="003E78A0" w:rsidRDefault="003E78A0" w:rsidP="003E78A0">
      <w:pPr>
        <w:pStyle w:val="TPTitre"/>
      </w:pPr>
      <w:r>
        <w:t>Proposition de solution</w:t>
      </w:r>
    </w:p>
    <w:p w14:paraId="420041BA" w14:textId="62F3CADC" w:rsidR="003E78A0" w:rsidRDefault="003E78A0" w:rsidP="003E78A0">
      <w:pPr>
        <w:pStyle w:val="TPnormal"/>
      </w:pPr>
      <w:r>
        <w:t xml:space="preserve">Une proposition de solution pour ce TP est placée dans les éléments en téléchargement liés à ce module. </w:t>
      </w:r>
    </w:p>
    <w:p w14:paraId="01D1B6C6" w14:textId="208901B3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EA0653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4CD84" w14:textId="77777777" w:rsidR="0004433F" w:rsidRDefault="0004433F" w:rsidP="006C7E58">
      <w:r>
        <w:separator/>
      </w:r>
    </w:p>
  </w:endnote>
  <w:endnote w:type="continuationSeparator" w:id="0">
    <w:p w14:paraId="2097AF41" w14:textId="77777777" w:rsidR="0004433F" w:rsidRDefault="0004433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067E5148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51D">
            <w:rPr>
              <w:noProof/>
            </w:rPr>
            <w:t>1</w:t>
          </w:r>
          <w:r>
            <w:fldChar w:fldCharType="end"/>
          </w:r>
          <w:r>
            <w:t>/</w:t>
          </w:r>
          <w:r w:rsidR="0095251D">
            <w:fldChar w:fldCharType="begin"/>
          </w:r>
          <w:r w:rsidR="0095251D">
            <w:instrText xml:space="preserve"> NUMPAGES   \* MERGEFORMAT </w:instrText>
          </w:r>
          <w:r w:rsidR="0095251D">
            <w:fldChar w:fldCharType="separate"/>
          </w:r>
          <w:r w:rsidR="0095251D">
            <w:rPr>
              <w:noProof/>
            </w:rPr>
            <w:t>1</w:t>
          </w:r>
          <w:r w:rsidR="0095251D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1CCD6" w14:textId="77777777" w:rsidR="0004433F" w:rsidRDefault="0004433F" w:rsidP="006C7E58">
      <w:r>
        <w:separator/>
      </w:r>
    </w:p>
  </w:footnote>
  <w:footnote w:type="continuationSeparator" w:id="0">
    <w:p w14:paraId="080BECDE" w14:textId="77777777" w:rsidR="0004433F" w:rsidRDefault="0004433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32BB7"/>
    <w:rsid w:val="000417F6"/>
    <w:rsid w:val="0004433F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08B0"/>
    <w:rsid w:val="00382C06"/>
    <w:rsid w:val="00384614"/>
    <w:rsid w:val="00387206"/>
    <w:rsid w:val="003C6A4C"/>
    <w:rsid w:val="003C6EFC"/>
    <w:rsid w:val="003E15B7"/>
    <w:rsid w:val="003E676A"/>
    <w:rsid w:val="003E78A0"/>
    <w:rsid w:val="00401B0B"/>
    <w:rsid w:val="00450C5E"/>
    <w:rsid w:val="00462B85"/>
    <w:rsid w:val="00492FCA"/>
    <w:rsid w:val="00494DCF"/>
    <w:rsid w:val="004C2502"/>
    <w:rsid w:val="004E36A2"/>
    <w:rsid w:val="004F2C2E"/>
    <w:rsid w:val="004F5023"/>
    <w:rsid w:val="005056C3"/>
    <w:rsid w:val="00544157"/>
    <w:rsid w:val="005443BB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40DBB"/>
    <w:rsid w:val="0095251D"/>
    <w:rsid w:val="00954E03"/>
    <w:rsid w:val="00964B34"/>
    <w:rsid w:val="0096503B"/>
    <w:rsid w:val="009731EA"/>
    <w:rsid w:val="009862DE"/>
    <w:rsid w:val="00990B02"/>
    <w:rsid w:val="009C09D3"/>
    <w:rsid w:val="009C2AC3"/>
    <w:rsid w:val="009D114F"/>
    <w:rsid w:val="009D1251"/>
    <w:rsid w:val="00A055CF"/>
    <w:rsid w:val="00A361C9"/>
    <w:rsid w:val="00A93073"/>
    <w:rsid w:val="00A94283"/>
    <w:rsid w:val="00AF043D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143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2/tps/tp2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Z5HNVW24N33T-678105430-4055</_dlc_DocId>
    <_dlc_DocIdUrl xmlns="48513151-72dc-4d20-a25c-0c8180736831">
      <Url>http://inet/sites/projets/EcoleNumerique/_layouts/15/DocIdRedir.aspx?ID=Z5HNVW24N33T-678105430-4055</Url>
      <Description>Z5HNVW24N33T-678105430-4055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21</cp:revision>
  <cp:lastPrinted>2016-10-05T13:21:00Z</cp:lastPrinted>
  <dcterms:created xsi:type="dcterms:W3CDTF">2017-06-02T05:57:00Z</dcterms:created>
  <dcterms:modified xsi:type="dcterms:W3CDTF">2018-05-14T14:16:00Z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784c46db-de8a-4399-b3cd-10b1e84b8cb7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