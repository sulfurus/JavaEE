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2170C2EF" w:rsidR="000150A7" w:rsidRPr="00C62D79" w:rsidRDefault="00C8493C" w:rsidP="000150A7">
      <w:pPr>
        <w:pStyle w:val="Titre"/>
        <w:rPr>
          <w:noProof/>
        </w:rPr>
      </w:pPr>
      <w:r>
        <w:t>L’exception IllegalStateException</w:t>
      </w:r>
    </w:p>
    <w:p w14:paraId="31FD3075" w14:textId="0FA2926F" w:rsidR="000150A7" w:rsidRPr="00E3020F" w:rsidRDefault="000150A7" w:rsidP="000150A7">
      <w:pPr>
        <w:pStyle w:val="Titre1"/>
      </w:pPr>
      <w:r w:rsidRPr="00E3020F">
        <w:t xml:space="preserve">Démonstration </w:t>
      </w:r>
      <w:r w:rsidR="00C8493C">
        <w:t>7</w:t>
      </w:r>
      <w:r w:rsidRPr="00E3020F">
        <w:t xml:space="preserve"> du module </w:t>
      </w:r>
      <w:r w:rsidR="00C8493C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13BBA35" w:rsidR="000150A7" w:rsidRPr="00C62D79" w:rsidRDefault="002C5551" w:rsidP="002C5551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 de</w:t>
            </w:r>
            <w:bookmarkStart w:id="0" w:name="_GoBack"/>
            <w:bookmarkEnd w:id="0"/>
            <w:r w:rsidR="00740FF3">
              <w:t xml:space="preserve"> </w:t>
            </w:r>
            <w:r w:rsidR="006A541A">
              <w:t>mettre en évidence l’exception IllegalStateException. Son origine est souvent d</w:t>
            </w:r>
            <w:r w:rsidR="00C055FE">
              <w:t>ue</w:t>
            </w:r>
            <w:r w:rsidR="006A541A">
              <w:t xml:space="preserve"> à un problème de conception</w:t>
            </w:r>
            <w:r w:rsidR="009D515F">
              <w:t>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71475E49" w14:textId="3E9D0023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Créer une servlet nommée Servlet</w:t>
      </w:r>
      <w:r w:rsidR="005B2A78">
        <w:t>IllegalStateException</w:t>
      </w:r>
      <w:r>
        <w:t xml:space="preserve"> dans le package fr.eni.javaee.module2.</w:t>
      </w:r>
    </w:p>
    <w:p w14:paraId="59F91B71" w14:textId="77777777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 :</w:t>
      </w:r>
    </w:p>
    <w:p w14:paraId="449EA0E2" w14:textId="77777777" w:rsidR="00536EF3" w:rsidRDefault="00536EF3" w:rsidP="00C055FE">
      <w:pPr>
        <w:pStyle w:val="TPnormalpuce1"/>
        <w:numPr>
          <w:ilvl w:val="1"/>
          <w:numId w:val="44"/>
        </w:numPr>
        <w:ind w:left="709"/>
        <w:textAlignment w:val="auto"/>
      </w:pPr>
      <w:r>
        <w:t>Modifier l’URL de l’annotation @WebServlet avec la valeur suivante :</w:t>
      </w:r>
    </w:p>
    <w:p w14:paraId="148EC7FC" w14:textId="45E63B8E" w:rsidR="00536EF3" w:rsidRPr="00C055FE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C055FE">
        <w:rPr>
          <w:rFonts w:ascii="Consolas" w:hAnsi="Consolas" w:cs="Courier New"/>
          <w:color w:val="646464"/>
          <w:sz w:val="20"/>
          <w:szCs w:val="20"/>
        </w:rPr>
        <w:t>@WebServlet</w:t>
      </w:r>
      <w:r w:rsidRPr="00C055FE">
        <w:rPr>
          <w:rFonts w:ascii="Consolas" w:hAnsi="Consolas" w:cs="Courier New"/>
          <w:color w:val="000000"/>
          <w:sz w:val="20"/>
          <w:szCs w:val="20"/>
        </w:rPr>
        <w:t>(</w:t>
      </w:r>
      <w:r w:rsidRPr="00C055FE">
        <w:rPr>
          <w:rFonts w:ascii="Consolas" w:hAnsi="Consolas" w:cs="Courier New"/>
          <w:color w:val="2A00FF"/>
          <w:sz w:val="20"/>
          <w:szCs w:val="20"/>
        </w:rPr>
        <w:t>"/modules/module2/Servlet</w:t>
      </w:r>
      <w:r w:rsidR="00F542D2" w:rsidRPr="00C055FE">
        <w:rPr>
          <w:rFonts w:ascii="Consolas" w:hAnsi="Consolas" w:cs="Courier New"/>
          <w:color w:val="2A00FF"/>
          <w:sz w:val="20"/>
          <w:szCs w:val="20"/>
        </w:rPr>
        <w:t>IllegalStateException</w:t>
      </w:r>
      <w:r w:rsidRPr="00C055FE">
        <w:rPr>
          <w:rFonts w:ascii="Consolas" w:hAnsi="Consolas" w:cs="Courier New"/>
          <w:color w:val="2A00FF"/>
          <w:sz w:val="20"/>
          <w:szCs w:val="20"/>
        </w:rPr>
        <w:t>"</w:t>
      </w:r>
      <w:r w:rsidRPr="00C055FE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50C8BEB5" w:rsidR="00536EF3" w:rsidRDefault="00536EF3" w:rsidP="00C055FE">
      <w:pPr>
        <w:pStyle w:val="TPnormalpuce1"/>
        <w:numPr>
          <w:ilvl w:val="1"/>
          <w:numId w:val="44"/>
        </w:numPr>
        <w:ind w:left="709"/>
        <w:textAlignment w:val="auto"/>
      </w:pPr>
      <w:r>
        <w:t>Modifier le code de la méthode doGet avec :</w:t>
      </w:r>
    </w:p>
    <w:p w14:paraId="4F17591E" w14:textId="61239151" w:rsidR="00515404" w:rsidRPr="00C055FE" w:rsidRDefault="00515404" w:rsidP="002310A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C055FE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C055FE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C055FE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C055FE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C055FE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4DC2A7D1" w14:textId="7FF45319" w:rsidR="00515404" w:rsidRPr="00C055FE" w:rsidRDefault="00515404" w:rsidP="002310A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PrintWriter </w:t>
      </w:r>
      <w:r w:rsidRPr="00C055FE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C055FE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>.getWriter();</w:t>
      </w:r>
    </w:p>
    <w:p w14:paraId="3FACE78D" w14:textId="4814272B" w:rsidR="00515404" w:rsidRPr="00C055FE" w:rsidRDefault="00515404" w:rsidP="002310A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C055FE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C055FE">
        <w:rPr>
          <w:rFonts w:ascii="Consolas" w:hAnsi="Consolas" w:cs="Courier New"/>
          <w:color w:val="2A00FF"/>
          <w:sz w:val="20"/>
          <w:szCs w:val="20"/>
          <w:lang w:val="fr-FR"/>
        </w:rPr>
        <w:t>"Début réponse"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73BD1E7" w14:textId="0244AA7D" w:rsidR="00515404" w:rsidRPr="00C055FE" w:rsidRDefault="00515404" w:rsidP="002310A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C055FE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>.flush();</w:t>
      </w:r>
    </w:p>
    <w:p w14:paraId="7CF08845" w14:textId="3E3E320A" w:rsidR="00515404" w:rsidRPr="00C055FE" w:rsidRDefault="00515404" w:rsidP="002310A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C055FE">
        <w:rPr>
          <w:rFonts w:ascii="Consolas" w:eastAsia="Courier New" w:hAnsi="Consolas" w:cs="Courier New"/>
          <w:color w:val="000000"/>
          <w:sz w:val="20"/>
          <w:szCs w:val="20"/>
          <w:lang w:val="fr-FR"/>
        </w:rPr>
        <w:t xml:space="preserve">ServletOutputStream </w:t>
      </w:r>
      <w:r w:rsidRPr="00C055FE">
        <w:rPr>
          <w:rFonts w:ascii="Consolas" w:eastAsia="Courier New" w:hAnsi="Consolas" w:cs="Courier New"/>
          <w:color w:val="6A3E3E"/>
          <w:sz w:val="20"/>
          <w:szCs w:val="20"/>
          <w:u w:val="single"/>
          <w:lang w:val="fr-FR"/>
        </w:rPr>
        <w:t>sos</w:t>
      </w:r>
      <w:r w:rsidRPr="00C055FE">
        <w:rPr>
          <w:rFonts w:ascii="Consolas" w:eastAsia="Courier New" w:hAnsi="Consolas" w:cs="Courier New"/>
          <w:color w:val="000000"/>
          <w:sz w:val="20"/>
          <w:szCs w:val="20"/>
          <w:lang w:val="fr-FR"/>
        </w:rPr>
        <w:t xml:space="preserve"> = </w:t>
      </w:r>
      <w:r w:rsidRPr="00C055FE">
        <w:rPr>
          <w:rFonts w:ascii="Consolas" w:eastAsia="Courier New" w:hAnsi="Consolas" w:cs="Courier New"/>
          <w:color w:val="6A3E3E"/>
          <w:sz w:val="20"/>
          <w:szCs w:val="20"/>
          <w:lang w:val="fr-FR"/>
        </w:rPr>
        <w:t>response</w:t>
      </w:r>
      <w:r w:rsidRPr="00C055FE">
        <w:rPr>
          <w:rFonts w:ascii="Consolas" w:eastAsia="Courier New" w:hAnsi="Consolas" w:cs="Courier New"/>
          <w:color w:val="000000"/>
          <w:sz w:val="20"/>
          <w:szCs w:val="20"/>
          <w:lang w:val="fr-FR"/>
        </w:rPr>
        <w:t>.getOutputStream();</w:t>
      </w:r>
    </w:p>
    <w:p w14:paraId="545547A8" w14:textId="0D2C8B1E" w:rsidR="251DAD84" w:rsidRPr="00C055FE" w:rsidRDefault="251DAD84" w:rsidP="251DAD84">
      <w:pPr>
        <w:ind w:left="720" w:firstLine="720"/>
        <w:rPr>
          <w:rFonts w:ascii="Consolas" w:hAnsi="Consolas"/>
        </w:rPr>
      </w:pPr>
      <w:r w:rsidRPr="00C055FE">
        <w:rPr>
          <w:rFonts w:ascii="Consolas" w:eastAsia="Courier New" w:hAnsi="Consolas" w:cs="Courier New"/>
          <w:sz w:val="20"/>
          <w:szCs w:val="20"/>
        </w:rPr>
        <w:t>out.println(</w:t>
      </w:r>
      <w:r w:rsidRPr="00C055FE">
        <w:rPr>
          <w:rFonts w:ascii="Consolas" w:eastAsia="Courier New" w:hAnsi="Consolas" w:cs="Courier New"/>
          <w:color w:val="2A00FF"/>
          <w:sz w:val="20"/>
          <w:szCs w:val="20"/>
        </w:rPr>
        <w:t>"Suite réponse"</w:t>
      </w:r>
      <w:r w:rsidRPr="00C055FE">
        <w:rPr>
          <w:rFonts w:ascii="Consolas" w:eastAsia="Courier New" w:hAnsi="Consolas" w:cs="Courier New"/>
          <w:sz w:val="20"/>
          <w:szCs w:val="20"/>
        </w:rPr>
        <w:t>);</w:t>
      </w:r>
    </w:p>
    <w:p w14:paraId="7A321F40" w14:textId="27A09B05" w:rsidR="251DAD84" w:rsidRPr="00C055FE" w:rsidRDefault="251DAD84" w:rsidP="251DAD84">
      <w:pPr>
        <w:ind w:left="720" w:firstLine="720"/>
        <w:rPr>
          <w:rFonts w:ascii="Consolas" w:hAnsi="Consolas"/>
        </w:rPr>
      </w:pPr>
      <w:r w:rsidRPr="00C055FE">
        <w:rPr>
          <w:rFonts w:ascii="Consolas" w:eastAsia="Courier New" w:hAnsi="Consolas" w:cs="Courier New"/>
          <w:sz w:val="20"/>
          <w:szCs w:val="20"/>
        </w:rPr>
        <w:t>out.close();</w:t>
      </w:r>
    </w:p>
    <w:p w14:paraId="29D9C382" w14:textId="6985C726" w:rsidR="00515404" w:rsidRPr="00C055FE" w:rsidRDefault="00515404" w:rsidP="002310A4">
      <w:pPr>
        <w:ind w:left="720"/>
        <w:rPr>
          <w:rFonts w:ascii="Consolas" w:hAnsi="Consolas"/>
        </w:rPr>
      </w:pPr>
      <w:r w:rsidRPr="00C055FE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134EE23E" w14:textId="77777777" w:rsidR="00C055FE" w:rsidRDefault="00BD2089" w:rsidP="00BD2089">
      <w:pPr>
        <w:pStyle w:val="TPnormalpuce1"/>
      </w:pPr>
      <w:r>
        <w:t xml:space="preserve">Redémarrer Tomcat et visualiser le résultat de l’exécution sur </w:t>
      </w:r>
      <w:r w:rsidR="00C055FE">
        <w:t>le</w:t>
      </w:r>
      <w:r>
        <w:t xml:space="preserve"> navigateur. </w:t>
      </w:r>
    </w:p>
    <w:p w14:paraId="466E4EA0" w14:textId="26C29EB2" w:rsidR="00BD2089" w:rsidRDefault="00517092" w:rsidP="00BD2089">
      <w:pPr>
        <w:pStyle w:val="TPnormalpuce1"/>
      </w:pPr>
      <w:r>
        <w:t>Visualiser l’exception sur la console.</w:t>
      </w:r>
    </w:p>
    <w:p w14:paraId="17905090" w14:textId="5C2D6632" w:rsidR="00C055FE" w:rsidRDefault="007108E5" w:rsidP="00C055FE">
      <w:pPr>
        <w:pStyle w:val="TPTitre"/>
      </w:pPr>
      <w:r>
        <w:t>En résumé</w:t>
      </w:r>
    </w:p>
    <w:p w14:paraId="3CA41E5E" w14:textId="19AC3B72" w:rsidR="00590AA9" w:rsidRPr="00C40D5D" w:rsidRDefault="00C055FE" w:rsidP="00C055FE">
      <w:pPr>
        <w:pStyle w:val="TPnormal"/>
        <w:jc w:val="left"/>
      </w:pPr>
      <w:r>
        <w:t>Pour retrouver le code et les liens utiles de cette démonstration, copier le fichier</w:t>
      </w:r>
      <w:r w:rsidR="00590AA9">
        <w:t xml:space="preserve"> demonstration</w:t>
      </w:r>
      <w:r w:rsidR="00BE4471">
        <w:t>7</w:t>
      </w:r>
      <w:r w:rsidR="00590AA9">
        <w:t>.html dans le répertoire /WebContent/modules/module</w:t>
      </w:r>
      <w:r w:rsidR="004171C5">
        <w:t>2</w:t>
      </w:r>
      <w:r w:rsidR="00590AA9">
        <w:t>/demonstrations</w:t>
      </w:r>
      <w:r>
        <w:t>.</w:t>
      </w:r>
    </w:p>
    <w:sectPr w:rsidR="00590AA9" w:rsidRPr="00C40D5D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2702C" w14:textId="77777777" w:rsidR="00C31055" w:rsidRDefault="00C31055" w:rsidP="006C7E58">
      <w:r>
        <w:separator/>
      </w:r>
    </w:p>
  </w:endnote>
  <w:endnote w:type="continuationSeparator" w:id="0">
    <w:p w14:paraId="4BC44A17" w14:textId="77777777" w:rsidR="00C31055" w:rsidRDefault="00C3105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43C868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C5551">
            <w:rPr>
              <w:noProof/>
            </w:rPr>
            <w:t>1</w:t>
          </w:r>
          <w:r>
            <w:fldChar w:fldCharType="end"/>
          </w:r>
          <w:r>
            <w:t>/</w:t>
          </w:r>
          <w:r w:rsidR="002C5551">
            <w:fldChar w:fldCharType="begin"/>
          </w:r>
          <w:r w:rsidR="002C5551">
            <w:instrText xml:space="preserve"> NUMPAGES   \* MERGEFORMAT </w:instrText>
          </w:r>
          <w:r w:rsidR="002C5551">
            <w:fldChar w:fldCharType="separate"/>
          </w:r>
          <w:r w:rsidR="002C5551">
            <w:rPr>
              <w:noProof/>
            </w:rPr>
            <w:t>1</w:t>
          </w:r>
          <w:r w:rsidR="002C5551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10D76" w14:textId="77777777" w:rsidR="00C31055" w:rsidRDefault="00C31055" w:rsidP="006C7E58">
      <w:r>
        <w:separator/>
      </w:r>
    </w:p>
  </w:footnote>
  <w:footnote w:type="continuationSeparator" w:id="0">
    <w:p w14:paraId="2FD1F60F" w14:textId="77777777" w:rsidR="00C31055" w:rsidRDefault="00C3105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310A4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C5551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171C5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15404"/>
    <w:rsid w:val="00517092"/>
    <w:rsid w:val="00536EF3"/>
    <w:rsid w:val="00544157"/>
    <w:rsid w:val="00554FC1"/>
    <w:rsid w:val="0057306B"/>
    <w:rsid w:val="00590AA9"/>
    <w:rsid w:val="005A2146"/>
    <w:rsid w:val="005A36E5"/>
    <w:rsid w:val="005B2A78"/>
    <w:rsid w:val="005C684C"/>
    <w:rsid w:val="005C68D3"/>
    <w:rsid w:val="005D1943"/>
    <w:rsid w:val="005E3B89"/>
    <w:rsid w:val="005F2EFB"/>
    <w:rsid w:val="00621BF5"/>
    <w:rsid w:val="0063306A"/>
    <w:rsid w:val="006367DA"/>
    <w:rsid w:val="00675D38"/>
    <w:rsid w:val="006900A1"/>
    <w:rsid w:val="006939F9"/>
    <w:rsid w:val="006A541A"/>
    <w:rsid w:val="006B3B13"/>
    <w:rsid w:val="006C573C"/>
    <w:rsid w:val="006C7E58"/>
    <w:rsid w:val="006F2B63"/>
    <w:rsid w:val="007007CE"/>
    <w:rsid w:val="007058F9"/>
    <w:rsid w:val="00707B85"/>
    <w:rsid w:val="007108E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1397"/>
    <w:rsid w:val="0083499D"/>
    <w:rsid w:val="00845605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D515F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B7136"/>
    <w:rsid w:val="00BD2089"/>
    <w:rsid w:val="00BE4471"/>
    <w:rsid w:val="00BF077F"/>
    <w:rsid w:val="00BF55F7"/>
    <w:rsid w:val="00C055FE"/>
    <w:rsid w:val="00C16564"/>
    <w:rsid w:val="00C31055"/>
    <w:rsid w:val="00C33697"/>
    <w:rsid w:val="00C40D5D"/>
    <w:rsid w:val="00C41B0B"/>
    <w:rsid w:val="00C62D79"/>
    <w:rsid w:val="00C8493C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542D2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251DA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Z5HNVW24N33T-678105430-3862</_dlc_DocId>
    <_dlc_DocIdUrl xmlns="48513151-72dc-4d20-a25c-0c8180736831">
      <Url>http://inet/sites/projets/EcoleNumerique/_layouts/15/DocIdRedir.aspx?ID=Z5HNVW24N33T-678105430-3862</Url>
      <Description>Z5HNVW24N33T-678105430-3862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29</cp:revision>
  <cp:lastPrinted>2018-04-20T07:33:00Z</cp:lastPrinted>
  <dcterms:created xsi:type="dcterms:W3CDTF">2017-11-17T14:15:00Z</dcterms:created>
  <dcterms:modified xsi:type="dcterms:W3CDTF">2018-05-14T14:10:00Z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ff84d1cf-ad7b-4bb1-8e42-d5955e30df7f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