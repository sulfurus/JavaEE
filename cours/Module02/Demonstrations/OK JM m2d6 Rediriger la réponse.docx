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3D0FD302" w:rsidR="000150A7" w:rsidRPr="00C62D79" w:rsidRDefault="00F940D3" w:rsidP="000150A7">
      <w:pPr>
        <w:pStyle w:val="Titre"/>
        <w:rPr>
          <w:noProof/>
        </w:rPr>
      </w:pPr>
      <w:r>
        <w:t>La r</w:t>
      </w:r>
      <w:r w:rsidR="007577F4">
        <w:t>edir</w:t>
      </w:r>
      <w:r>
        <w:t>ection de</w:t>
      </w:r>
      <w:r w:rsidR="007577F4">
        <w:t xml:space="preserve"> la réponse</w:t>
      </w:r>
    </w:p>
    <w:p w14:paraId="31FD3075" w14:textId="3C8DA220" w:rsidR="000150A7" w:rsidRPr="00E3020F" w:rsidRDefault="000150A7" w:rsidP="000150A7">
      <w:pPr>
        <w:pStyle w:val="Titre1"/>
      </w:pPr>
      <w:r w:rsidRPr="00E3020F">
        <w:t xml:space="preserve">Démonstration </w:t>
      </w:r>
      <w:r w:rsidR="002308A4">
        <w:t>6</w:t>
      </w:r>
      <w:r w:rsidRPr="00E3020F">
        <w:t xml:space="preserve"> du module </w:t>
      </w:r>
      <w:r w:rsidR="002308A4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D2F9A07" w:rsidR="000150A7" w:rsidRPr="00C62D79" w:rsidRDefault="00BA695A" w:rsidP="00BA695A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 xml:space="preserve">est </w:t>
            </w:r>
            <w:bookmarkStart w:id="0" w:name="_GoBack"/>
            <w:bookmarkEnd w:id="0"/>
            <w:r w:rsidR="00740FF3">
              <w:t xml:space="preserve">de montrer </w:t>
            </w:r>
            <w:r w:rsidR="00A95EB8">
              <w:t>les différents mécanismes de redirection de la réponse.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681561A6" w14:textId="31C0B5B1" w:rsidR="00740FF3" w:rsidRPr="00641E5A" w:rsidRDefault="00E71664" w:rsidP="00641E5A">
      <w:pPr>
        <w:pStyle w:val="TPTitre"/>
        <w:rPr>
          <w:sz w:val="28"/>
        </w:rPr>
      </w:pPr>
      <w:r w:rsidRPr="00641E5A">
        <w:rPr>
          <w:sz w:val="28"/>
        </w:rPr>
        <w:t>Redirection permanente (301)</w:t>
      </w:r>
    </w:p>
    <w:p w14:paraId="71475E49" w14:textId="5A178412" w:rsidR="00536EF3" w:rsidRDefault="00536EF3" w:rsidP="00641E5A">
      <w:pPr>
        <w:pStyle w:val="TPnormalpuce1"/>
        <w:numPr>
          <w:ilvl w:val="0"/>
          <w:numId w:val="44"/>
        </w:numPr>
        <w:ind w:left="357" w:hanging="357"/>
        <w:jc w:val="left"/>
        <w:textAlignment w:val="auto"/>
      </w:pPr>
      <w:r>
        <w:t>Créer une servlet nommée Servlet</w:t>
      </w:r>
      <w:r w:rsidR="00A621BA">
        <w:t>RedirectionPermanente</w:t>
      </w:r>
      <w:r>
        <w:t xml:space="preserve"> dans le package fr.eni.javaee.module2.</w:t>
      </w:r>
    </w:p>
    <w:p w14:paraId="59F91B71" w14:textId="77777777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 :</w:t>
      </w:r>
    </w:p>
    <w:p w14:paraId="449EA0E2" w14:textId="77777777" w:rsidR="00536EF3" w:rsidRDefault="00536EF3" w:rsidP="00F940D3">
      <w:pPr>
        <w:pStyle w:val="TPnormalpuce1"/>
        <w:numPr>
          <w:ilvl w:val="1"/>
          <w:numId w:val="44"/>
        </w:numPr>
        <w:ind w:left="709"/>
        <w:textAlignment w:val="auto"/>
      </w:pPr>
      <w:r>
        <w:t>Modifier l’URL de l’annotation @WebServlet avec la valeur suivante :</w:t>
      </w:r>
    </w:p>
    <w:p w14:paraId="148EC7FC" w14:textId="201047C9" w:rsidR="00536EF3" w:rsidRPr="00F940D3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F940D3">
        <w:rPr>
          <w:rFonts w:ascii="Consolas" w:hAnsi="Consolas" w:cs="Courier New"/>
          <w:color w:val="646464"/>
          <w:sz w:val="20"/>
          <w:szCs w:val="20"/>
        </w:rPr>
        <w:t>@WebServlet</w:t>
      </w:r>
      <w:r w:rsidRPr="00F940D3">
        <w:rPr>
          <w:rFonts w:ascii="Consolas" w:hAnsi="Consolas" w:cs="Courier New"/>
          <w:color w:val="000000"/>
          <w:sz w:val="20"/>
          <w:szCs w:val="20"/>
        </w:rPr>
        <w:t>(</w:t>
      </w:r>
      <w:r w:rsidRPr="00F940D3">
        <w:rPr>
          <w:rFonts w:ascii="Consolas" w:hAnsi="Consolas" w:cs="Courier New"/>
          <w:color w:val="2A00FF"/>
          <w:sz w:val="20"/>
          <w:szCs w:val="20"/>
        </w:rPr>
        <w:t>"/modules/module2/Servlet</w:t>
      </w:r>
      <w:r w:rsidR="009517F1" w:rsidRPr="00F940D3">
        <w:rPr>
          <w:rFonts w:ascii="Consolas" w:hAnsi="Consolas" w:cs="Courier New"/>
          <w:color w:val="2A00FF"/>
          <w:sz w:val="20"/>
          <w:szCs w:val="20"/>
        </w:rPr>
        <w:t>RedirectionPermanente</w:t>
      </w:r>
      <w:r w:rsidRPr="00F940D3">
        <w:rPr>
          <w:rFonts w:ascii="Consolas" w:hAnsi="Consolas" w:cs="Courier New"/>
          <w:color w:val="2A00FF"/>
          <w:sz w:val="20"/>
          <w:szCs w:val="20"/>
        </w:rPr>
        <w:t>"</w:t>
      </w:r>
      <w:r w:rsidRPr="00F940D3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266887AE" w:rsidR="00536EF3" w:rsidRDefault="00536EF3" w:rsidP="00F940D3">
      <w:pPr>
        <w:pStyle w:val="TPnormalpuce1"/>
        <w:numPr>
          <w:ilvl w:val="1"/>
          <w:numId w:val="44"/>
        </w:numPr>
        <w:ind w:left="709"/>
        <w:textAlignment w:val="auto"/>
      </w:pPr>
      <w:r>
        <w:t>Modifier le code de la méthode doGet avec :</w:t>
      </w:r>
    </w:p>
    <w:p w14:paraId="412E3774" w14:textId="193A30BB" w:rsidR="00E71664" w:rsidRPr="00F940D3" w:rsidRDefault="00E71664" w:rsidP="00E7166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F940D3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F940D3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F940D3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F940D3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F940D3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25122D8A" w14:textId="235D719D" w:rsidR="00E71664" w:rsidRPr="00F940D3" w:rsidRDefault="00E71664" w:rsidP="00E7166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F940D3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>.setStatus(HttpServletResponse.</w:t>
      </w:r>
      <w:r w:rsidRPr="00F940D3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SC_MOVED_PERMANENTLY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569DD27" w14:textId="2E7603E6" w:rsidR="00E71664" w:rsidRPr="00F940D3" w:rsidRDefault="00E71664" w:rsidP="00E7166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F940D3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>.setHeader(</w:t>
      </w:r>
      <w:r w:rsidRPr="00F940D3">
        <w:rPr>
          <w:rFonts w:ascii="Consolas" w:hAnsi="Consolas" w:cs="Courier New"/>
          <w:color w:val="2A00FF"/>
          <w:sz w:val="20"/>
          <w:szCs w:val="20"/>
          <w:lang w:val="fr-FR"/>
        </w:rPr>
        <w:t>"Location"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F940D3">
        <w:rPr>
          <w:rFonts w:ascii="Consolas" w:hAnsi="Consolas" w:cs="Courier New"/>
          <w:color w:val="2A00FF"/>
          <w:sz w:val="20"/>
          <w:szCs w:val="20"/>
          <w:lang w:val="fr-FR"/>
        </w:rPr>
        <w:t>"http://google.fr"</w:t>
      </w: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955E8BA" w14:textId="590FA046" w:rsidR="00E71664" w:rsidRPr="00F940D3" w:rsidRDefault="00E71664" w:rsidP="00E71664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F940D3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466E4EA0" w14:textId="6C9091CF" w:rsidR="00BD2089" w:rsidRDefault="00BD2089" w:rsidP="00BD2089">
      <w:pPr>
        <w:pStyle w:val="TPnormalpuce1"/>
      </w:pPr>
      <w:r>
        <w:t xml:space="preserve">Redémarrer Tomcat et visualiser le résultat de l’exécution sur </w:t>
      </w:r>
      <w:r w:rsidR="00400F1E">
        <w:t>le</w:t>
      </w:r>
      <w:r>
        <w:t xml:space="preserve"> navigateur.</w:t>
      </w:r>
    </w:p>
    <w:p w14:paraId="2A909ADF" w14:textId="6345B9E4" w:rsidR="00931FDA" w:rsidRPr="00641E5A" w:rsidRDefault="00931FDA" w:rsidP="00641E5A">
      <w:pPr>
        <w:pStyle w:val="TPTitre"/>
        <w:rPr>
          <w:sz w:val="28"/>
        </w:rPr>
      </w:pPr>
      <w:r w:rsidRPr="00641E5A">
        <w:rPr>
          <w:sz w:val="28"/>
        </w:rPr>
        <w:t>Redirection temporaire (302)</w:t>
      </w:r>
    </w:p>
    <w:p w14:paraId="67CD2865" w14:textId="53CB9234" w:rsidR="00931FDA" w:rsidRDefault="00931FDA" w:rsidP="00641E5A">
      <w:pPr>
        <w:pStyle w:val="TPnormalpuce1"/>
        <w:numPr>
          <w:ilvl w:val="0"/>
          <w:numId w:val="44"/>
        </w:numPr>
        <w:ind w:left="357" w:hanging="357"/>
        <w:jc w:val="left"/>
        <w:textAlignment w:val="auto"/>
      </w:pPr>
      <w:r>
        <w:t>Créer une servlet nommée ServletRedirectionTemporaire dans le package fr.eni.javaee.module2.</w:t>
      </w:r>
    </w:p>
    <w:p w14:paraId="4493862E" w14:textId="77777777" w:rsidR="00931FDA" w:rsidRDefault="00931FDA" w:rsidP="00931FDA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 :</w:t>
      </w:r>
    </w:p>
    <w:p w14:paraId="6A8F643B" w14:textId="77777777" w:rsidR="00931FDA" w:rsidRDefault="00931FDA" w:rsidP="00641E5A">
      <w:pPr>
        <w:pStyle w:val="TPnormalpuce1"/>
        <w:numPr>
          <w:ilvl w:val="1"/>
          <w:numId w:val="44"/>
        </w:numPr>
        <w:ind w:left="709"/>
        <w:textAlignment w:val="auto"/>
      </w:pPr>
      <w:r>
        <w:t>Modifier l’URL de l’annotation @WebServlet avec la valeur suivante :</w:t>
      </w:r>
    </w:p>
    <w:p w14:paraId="1A051D41" w14:textId="2F87468D" w:rsidR="00931FDA" w:rsidRPr="00641E5A" w:rsidRDefault="00931FDA" w:rsidP="00931FDA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641E5A">
        <w:rPr>
          <w:rFonts w:ascii="Consolas" w:hAnsi="Consolas" w:cs="Courier New"/>
          <w:color w:val="646464"/>
          <w:sz w:val="20"/>
          <w:szCs w:val="20"/>
        </w:rPr>
        <w:t>@WebServlet</w:t>
      </w:r>
      <w:r w:rsidRPr="00641E5A">
        <w:rPr>
          <w:rFonts w:ascii="Consolas" w:hAnsi="Consolas" w:cs="Courier New"/>
          <w:color w:val="000000"/>
          <w:sz w:val="20"/>
          <w:szCs w:val="20"/>
        </w:rPr>
        <w:t>(</w:t>
      </w:r>
      <w:r w:rsidRPr="00641E5A">
        <w:rPr>
          <w:rFonts w:ascii="Consolas" w:hAnsi="Consolas" w:cs="Courier New"/>
          <w:color w:val="2A00FF"/>
          <w:sz w:val="20"/>
          <w:szCs w:val="20"/>
        </w:rPr>
        <w:t>"/modules/module2/ServletRedirectionTemporaire"</w:t>
      </w:r>
      <w:r w:rsidRPr="00641E5A">
        <w:rPr>
          <w:rFonts w:ascii="Consolas" w:hAnsi="Consolas" w:cs="Courier New"/>
          <w:color w:val="000000"/>
          <w:sz w:val="20"/>
          <w:szCs w:val="20"/>
        </w:rPr>
        <w:t>)</w:t>
      </w:r>
    </w:p>
    <w:p w14:paraId="513FF6B7" w14:textId="77777777" w:rsidR="00931FDA" w:rsidRDefault="00931FDA" w:rsidP="00641E5A">
      <w:pPr>
        <w:pStyle w:val="TPnormalpuce1"/>
        <w:numPr>
          <w:ilvl w:val="1"/>
          <w:numId w:val="44"/>
        </w:numPr>
        <w:ind w:left="709"/>
        <w:textAlignment w:val="auto"/>
      </w:pPr>
      <w:r>
        <w:t>Modifier le code de la méthode doGet avec :</w:t>
      </w:r>
    </w:p>
    <w:p w14:paraId="1DE8BBD9" w14:textId="77777777" w:rsidR="00931FDA" w:rsidRPr="00641E5A" w:rsidRDefault="00931FDA" w:rsidP="00931FDA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641E5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641E5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641E5A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641E5A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641E5A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638B0782" w14:textId="77777777" w:rsidR="00931FDA" w:rsidRPr="00641E5A" w:rsidRDefault="00931FDA" w:rsidP="00931FDA">
      <w:pPr>
        <w:autoSpaceDE w:val="0"/>
        <w:autoSpaceDN w:val="0"/>
        <w:adjustRightInd w:val="0"/>
        <w:ind w:left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641E5A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>.sendRedirect(</w:t>
      </w:r>
      <w:r w:rsidRPr="00641E5A">
        <w:rPr>
          <w:rFonts w:ascii="Consolas" w:hAnsi="Consolas" w:cs="Courier New"/>
          <w:color w:val="2A00FF"/>
          <w:sz w:val="20"/>
          <w:szCs w:val="20"/>
          <w:lang w:val="fr-FR"/>
        </w:rPr>
        <w:t>"http://www.google.fr"</w:t>
      </w: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F48E0DE" w14:textId="7179AA66" w:rsidR="00931FDA" w:rsidRPr="00641E5A" w:rsidRDefault="00931FDA" w:rsidP="00931FDA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641E5A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29E79D82" w14:textId="70910F2E" w:rsidR="00931FDA" w:rsidRDefault="00931FDA" w:rsidP="00931FDA">
      <w:pPr>
        <w:pStyle w:val="TPnormalpuce1"/>
      </w:pPr>
      <w:r>
        <w:t xml:space="preserve">Redémarrer Tomcat et visualiser le résultat de l’exécution sur </w:t>
      </w:r>
      <w:r w:rsidR="00400F1E">
        <w:t>le</w:t>
      </w:r>
      <w:r>
        <w:t xml:space="preserve"> navigateur.</w:t>
      </w:r>
    </w:p>
    <w:p w14:paraId="49D870BD" w14:textId="77777777" w:rsidR="00400F1E" w:rsidRDefault="00400F1E">
      <w:pPr>
        <w:rPr>
          <w:color w:val="A6A6A6" w:themeColor="background1" w:themeShade="A6"/>
          <w:sz w:val="28"/>
          <w:szCs w:val="40"/>
          <w:lang w:val="fr-FR"/>
        </w:rPr>
      </w:pPr>
      <w:r>
        <w:rPr>
          <w:sz w:val="28"/>
        </w:rPr>
        <w:br w:type="page"/>
      </w:r>
    </w:p>
    <w:p w14:paraId="04F9449C" w14:textId="1CFA4FE9" w:rsidR="00931FDA" w:rsidRPr="00641E5A" w:rsidRDefault="00931FDA" w:rsidP="00641E5A">
      <w:pPr>
        <w:pStyle w:val="TPTitre"/>
        <w:rPr>
          <w:sz w:val="28"/>
        </w:rPr>
      </w:pPr>
      <w:r w:rsidRPr="00641E5A">
        <w:rPr>
          <w:sz w:val="28"/>
        </w:rPr>
        <w:lastRenderedPageBreak/>
        <w:t xml:space="preserve">Répondre </w:t>
      </w:r>
      <w:r w:rsidR="00641E5A">
        <w:rPr>
          <w:sz w:val="28"/>
        </w:rPr>
        <w:t xml:space="preserve">à </w:t>
      </w:r>
      <w:r w:rsidRPr="00641E5A">
        <w:rPr>
          <w:sz w:val="28"/>
        </w:rPr>
        <w:t>une erreur</w:t>
      </w:r>
    </w:p>
    <w:p w14:paraId="202953AF" w14:textId="07ADC8A0" w:rsidR="00971C6A" w:rsidRDefault="00971C6A" w:rsidP="00400F1E">
      <w:pPr>
        <w:pStyle w:val="TPnormalpuce1"/>
        <w:numPr>
          <w:ilvl w:val="0"/>
          <w:numId w:val="44"/>
        </w:numPr>
        <w:ind w:left="357" w:hanging="357"/>
        <w:jc w:val="left"/>
        <w:textAlignment w:val="auto"/>
      </w:pPr>
      <w:r>
        <w:t>Copier le fichier erreur500.html dans le répertoire /WebContent/modules/module2/demonstrations</w:t>
      </w:r>
      <w:r w:rsidR="008D6896">
        <w:t>.</w:t>
      </w:r>
    </w:p>
    <w:p w14:paraId="30F64D82" w14:textId="3E353E8D" w:rsidR="008D6896" w:rsidRDefault="008D6896" w:rsidP="00971C6A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Configurer cette page d’erreur personnalisée dans le fichier web.xml :</w:t>
      </w:r>
    </w:p>
    <w:p w14:paraId="47ABC822" w14:textId="629BC820" w:rsidR="008D6896" w:rsidRPr="00400F1E" w:rsidRDefault="008D6896" w:rsidP="00400F1E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00F1E">
        <w:rPr>
          <w:rFonts w:ascii="Consolas" w:hAnsi="Consolas" w:cs="Courier New"/>
          <w:color w:val="3F7F7F"/>
          <w:sz w:val="20"/>
          <w:szCs w:val="20"/>
          <w:lang w:val="fr-FR"/>
        </w:rPr>
        <w:t>error-page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429AA4D" w14:textId="665CF95D" w:rsidR="008D6896" w:rsidRPr="00400F1E" w:rsidRDefault="008D6896" w:rsidP="00400F1E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00F1E">
        <w:rPr>
          <w:rFonts w:ascii="Consolas" w:hAnsi="Consolas" w:cs="Courier New"/>
          <w:color w:val="3F7F7F"/>
          <w:sz w:val="20"/>
          <w:szCs w:val="20"/>
          <w:lang w:val="fr-FR"/>
        </w:rPr>
        <w:t>error-code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>500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00F1E">
        <w:rPr>
          <w:rFonts w:ascii="Consolas" w:hAnsi="Consolas" w:cs="Courier New"/>
          <w:color w:val="3F7F7F"/>
          <w:sz w:val="20"/>
          <w:szCs w:val="20"/>
          <w:lang w:val="fr-FR"/>
        </w:rPr>
        <w:t>error-code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D771FAA" w14:textId="6A52D2B3" w:rsidR="008D6896" w:rsidRPr="00400F1E" w:rsidRDefault="008D6896" w:rsidP="00400F1E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00F1E">
        <w:rPr>
          <w:rFonts w:ascii="Consolas" w:hAnsi="Consolas" w:cs="Courier New"/>
          <w:color w:val="3F7F7F"/>
          <w:sz w:val="20"/>
          <w:szCs w:val="20"/>
          <w:lang w:val="fr-FR"/>
        </w:rPr>
        <w:t>location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>/modules/module2/demonstrations/erreur500.</w:t>
      </w:r>
      <w:r w:rsidRPr="00400F1E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html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00F1E">
        <w:rPr>
          <w:rFonts w:ascii="Consolas" w:hAnsi="Consolas" w:cs="Courier New"/>
          <w:color w:val="3F7F7F"/>
          <w:sz w:val="20"/>
          <w:szCs w:val="20"/>
          <w:lang w:val="fr-FR"/>
        </w:rPr>
        <w:t>location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7646BF1" w14:textId="6FA42018" w:rsidR="008D6896" w:rsidRPr="00400F1E" w:rsidRDefault="008D6896" w:rsidP="00400F1E">
      <w:pPr>
        <w:ind w:left="357"/>
        <w:rPr>
          <w:rFonts w:ascii="Consolas" w:hAnsi="Consolas"/>
        </w:rPr>
      </w:pP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00F1E">
        <w:rPr>
          <w:rFonts w:ascii="Consolas" w:hAnsi="Consolas" w:cs="Courier New"/>
          <w:color w:val="3F7F7F"/>
          <w:sz w:val="20"/>
          <w:szCs w:val="20"/>
          <w:lang w:val="fr-FR"/>
        </w:rPr>
        <w:t>error-page</w:t>
      </w:r>
      <w:r w:rsidRPr="00400F1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ACAA807" w14:textId="3E56B9F9" w:rsidR="00971C6A" w:rsidRDefault="00971C6A" w:rsidP="00971C6A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Créer une servlet nommée ServletRenvoyantErreur500 dans le package fr.eni.javaee.module2.</w:t>
      </w:r>
    </w:p>
    <w:p w14:paraId="7B9D14F7" w14:textId="77777777" w:rsidR="00971C6A" w:rsidRDefault="00971C6A" w:rsidP="00971C6A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 :</w:t>
      </w:r>
    </w:p>
    <w:p w14:paraId="543A54D2" w14:textId="77777777" w:rsidR="00971C6A" w:rsidRDefault="00971C6A" w:rsidP="00400F1E">
      <w:pPr>
        <w:pStyle w:val="TPnormalpuce1"/>
        <w:numPr>
          <w:ilvl w:val="1"/>
          <w:numId w:val="44"/>
        </w:numPr>
        <w:ind w:left="709"/>
        <w:textAlignment w:val="auto"/>
      </w:pPr>
      <w:r>
        <w:t>Modifier l’URL de l’annotation @WebServlet avec la valeur suivante :</w:t>
      </w:r>
    </w:p>
    <w:p w14:paraId="5CD4D753" w14:textId="4DE6D4AB" w:rsidR="00971C6A" w:rsidRPr="00400F1E" w:rsidRDefault="00971C6A" w:rsidP="00971C6A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400F1E">
        <w:rPr>
          <w:rFonts w:ascii="Consolas" w:hAnsi="Consolas" w:cs="Courier New"/>
          <w:color w:val="646464"/>
          <w:sz w:val="20"/>
          <w:szCs w:val="20"/>
        </w:rPr>
        <w:t>@WebServlet</w:t>
      </w:r>
      <w:r w:rsidRPr="00400F1E">
        <w:rPr>
          <w:rFonts w:ascii="Consolas" w:hAnsi="Consolas" w:cs="Courier New"/>
          <w:color w:val="000000"/>
          <w:sz w:val="20"/>
          <w:szCs w:val="20"/>
        </w:rPr>
        <w:t>(</w:t>
      </w:r>
      <w:r w:rsidRPr="00400F1E">
        <w:rPr>
          <w:rFonts w:ascii="Consolas" w:hAnsi="Consolas" w:cs="Courier New"/>
          <w:color w:val="2A00FF"/>
          <w:sz w:val="20"/>
          <w:szCs w:val="20"/>
        </w:rPr>
        <w:t>"/modules/module2/ServletRenvoyantErreur500"</w:t>
      </w:r>
      <w:r w:rsidRPr="00400F1E">
        <w:rPr>
          <w:rFonts w:ascii="Consolas" w:hAnsi="Consolas" w:cs="Courier New"/>
          <w:color w:val="000000"/>
          <w:sz w:val="20"/>
          <w:szCs w:val="20"/>
        </w:rPr>
        <w:t>)</w:t>
      </w:r>
    </w:p>
    <w:p w14:paraId="6C557F97" w14:textId="77777777" w:rsidR="00971C6A" w:rsidRDefault="00971C6A" w:rsidP="00400F1E">
      <w:pPr>
        <w:pStyle w:val="TPnormalpuce1"/>
        <w:numPr>
          <w:ilvl w:val="1"/>
          <w:numId w:val="44"/>
        </w:numPr>
        <w:ind w:left="709"/>
        <w:textAlignment w:val="auto"/>
      </w:pPr>
      <w:r>
        <w:t>Modifier le code de la méthode doGet avec :</w:t>
      </w:r>
    </w:p>
    <w:p w14:paraId="0B8E8BA7" w14:textId="1C71B046" w:rsidR="00971C6A" w:rsidRPr="00400F1E" w:rsidRDefault="00971C6A" w:rsidP="00971C6A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400F1E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00F1E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400F1E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400F1E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400F1E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76904B59" w14:textId="2E3E1AE3" w:rsidR="00971C6A" w:rsidRPr="00400F1E" w:rsidRDefault="00971C6A" w:rsidP="00971C6A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00F1E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>.sendError(HttpServletResponse.</w:t>
      </w:r>
      <w:r w:rsidRPr="00400F1E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SC_INTERNAL_SERVER_ERROR</w:t>
      </w:r>
      <w:r w:rsidRPr="00400F1E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12A2FEB" w14:textId="138E4BCF" w:rsidR="00971C6A" w:rsidRPr="00400F1E" w:rsidRDefault="00971C6A" w:rsidP="00971C6A">
      <w:pPr>
        <w:pStyle w:val="TPnormalpuce1"/>
        <w:numPr>
          <w:ilvl w:val="0"/>
          <w:numId w:val="0"/>
        </w:numPr>
        <w:ind w:left="1077" w:hanging="357"/>
        <w:rPr>
          <w:rFonts w:ascii="Consolas" w:hAnsi="Consolas" w:cs="Courier New"/>
          <w:color w:val="000000"/>
          <w:sz w:val="20"/>
          <w:szCs w:val="20"/>
        </w:rPr>
      </w:pPr>
      <w:r w:rsidRPr="00400F1E">
        <w:rPr>
          <w:rFonts w:ascii="Consolas" w:hAnsi="Consolas" w:cs="Courier New"/>
          <w:color w:val="000000"/>
          <w:sz w:val="20"/>
          <w:szCs w:val="20"/>
        </w:rPr>
        <w:t>}</w:t>
      </w:r>
    </w:p>
    <w:p w14:paraId="7BBF05F2" w14:textId="7A3FCF81" w:rsidR="00971C6A" w:rsidRDefault="00971C6A" w:rsidP="00971C6A">
      <w:pPr>
        <w:pStyle w:val="TPnormalpuce1"/>
      </w:pPr>
      <w:r>
        <w:t xml:space="preserve">Redémarrer Tomcat et visualiser le résultat de l’exécution sur </w:t>
      </w:r>
      <w:r w:rsidR="00400F1E">
        <w:t>le</w:t>
      </w:r>
      <w:r>
        <w:t xml:space="preserve"> navigateur.</w:t>
      </w:r>
    </w:p>
    <w:p w14:paraId="2C4513C2" w14:textId="237D63FD" w:rsidR="00400F1E" w:rsidRDefault="00EC54A2" w:rsidP="00400F1E">
      <w:pPr>
        <w:pStyle w:val="TPTitre"/>
      </w:pPr>
      <w:r>
        <w:t>En résumé</w:t>
      </w:r>
    </w:p>
    <w:p w14:paraId="1FD175A0" w14:textId="77777777" w:rsidR="00400F1E" w:rsidRDefault="00400F1E" w:rsidP="00400F1E">
      <w:pPr>
        <w:pStyle w:val="TPnormal"/>
        <w:jc w:val="left"/>
      </w:pPr>
      <w:r>
        <w:t>Pour retrouver le code et les liens utiles de cette démonstration, copier le fichier</w:t>
      </w:r>
      <w:r w:rsidR="00590AA9">
        <w:t xml:space="preserve"> demonstration</w:t>
      </w:r>
      <w:r w:rsidR="006F2DD9">
        <w:t>6</w:t>
      </w:r>
      <w:r w:rsidR="00590AA9">
        <w:t>.html dans le répertoire /WebContent/modules/module</w:t>
      </w:r>
      <w:r w:rsidR="006F2DD9">
        <w:t>2</w:t>
      </w:r>
      <w:r w:rsidR="00590AA9">
        <w:t>/demonstrations</w:t>
      </w:r>
      <w:r>
        <w:t>.</w:t>
      </w:r>
    </w:p>
    <w:p w14:paraId="3CA41E5E" w14:textId="77777777" w:rsidR="00590AA9" w:rsidRPr="00C40D5D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C40D5D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BFCBC" w14:textId="77777777" w:rsidR="00F61DF7" w:rsidRDefault="00F61DF7" w:rsidP="006C7E58">
      <w:r>
        <w:separator/>
      </w:r>
    </w:p>
  </w:endnote>
  <w:endnote w:type="continuationSeparator" w:id="0">
    <w:p w14:paraId="43675186" w14:textId="77777777" w:rsidR="00F61DF7" w:rsidRDefault="00F61DF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7650223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A695A">
            <w:rPr>
              <w:noProof/>
            </w:rPr>
            <w:t>1</w:t>
          </w:r>
          <w:r>
            <w:fldChar w:fldCharType="end"/>
          </w:r>
          <w:r>
            <w:t>/</w:t>
          </w:r>
          <w:r w:rsidR="00BA695A">
            <w:fldChar w:fldCharType="begin"/>
          </w:r>
          <w:r w:rsidR="00BA695A">
            <w:instrText xml:space="preserve"> NUMPAGES   \* MERGEFORMAT </w:instrText>
          </w:r>
          <w:r w:rsidR="00BA695A">
            <w:fldChar w:fldCharType="separate"/>
          </w:r>
          <w:r w:rsidR="00BA695A">
            <w:rPr>
              <w:noProof/>
            </w:rPr>
            <w:t>2</w:t>
          </w:r>
          <w:r w:rsidR="00BA695A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F82FF" w14:textId="77777777" w:rsidR="00F61DF7" w:rsidRDefault="00F61DF7" w:rsidP="006C7E58">
      <w:r>
        <w:separator/>
      </w:r>
    </w:p>
  </w:footnote>
  <w:footnote w:type="continuationSeparator" w:id="0">
    <w:p w14:paraId="3A04FE10" w14:textId="77777777" w:rsidR="00F61DF7" w:rsidRDefault="00F61DF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14793"/>
    <w:rsid w:val="00225D2C"/>
    <w:rsid w:val="002263D9"/>
    <w:rsid w:val="002308A4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1748"/>
    <w:rsid w:val="003659AB"/>
    <w:rsid w:val="003709F1"/>
    <w:rsid w:val="00377559"/>
    <w:rsid w:val="00382C06"/>
    <w:rsid w:val="00387206"/>
    <w:rsid w:val="003C6A4C"/>
    <w:rsid w:val="003C6EFC"/>
    <w:rsid w:val="003E676A"/>
    <w:rsid w:val="00400F1E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0785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41E5A"/>
    <w:rsid w:val="00675D38"/>
    <w:rsid w:val="006900A1"/>
    <w:rsid w:val="006939F9"/>
    <w:rsid w:val="006B3B13"/>
    <w:rsid w:val="006C573C"/>
    <w:rsid w:val="006C7E58"/>
    <w:rsid w:val="006F2B63"/>
    <w:rsid w:val="006F2DD9"/>
    <w:rsid w:val="007007CE"/>
    <w:rsid w:val="00707B85"/>
    <w:rsid w:val="00713863"/>
    <w:rsid w:val="00723883"/>
    <w:rsid w:val="00730C15"/>
    <w:rsid w:val="007327B9"/>
    <w:rsid w:val="00740FF3"/>
    <w:rsid w:val="00742224"/>
    <w:rsid w:val="00743993"/>
    <w:rsid w:val="007577F4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51C1E"/>
    <w:rsid w:val="00863103"/>
    <w:rsid w:val="008672FD"/>
    <w:rsid w:val="00867E02"/>
    <w:rsid w:val="008B220B"/>
    <w:rsid w:val="008C4915"/>
    <w:rsid w:val="008D1D2F"/>
    <w:rsid w:val="008D35C2"/>
    <w:rsid w:val="008D6896"/>
    <w:rsid w:val="008E5DAD"/>
    <w:rsid w:val="008E6D1D"/>
    <w:rsid w:val="00922F94"/>
    <w:rsid w:val="00924F5F"/>
    <w:rsid w:val="00931FDA"/>
    <w:rsid w:val="00937048"/>
    <w:rsid w:val="009517F1"/>
    <w:rsid w:val="00954E03"/>
    <w:rsid w:val="00964B34"/>
    <w:rsid w:val="0096503B"/>
    <w:rsid w:val="00971C6A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1BA"/>
    <w:rsid w:val="00A6293D"/>
    <w:rsid w:val="00A93073"/>
    <w:rsid w:val="00A95EB8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695A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664"/>
    <w:rsid w:val="00E7188C"/>
    <w:rsid w:val="00EA0653"/>
    <w:rsid w:val="00EA5D3D"/>
    <w:rsid w:val="00EC2A1C"/>
    <w:rsid w:val="00EC3EBA"/>
    <w:rsid w:val="00EC4F09"/>
    <w:rsid w:val="00EC54A2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61DF7"/>
    <w:rsid w:val="00F7597C"/>
    <w:rsid w:val="00F866C1"/>
    <w:rsid w:val="00F940D3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Z5HNVW24N33T-678105430-3861</_dlc_DocId>
    <_dlc_DocIdUrl xmlns="48513151-72dc-4d20-a25c-0c8180736831">
      <Url>http://inet/sites/projets/EcoleNumerique/_layouts/15/DocIdRedir.aspx?ID=Z5HNVW24N33T-678105430-3861</Url>
      <Description>Z5HNVW24N33T-678105430-3861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78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29</cp:revision>
  <cp:lastPrinted>2016-09-29T07:49:00Z</cp:lastPrinted>
  <dcterms:created xsi:type="dcterms:W3CDTF">2017-11-17T14:15:00Z</dcterms:created>
  <dcterms:modified xsi:type="dcterms:W3CDTF">2018-05-14T14:09:00Z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bb7ddd23-defc-4f8b-87bf-03abda8d8fdd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