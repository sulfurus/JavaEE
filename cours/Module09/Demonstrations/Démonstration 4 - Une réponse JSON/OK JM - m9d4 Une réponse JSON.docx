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43593EAD" w:rsidR="000150A7" w:rsidRPr="00C62D79" w:rsidRDefault="00EA23FE" w:rsidP="000150A7">
      <w:pPr>
        <w:pStyle w:val="Titre"/>
        <w:rPr>
          <w:noProof/>
        </w:rPr>
      </w:pPr>
      <w:r>
        <w:t>Une réponse JSON</w:t>
      </w:r>
    </w:p>
    <w:p w14:paraId="31FD3075" w14:textId="7EECBE4C" w:rsidR="000150A7" w:rsidRPr="00E3020F" w:rsidRDefault="000150A7" w:rsidP="000150A7">
      <w:pPr>
        <w:pStyle w:val="Titre1"/>
      </w:pPr>
      <w:r w:rsidRPr="00E3020F">
        <w:t xml:space="preserve">Démonstration </w:t>
      </w:r>
      <w:r w:rsidR="00EA23FE">
        <w:t>4</w:t>
      </w:r>
      <w:r w:rsidRPr="00E3020F">
        <w:t xml:space="preserve"> du module </w:t>
      </w:r>
      <w:r w:rsidR="00EA23FE">
        <w:t>9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9E4EA75" w:rsidR="000150A7" w:rsidRPr="00C62D79" w:rsidRDefault="00F64331" w:rsidP="00F64331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</w:t>
            </w:r>
            <w:r w:rsidR="00740FF3">
              <w:t xml:space="preserve"> d</w:t>
            </w:r>
            <w:r w:rsidR="00EA23FE">
              <w:t>e mettre à disposition une réponse au format JSON</w:t>
            </w:r>
            <w:r w:rsidR="00055AE8">
              <w:t>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60B1E5FF" w14:textId="019D890B" w:rsidR="00B56766" w:rsidRDefault="00B56766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Copier les librairies jackson dans le répertoire /WebContent/WEB-INF/lib</w:t>
      </w:r>
      <w:r w:rsidR="00D41CDA">
        <w:t>.</w:t>
      </w:r>
    </w:p>
    <w:p w14:paraId="449AC5C5" w14:textId="52F6E61C" w:rsidR="00536EF3" w:rsidRDefault="00543118" w:rsidP="00F64331">
      <w:pPr>
        <w:pStyle w:val="TPnormalpuce1"/>
        <w:jc w:val="left"/>
      </w:pPr>
      <w:r>
        <w:t xml:space="preserve">Copier le fichier reponseJSON.html dans le répertoire /WebContent/modules/module9/demonstrations. </w:t>
      </w:r>
      <w:r w:rsidR="00F64331">
        <w:br/>
      </w:r>
      <w:r>
        <w:t>Ce fichier permet d’exécuter des requêtes en modifiant l’en-tête Accept pour demander une réponse au format JSON.</w:t>
      </w:r>
    </w:p>
    <w:p w14:paraId="466E4EA0" w14:textId="2973728B" w:rsidR="00BD2089" w:rsidRDefault="00BD2089" w:rsidP="00F64331">
      <w:pPr>
        <w:pStyle w:val="TPnormalpuce1"/>
        <w:jc w:val="left"/>
      </w:pPr>
      <w:r>
        <w:t xml:space="preserve">Redémarrer Tomcat et visualiser le résultat de l’exécution sur </w:t>
      </w:r>
      <w:r w:rsidR="00F64331">
        <w:t>le</w:t>
      </w:r>
      <w:r>
        <w:t xml:space="preserve"> navigateur</w:t>
      </w:r>
      <w:r w:rsidR="00432066">
        <w:t xml:space="preserve"> en effectuant une requête à l’adresse suivante : </w:t>
      </w:r>
      <w:hyperlink r:id="rId11" w:history="1">
        <w:r w:rsidR="00432066" w:rsidRPr="00B54A39">
          <w:rPr>
            <w:rStyle w:val="Lienhypertexte"/>
          </w:rPr>
          <w:t>http://localhost:8080/AppliDemo/modules/module9/demonstrations/reponseJSON.html</w:t>
        </w:r>
      </w:hyperlink>
      <w:r w:rsidR="00432066">
        <w:t xml:space="preserve"> </w:t>
      </w:r>
    </w:p>
    <w:p w14:paraId="40AED684" w14:textId="77777777" w:rsidR="00F64331" w:rsidRDefault="00F64331" w:rsidP="00F64331">
      <w:pPr>
        <w:pStyle w:val="TPTitre"/>
        <w:rPr>
          <w:color w:val="A6A6A6"/>
        </w:rPr>
      </w:pPr>
      <w:r>
        <w:t>En résumé</w:t>
      </w:r>
    </w:p>
    <w:p w14:paraId="687A2253" w14:textId="5C524425" w:rsidR="00590AA9" w:rsidRPr="005152EE" w:rsidRDefault="00F64331" w:rsidP="00F64331">
      <w:pPr>
        <w:pStyle w:val="TPnormal"/>
        <w:jc w:val="left"/>
      </w:pPr>
      <w:r>
        <w:t xml:space="preserve">Pour retrouver le code et les liens utiles de cette démonstration, copier le fichier </w:t>
      </w:r>
      <w:r w:rsidR="00590AA9">
        <w:t>demonstration</w:t>
      </w:r>
      <w:r w:rsidR="004D4C89">
        <w:t>4</w:t>
      </w:r>
      <w:r w:rsidR="00590AA9">
        <w:t>.html dans le répertoire /WebContent/modules/module</w:t>
      </w:r>
      <w:r w:rsidR="004D4C89">
        <w:t>9</w:t>
      </w:r>
      <w:r w:rsidR="00590AA9">
        <w:t>/demonstrations</w:t>
      </w:r>
      <w:r>
        <w:t>.</w:t>
      </w:r>
      <w:bookmarkStart w:id="0" w:name="_GoBack"/>
      <w:bookmarkEnd w:id="0"/>
    </w:p>
    <w:p w14:paraId="3CA41E5E" w14:textId="77777777" w:rsidR="00590AA9" w:rsidRPr="00C40D5D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C40D5D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1C0FB" w14:textId="77777777" w:rsidR="007C7DD3" w:rsidRDefault="007C7DD3" w:rsidP="006C7E58">
      <w:r>
        <w:separator/>
      </w:r>
    </w:p>
  </w:endnote>
  <w:endnote w:type="continuationSeparator" w:id="0">
    <w:p w14:paraId="171F05CB" w14:textId="77777777" w:rsidR="007C7DD3" w:rsidRDefault="007C7DD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9F579CA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4331">
            <w:rPr>
              <w:noProof/>
            </w:rPr>
            <w:t>1</w:t>
          </w:r>
          <w:r>
            <w:fldChar w:fldCharType="end"/>
          </w:r>
          <w:r>
            <w:t>/</w:t>
          </w:r>
          <w:r w:rsidR="00F64331">
            <w:fldChar w:fldCharType="begin"/>
          </w:r>
          <w:r w:rsidR="00F64331">
            <w:instrText xml:space="preserve"> NUMPAGES   \* MERGEFORMAT </w:instrText>
          </w:r>
          <w:r w:rsidR="00F64331">
            <w:fldChar w:fldCharType="separate"/>
          </w:r>
          <w:r w:rsidR="00F64331">
            <w:rPr>
              <w:noProof/>
            </w:rPr>
            <w:t>1</w:t>
          </w:r>
          <w:r w:rsidR="00F64331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66140" w14:textId="77777777" w:rsidR="007C7DD3" w:rsidRDefault="007C7DD3" w:rsidP="006C7E58">
      <w:r>
        <w:separator/>
      </w:r>
    </w:p>
  </w:footnote>
  <w:footnote w:type="continuationSeparator" w:id="0">
    <w:p w14:paraId="7A580A0F" w14:textId="77777777" w:rsidR="007C7DD3" w:rsidRDefault="007C7DD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55AE8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C5D08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2066"/>
    <w:rsid w:val="004343CE"/>
    <w:rsid w:val="00450C5E"/>
    <w:rsid w:val="00456F22"/>
    <w:rsid w:val="00492FCA"/>
    <w:rsid w:val="00494DCF"/>
    <w:rsid w:val="004C2502"/>
    <w:rsid w:val="004D4C89"/>
    <w:rsid w:val="004F2C2E"/>
    <w:rsid w:val="005056C3"/>
    <w:rsid w:val="00536EF3"/>
    <w:rsid w:val="00543118"/>
    <w:rsid w:val="00544157"/>
    <w:rsid w:val="00554FC1"/>
    <w:rsid w:val="0057306B"/>
    <w:rsid w:val="00577C8F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C7DD3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B047E"/>
    <w:rsid w:val="009C09D3"/>
    <w:rsid w:val="009C2AC3"/>
    <w:rsid w:val="009D1251"/>
    <w:rsid w:val="009D7222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56766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41CDA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23FE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64331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9/demonstrations/reponseJSON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Z5HNVW24N33T-678105430-3932</_dlc_DocId>
    <_dlc_DocIdUrl xmlns="48513151-72dc-4d20-a25c-0c8180736831">
      <Url>http://inet/sites/projets/EcoleNumerique/_layouts/15/DocIdRedir.aspx?ID=Z5HNVW24N33T-678105430-3932</Url>
      <Description>Z5HNVW24N33T-678105430-3932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48513151-72dc-4d20-a25c-0c8180736831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25</cp:revision>
  <cp:lastPrinted>2016-09-29T07:49:00Z</cp:lastPrinted>
  <dcterms:created xsi:type="dcterms:W3CDTF">2017-11-17T14:15:00Z</dcterms:created>
  <dcterms:modified xsi:type="dcterms:W3CDTF">2018-05-02T09:24:00Z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69034f4a-e2b0-42e1-8d61-616eede02369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