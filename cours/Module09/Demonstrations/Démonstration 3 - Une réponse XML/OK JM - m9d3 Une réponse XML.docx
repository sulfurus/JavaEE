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E492C39" w:rsidR="000150A7" w:rsidRPr="00E346FF" w:rsidRDefault="00A0343E" w:rsidP="000150A7">
      <w:pPr>
        <w:pStyle w:val="Titre"/>
        <w:rPr>
          <w:noProof/>
        </w:rPr>
      </w:pPr>
      <w:bookmarkStart w:id="0" w:name="_GoBack"/>
      <w:bookmarkEnd w:id="0"/>
      <w:r w:rsidRPr="00E346FF">
        <w:t>Une réponse XML</w:t>
      </w:r>
    </w:p>
    <w:p w14:paraId="31FD3075" w14:textId="068241F2" w:rsidR="000150A7" w:rsidRPr="00E346FF" w:rsidRDefault="000150A7" w:rsidP="000150A7">
      <w:pPr>
        <w:pStyle w:val="Titre1"/>
      </w:pPr>
      <w:r w:rsidRPr="00E346FF">
        <w:t xml:space="preserve">Démonstration </w:t>
      </w:r>
      <w:r w:rsidR="00A0343E" w:rsidRPr="00E346FF">
        <w:t>3</w:t>
      </w:r>
      <w:r w:rsidRPr="00E346FF">
        <w:t xml:space="preserve"> du module </w:t>
      </w:r>
      <w:r w:rsidR="00A0343E" w:rsidRPr="00E346FF">
        <w:t>9</w:t>
      </w:r>
    </w:p>
    <w:p w14:paraId="5938D2DE" w14:textId="77777777" w:rsidR="000150A7" w:rsidRPr="00E346FF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46F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CBF1192" w:rsidR="000150A7" w:rsidRPr="00E346FF" w:rsidRDefault="00DA26DB" w:rsidP="00DA26DB">
            <w:pPr>
              <w:pStyle w:val="TPnormal"/>
            </w:pPr>
            <w:r w:rsidRPr="00E346FF">
              <w:t>L'objectif de c</w:t>
            </w:r>
            <w:r w:rsidR="00740FF3" w:rsidRPr="00E346FF">
              <w:t xml:space="preserve">ette démonstration </w:t>
            </w:r>
            <w:r w:rsidRPr="00E346FF">
              <w:t xml:space="preserve">est </w:t>
            </w:r>
            <w:r w:rsidR="00740FF3" w:rsidRPr="00E346FF">
              <w:t xml:space="preserve">de </w:t>
            </w:r>
            <w:r w:rsidR="00A0343E" w:rsidRPr="00E346FF">
              <w:t>mettre en place une réponse au format XML.</w:t>
            </w:r>
          </w:p>
        </w:tc>
      </w:tr>
    </w:tbl>
    <w:p w14:paraId="0E3C48BE" w14:textId="70E04DCB" w:rsidR="000150A7" w:rsidRPr="00E346FF" w:rsidRDefault="000150A7" w:rsidP="000150A7">
      <w:pPr>
        <w:pStyle w:val="TPTitre"/>
      </w:pPr>
      <w:r w:rsidRPr="00E346FF">
        <w:t>Déroulement</w:t>
      </w:r>
    </w:p>
    <w:p w14:paraId="2CC56B73" w14:textId="4411CC81" w:rsidR="00497CC1" w:rsidRPr="00E346FF" w:rsidRDefault="00497CC1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E346FF">
        <w:t>Copier le fichier Crayon.java dans le package fr.eni.javaee.module9.bo.</w:t>
      </w:r>
    </w:p>
    <w:p w14:paraId="71475E49" w14:textId="6F812036" w:rsidR="00536EF3" w:rsidRPr="00E346FF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E346FF">
        <w:t xml:space="preserve">Créer </w:t>
      </w:r>
      <w:r w:rsidR="002A6004" w:rsidRPr="00E346FF">
        <w:t>une classe nommée GestionCrayons</w:t>
      </w:r>
      <w:r w:rsidRPr="00E346FF">
        <w:t xml:space="preserve"> dans le package fr.eni.javaee.module</w:t>
      </w:r>
      <w:r w:rsidR="002A6004" w:rsidRPr="00E346FF">
        <w:t>9</w:t>
      </w:r>
      <w:r w:rsidRPr="00E346FF">
        <w:t>.</w:t>
      </w:r>
    </w:p>
    <w:p w14:paraId="47BDB86B" w14:textId="76373C2E" w:rsidR="002A6004" w:rsidRPr="00E346FF" w:rsidRDefault="002A6004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E346FF">
        <w:t>Copier le code suivant dans cette classe :</w:t>
      </w:r>
    </w:p>
    <w:p w14:paraId="42EBBB74" w14:textId="77777777" w:rsidR="00472827" w:rsidRPr="00E346FF" w:rsidRDefault="00472827" w:rsidP="002A6004">
      <w:pPr>
        <w:autoSpaceDE w:val="0"/>
        <w:autoSpaceDN w:val="0"/>
        <w:adjustRightInd w:val="0"/>
        <w:ind w:firstLine="357"/>
        <w:rPr>
          <w:rFonts w:ascii="Consolas" w:hAnsi="Consolas" w:cs="Courier New"/>
          <w:color w:val="646464"/>
          <w:sz w:val="20"/>
          <w:szCs w:val="20"/>
          <w:lang w:val="fr-FR"/>
        </w:rPr>
      </w:pPr>
    </w:p>
    <w:p w14:paraId="5DFFE10B" w14:textId="26DB3778" w:rsidR="002A6004" w:rsidRPr="00E346FF" w:rsidRDefault="002A6004" w:rsidP="002A6004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"/crayons"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3C6939B0" w14:textId="77777777" w:rsidR="002A6004" w:rsidRPr="00E346FF" w:rsidRDefault="002A6004" w:rsidP="002A6004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class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GestionCrayons {</w:t>
      </w:r>
    </w:p>
    <w:p w14:paraId="2BD6F4D9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</w:p>
    <w:p w14:paraId="707BEF7D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3F7F5F"/>
          <w:sz w:val="20"/>
          <w:szCs w:val="20"/>
          <w:lang w:val="fr-FR"/>
        </w:rPr>
        <w:t>//Attention aux accès concurrents</w:t>
      </w:r>
    </w:p>
    <w:p w14:paraId="5D9F7343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private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List&lt;Crayon&gt; </w:t>
      </w:r>
      <w:r w:rsidRPr="00E346FF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ArrayList&lt;&gt;();</w:t>
      </w:r>
    </w:p>
    <w:p w14:paraId="4915BE10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22934CA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static</w:t>
      </w:r>
    </w:p>
    <w:p w14:paraId="61DB2670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2F5E7699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Crayon(1, 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"bille"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"bleu"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));</w:t>
      </w:r>
    </w:p>
    <w:p w14:paraId="55F8923D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Crayon(2, 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"plume"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"vert"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));</w:t>
      </w:r>
    </w:p>
    <w:p w14:paraId="3C0F1304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295946AA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0F8A2CD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646464"/>
          <w:sz w:val="20"/>
          <w:szCs w:val="20"/>
          <w:lang w:val="fr-FR"/>
        </w:rPr>
        <w:t>@GET</w:t>
      </w:r>
    </w:p>
    <w:p w14:paraId="3D8A7168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List&lt;Crayon&gt; getCrayons()</w:t>
      </w:r>
    </w:p>
    <w:p w14:paraId="032D81F2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03DEC841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346FF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14B526F5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4A43819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B08DD07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646464"/>
          <w:sz w:val="20"/>
          <w:szCs w:val="20"/>
          <w:lang w:val="fr-FR"/>
        </w:rPr>
        <w:t>@GET</w:t>
      </w:r>
    </w:p>
    <w:p w14:paraId="0E1431BF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"/{id : \\d+}"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37C52033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Crayon getCrayon(</w:t>
      </w:r>
      <w:r w:rsidRPr="00E346FF">
        <w:rPr>
          <w:rFonts w:ascii="Consolas" w:hAnsi="Consolas" w:cs="Courier New"/>
          <w:color w:val="646464"/>
          <w:sz w:val="20"/>
          <w:szCs w:val="20"/>
          <w:lang w:val="fr-FR"/>
        </w:rPr>
        <w:t>@PathParam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346FF">
        <w:rPr>
          <w:rFonts w:ascii="Consolas" w:hAnsi="Consolas" w:cs="Courier New"/>
          <w:color w:val="2A00FF"/>
          <w:sz w:val="20"/>
          <w:szCs w:val="20"/>
          <w:lang w:val="fr-FR"/>
        </w:rPr>
        <w:t>"id"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20712261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2F4096F1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Crayon 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crayonARetourner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5BEB5BC3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for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(Crayon 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:</w:t>
      </w:r>
      <w:r w:rsidRPr="00E346FF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6F2C3B3A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0EE915C9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.getId()==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1EF58149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4B6D8903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crayonARetourner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442E1A79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break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37BA5A64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32A7E48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103B3C5E" w14:textId="77777777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346FF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346FF">
        <w:rPr>
          <w:rFonts w:ascii="Consolas" w:hAnsi="Consolas" w:cs="Courier New"/>
          <w:color w:val="6A3E3E"/>
          <w:sz w:val="20"/>
          <w:szCs w:val="20"/>
          <w:lang w:val="fr-FR"/>
        </w:rPr>
        <w:t>crayonARetourner</w:t>
      </w: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4B879C12" w14:textId="7EEAB1EA" w:rsidR="002A6004" w:rsidRPr="00E346FF" w:rsidRDefault="002A6004" w:rsidP="002A6004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346FF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CB86974" w14:textId="6266BC5A" w:rsidR="002A6004" w:rsidRPr="00E346FF" w:rsidRDefault="002A6004" w:rsidP="002A6004">
      <w:pPr>
        <w:autoSpaceDE w:val="0"/>
        <w:autoSpaceDN w:val="0"/>
        <w:adjustRightInd w:val="0"/>
        <w:ind w:firstLine="357"/>
        <w:rPr>
          <w:rFonts w:ascii="Consolas" w:hAnsi="Consolas" w:cs="Courier New"/>
          <w:sz w:val="20"/>
          <w:szCs w:val="20"/>
          <w:lang w:val="fr-FR"/>
        </w:rPr>
      </w:pPr>
      <w:r w:rsidRPr="00E346FF">
        <w:rPr>
          <w:rFonts w:ascii="Consolas" w:hAnsi="Consolas" w:cs="Courier New"/>
          <w:sz w:val="20"/>
          <w:szCs w:val="20"/>
          <w:lang w:val="fr-FR"/>
        </w:rPr>
        <w:t>}</w:t>
      </w:r>
    </w:p>
    <w:p w14:paraId="5C5D0373" w14:textId="77777777" w:rsidR="00DA26DB" w:rsidRPr="00E346FF" w:rsidRDefault="00DA26DB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E346FF">
        <w:br w:type="page"/>
      </w:r>
    </w:p>
    <w:p w14:paraId="32A842BB" w14:textId="77777777" w:rsidR="00DA26DB" w:rsidRPr="00E346FF" w:rsidRDefault="00DA26DB" w:rsidP="00DA26DB">
      <w:pPr>
        <w:pStyle w:val="TPnormalpuce1"/>
        <w:numPr>
          <w:ilvl w:val="0"/>
          <w:numId w:val="0"/>
        </w:numPr>
        <w:ind w:left="357"/>
      </w:pPr>
    </w:p>
    <w:p w14:paraId="466E4EA0" w14:textId="579A8BA4" w:rsidR="00BD2089" w:rsidRPr="00E346FF" w:rsidRDefault="00BD2089" w:rsidP="00BD2089">
      <w:pPr>
        <w:pStyle w:val="TPnormalpuce1"/>
      </w:pPr>
      <w:r w:rsidRPr="00E346FF">
        <w:t xml:space="preserve">Redémarrer Tomcat et visualiser le résultat de l’exécution sur </w:t>
      </w:r>
      <w:r w:rsidR="00DA26DB" w:rsidRPr="00E346FF">
        <w:t>le</w:t>
      </w:r>
      <w:r w:rsidRPr="00E346FF">
        <w:t xml:space="preserve"> navigateur</w:t>
      </w:r>
      <w:r w:rsidR="00703BBD" w:rsidRPr="00E346FF">
        <w:t xml:space="preserve"> en effectuant des requêtes sur les adresses suivantes :</w:t>
      </w:r>
    </w:p>
    <w:p w14:paraId="77E5C5A6" w14:textId="6E67563C" w:rsidR="00703BBD" w:rsidRPr="00E346FF" w:rsidRDefault="00E346FF" w:rsidP="00703BBD">
      <w:pPr>
        <w:pStyle w:val="TPnormalpuce1"/>
        <w:numPr>
          <w:ilvl w:val="0"/>
          <w:numId w:val="0"/>
        </w:numPr>
        <w:ind w:left="357"/>
      </w:pPr>
      <w:hyperlink r:id="rId11" w:history="1">
        <w:r w:rsidR="00703BBD" w:rsidRPr="00E346FF">
          <w:rPr>
            <w:rStyle w:val="Lienhypertexte"/>
            <w:u w:val="none"/>
          </w:rPr>
          <w:t>http://localhost:8080/AppliDemo/modules/module9/rest/crayons</w:t>
        </w:r>
      </w:hyperlink>
      <w:r w:rsidR="00703BBD" w:rsidRPr="00E346FF">
        <w:t xml:space="preserve"> </w:t>
      </w:r>
    </w:p>
    <w:p w14:paraId="0D64230D" w14:textId="100269E9" w:rsidR="00703BBD" w:rsidRPr="00E346FF" w:rsidRDefault="00E346FF" w:rsidP="00703BBD">
      <w:pPr>
        <w:pStyle w:val="TPnormalpuce1"/>
        <w:numPr>
          <w:ilvl w:val="0"/>
          <w:numId w:val="0"/>
        </w:numPr>
        <w:ind w:left="357"/>
      </w:pPr>
      <w:hyperlink r:id="rId12" w:history="1">
        <w:r w:rsidR="00703BBD" w:rsidRPr="00E346FF">
          <w:rPr>
            <w:rStyle w:val="Lienhypertexte"/>
            <w:u w:val="none"/>
          </w:rPr>
          <w:t>http://localhost:8080/AppliDemo/modules/module9/rest/crayons/2</w:t>
        </w:r>
      </w:hyperlink>
      <w:r w:rsidR="00703BBD" w:rsidRPr="00E346FF">
        <w:t xml:space="preserve"> </w:t>
      </w:r>
    </w:p>
    <w:p w14:paraId="1F45702E" w14:textId="77777777" w:rsidR="00DA26DB" w:rsidRPr="00E346FF" w:rsidRDefault="00DA26DB" w:rsidP="00DA26DB">
      <w:pPr>
        <w:pStyle w:val="TPTitre"/>
        <w:rPr>
          <w:color w:val="A6A6A6"/>
        </w:rPr>
      </w:pPr>
      <w:r w:rsidRPr="00E346FF">
        <w:t>En résumé</w:t>
      </w:r>
    </w:p>
    <w:p w14:paraId="3CA41E5E" w14:textId="267EC0FB" w:rsidR="00590AA9" w:rsidRPr="00E346FF" w:rsidRDefault="00DA26DB" w:rsidP="00DA26DB">
      <w:pPr>
        <w:pStyle w:val="TPnormal"/>
        <w:jc w:val="left"/>
      </w:pPr>
      <w:r w:rsidRPr="00E346FF">
        <w:t xml:space="preserve">Pour retrouver le code et les liens utiles de cette démonstration, copier le fichier </w:t>
      </w:r>
      <w:r w:rsidR="00590AA9" w:rsidRPr="00E346FF">
        <w:t>demonstration</w:t>
      </w:r>
      <w:r w:rsidR="00436F41" w:rsidRPr="00E346FF">
        <w:t>3</w:t>
      </w:r>
      <w:r w:rsidR="00590AA9" w:rsidRPr="00E346FF">
        <w:t>.html dans le répertoire /WebContent/modules/module</w:t>
      </w:r>
      <w:r w:rsidR="00436F41" w:rsidRPr="00E346FF">
        <w:t>9</w:t>
      </w:r>
      <w:r w:rsidR="00590AA9" w:rsidRPr="00E346FF">
        <w:t>/demonstrations</w:t>
      </w:r>
      <w:r w:rsidRPr="00E346FF">
        <w:t>.</w:t>
      </w:r>
    </w:p>
    <w:sectPr w:rsidR="00590AA9" w:rsidRPr="00E346FF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AFA5E" w14:textId="77777777" w:rsidR="006775B5" w:rsidRDefault="006775B5" w:rsidP="006C7E58">
      <w:r>
        <w:separator/>
      </w:r>
    </w:p>
  </w:endnote>
  <w:endnote w:type="continuationSeparator" w:id="0">
    <w:p w14:paraId="5D832E9F" w14:textId="77777777" w:rsidR="006775B5" w:rsidRDefault="006775B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287FEE3F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346FF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E346FF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3B857" w14:textId="77777777" w:rsidR="006775B5" w:rsidRDefault="006775B5" w:rsidP="006C7E58">
      <w:r>
        <w:separator/>
      </w:r>
    </w:p>
  </w:footnote>
  <w:footnote w:type="continuationSeparator" w:id="0">
    <w:p w14:paraId="0BAE1BB6" w14:textId="77777777" w:rsidR="006775B5" w:rsidRDefault="006775B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A6004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36F41"/>
    <w:rsid w:val="00450C5E"/>
    <w:rsid w:val="00456F22"/>
    <w:rsid w:val="00472827"/>
    <w:rsid w:val="00492FCA"/>
    <w:rsid w:val="00494DCF"/>
    <w:rsid w:val="00497CC1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775B5"/>
    <w:rsid w:val="006900A1"/>
    <w:rsid w:val="006939F9"/>
    <w:rsid w:val="006B3B13"/>
    <w:rsid w:val="006C573C"/>
    <w:rsid w:val="006C7E58"/>
    <w:rsid w:val="006F2B63"/>
    <w:rsid w:val="007007CE"/>
    <w:rsid w:val="00703BBD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343E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A26DB"/>
    <w:rsid w:val="00DB4B72"/>
    <w:rsid w:val="00DD47B3"/>
    <w:rsid w:val="00DE116D"/>
    <w:rsid w:val="00E01FDD"/>
    <w:rsid w:val="00E246FE"/>
    <w:rsid w:val="00E3020F"/>
    <w:rsid w:val="00E34680"/>
    <w:rsid w:val="00E346FF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0A5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9/rest/crayons/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9/rest/crayon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Z5HNVW24N33T-678105430-3931</_dlc_DocId>
    <_dlc_DocIdUrl xmlns="48513151-72dc-4d20-a25c-0c8180736831">
      <Url>http://inet/sites/projets/EcoleNumerique/_layouts/15/DocIdRedir.aspx?ID=Z5HNVW24N33T-678105430-3931</Url>
      <Description>Z5HNVW24N33T-678105430-3931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21</cp:revision>
  <cp:lastPrinted>2016-09-29T07:49:00Z</cp:lastPrinted>
  <dcterms:created xsi:type="dcterms:W3CDTF">2017-11-17T14:15:00Z</dcterms:created>
  <dcterms:modified xsi:type="dcterms:W3CDTF">2018-05-15T08:30:00Z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e16c5208-14b4-45d6-b69e-eea7957023a3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