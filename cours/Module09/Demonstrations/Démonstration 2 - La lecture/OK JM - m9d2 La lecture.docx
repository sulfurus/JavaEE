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59CD42A1" w:rsidR="000150A7" w:rsidRPr="00C62D79" w:rsidRDefault="00451A60" w:rsidP="000150A7">
      <w:pPr>
        <w:pStyle w:val="Titre"/>
        <w:rPr>
          <w:noProof/>
        </w:rPr>
      </w:pPr>
      <w:r>
        <w:t>La lecture</w:t>
      </w:r>
    </w:p>
    <w:p w14:paraId="31FD3075" w14:textId="6646B1DC" w:rsidR="000150A7" w:rsidRPr="00E3020F" w:rsidRDefault="000150A7" w:rsidP="000150A7">
      <w:pPr>
        <w:pStyle w:val="Titre1"/>
      </w:pPr>
      <w:r w:rsidRPr="00E3020F">
        <w:t xml:space="preserve">Démonstration </w:t>
      </w:r>
      <w:r w:rsidR="00451A60">
        <w:t>2</w:t>
      </w:r>
      <w:r w:rsidRPr="00E3020F">
        <w:t xml:space="preserve"> du module </w:t>
      </w:r>
      <w:r w:rsidR="00451A60">
        <w:t>9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7B98216A" w:rsidR="000150A7" w:rsidRPr="00C62D79" w:rsidRDefault="00B86C28" w:rsidP="00B86C28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>est</w:t>
            </w:r>
            <w:r w:rsidR="00740FF3">
              <w:t xml:space="preserve"> de</w:t>
            </w:r>
            <w:r w:rsidR="00451A60">
              <w:t xml:space="preserve"> présenter la mise en place d’un service web REST simple permettant la lecture d’informations.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71475E49" w14:textId="1456E918" w:rsidR="00536EF3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Créer une </w:t>
      </w:r>
      <w:r w:rsidR="000E33C2">
        <w:t>classe</w:t>
      </w:r>
      <w:r>
        <w:t xml:space="preserve"> nommée </w:t>
      </w:r>
      <w:r w:rsidR="000E33C2">
        <w:t>GestionCouleurs</w:t>
      </w:r>
      <w:r>
        <w:t xml:space="preserve"> dans le package fr.eni.javaee.module</w:t>
      </w:r>
      <w:r w:rsidR="000E33C2">
        <w:t>9</w:t>
      </w:r>
      <w:r>
        <w:t>.</w:t>
      </w:r>
    </w:p>
    <w:p w14:paraId="59F91B71" w14:textId="2C69B6AD" w:rsidR="00536EF3" w:rsidRDefault="000E33C2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Copier le code suivant dans cette classe</w:t>
      </w:r>
      <w:r w:rsidR="00536EF3">
        <w:t> :</w:t>
      </w:r>
    </w:p>
    <w:p w14:paraId="2D523EAF" w14:textId="77777777" w:rsidR="000E33C2" w:rsidRPr="00B86C28" w:rsidRDefault="000E33C2" w:rsidP="000E33C2">
      <w:pPr>
        <w:autoSpaceDE w:val="0"/>
        <w:autoSpaceDN w:val="0"/>
        <w:adjustRightInd w:val="0"/>
        <w:ind w:firstLine="357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646464"/>
          <w:sz w:val="20"/>
          <w:szCs w:val="20"/>
          <w:lang w:val="fr-FR"/>
        </w:rPr>
        <w:t>@Path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B86C28">
        <w:rPr>
          <w:rFonts w:ascii="Consolas" w:hAnsi="Consolas" w:cs="Courier New"/>
          <w:color w:val="2A00FF"/>
          <w:sz w:val="20"/>
          <w:szCs w:val="20"/>
          <w:lang w:val="fr-FR"/>
        </w:rPr>
        <w:t>"/couleurs"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473B9272" w14:textId="77777777" w:rsidR="000E33C2" w:rsidRPr="00B86C28" w:rsidRDefault="000E33C2" w:rsidP="000E33C2">
      <w:pPr>
        <w:autoSpaceDE w:val="0"/>
        <w:autoSpaceDN w:val="0"/>
        <w:adjustRightInd w:val="0"/>
        <w:ind w:firstLine="357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class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GestionCouleurs {</w:t>
      </w:r>
    </w:p>
    <w:p w14:paraId="536DF535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private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static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List&lt;String&gt; </w:t>
      </w:r>
      <w:r w:rsidRPr="00B86C28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listeCouleurs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3C64CB45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01D6E7D1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static</w:t>
      </w:r>
    </w:p>
    <w:p w14:paraId="2C87F6EC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771885D6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listeCouleurs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= </w:t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ArrayList&lt;String&gt;();</w:t>
      </w:r>
    </w:p>
    <w:p w14:paraId="02D36C3D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listeCouleurs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.add(</w:t>
      </w:r>
      <w:r w:rsidRPr="00B86C28">
        <w:rPr>
          <w:rFonts w:ascii="Consolas" w:hAnsi="Consolas" w:cs="Courier New"/>
          <w:color w:val="2A00FF"/>
          <w:sz w:val="20"/>
          <w:szCs w:val="20"/>
          <w:lang w:val="fr-FR"/>
        </w:rPr>
        <w:t>"bleu"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03EC1FA1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listeCouleurs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.add(</w:t>
      </w:r>
      <w:r w:rsidRPr="00B86C28">
        <w:rPr>
          <w:rFonts w:ascii="Consolas" w:hAnsi="Consolas" w:cs="Courier New"/>
          <w:color w:val="2A00FF"/>
          <w:sz w:val="20"/>
          <w:szCs w:val="20"/>
          <w:lang w:val="fr-FR"/>
        </w:rPr>
        <w:t>"vert"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4861133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listeCouleurs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.add(</w:t>
      </w:r>
      <w:r w:rsidRPr="00B86C28">
        <w:rPr>
          <w:rFonts w:ascii="Consolas" w:hAnsi="Consolas" w:cs="Courier New"/>
          <w:color w:val="2A00FF"/>
          <w:sz w:val="20"/>
          <w:szCs w:val="20"/>
          <w:lang w:val="fr-FR"/>
        </w:rPr>
        <w:t>"jaune"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764E945A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listeCouleurs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.add(</w:t>
      </w:r>
      <w:r w:rsidRPr="00B86C28">
        <w:rPr>
          <w:rFonts w:ascii="Consolas" w:hAnsi="Consolas" w:cs="Courier New"/>
          <w:color w:val="2A00FF"/>
          <w:sz w:val="20"/>
          <w:szCs w:val="20"/>
          <w:lang w:val="fr-FR"/>
        </w:rPr>
        <w:t>"rouge"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3F9E328D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33061208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0AEE8956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646464"/>
          <w:sz w:val="20"/>
          <w:szCs w:val="20"/>
          <w:lang w:val="fr-FR"/>
        </w:rPr>
        <w:t>@GET</w:t>
      </w:r>
    </w:p>
    <w:p w14:paraId="7C176634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String getCouleurs()</w:t>
      </w:r>
    </w:p>
    <w:p w14:paraId="28B8E169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57AC512F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return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B86C28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listeCouleurs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.toString();</w:t>
      </w:r>
    </w:p>
    <w:p w14:paraId="08B36254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64CFD35B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13EC35A9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646464"/>
          <w:sz w:val="20"/>
          <w:szCs w:val="20"/>
          <w:lang w:val="fr-FR"/>
        </w:rPr>
        <w:t>@GET</w:t>
      </w:r>
    </w:p>
    <w:p w14:paraId="67D34193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646464"/>
          <w:sz w:val="20"/>
          <w:szCs w:val="20"/>
          <w:lang w:val="fr-FR"/>
        </w:rPr>
        <w:t>@Path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B86C28">
        <w:rPr>
          <w:rFonts w:ascii="Consolas" w:hAnsi="Consolas" w:cs="Courier New"/>
          <w:color w:val="2A00FF"/>
          <w:sz w:val="20"/>
          <w:szCs w:val="20"/>
          <w:lang w:val="fr-FR"/>
        </w:rPr>
        <w:t>"/rouge"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2E87928C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String getCouleurRouge()</w:t>
      </w:r>
    </w:p>
    <w:p w14:paraId="220DDF26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093689ED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return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B86C28">
        <w:rPr>
          <w:rFonts w:ascii="Consolas" w:hAnsi="Consolas" w:cs="Courier New"/>
          <w:color w:val="2A00FF"/>
          <w:sz w:val="20"/>
          <w:szCs w:val="20"/>
          <w:lang w:val="fr-FR"/>
        </w:rPr>
        <w:t>"rouge"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0C5609C4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5BC14E50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1E6300D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646464"/>
          <w:sz w:val="20"/>
          <w:szCs w:val="20"/>
          <w:lang w:val="fr-FR"/>
        </w:rPr>
        <w:t>@GET</w:t>
      </w:r>
    </w:p>
    <w:p w14:paraId="16CE2629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646464"/>
          <w:sz w:val="20"/>
          <w:szCs w:val="20"/>
          <w:lang w:val="fr-FR"/>
        </w:rPr>
        <w:t>@Path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B86C28">
        <w:rPr>
          <w:rFonts w:ascii="Consolas" w:hAnsi="Consolas" w:cs="Courier New"/>
          <w:color w:val="2A00FF"/>
          <w:sz w:val="20"/>
          <w:szCs w:val="20"/>
          <w:lang w:val="fr-FR"/>
        </w:rPr>
        <w:t>"/{id : \\d+}"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7D9AB8A6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String getCouleur(</w:t>
      </w:r>
      <w:r w:rsidRPr="00B86C28">
        <w:rPr>
          <w:rFonts w:ascii="Consolas" w:hAnsi="Consolas" w:cs="Courier New"/>
          <w:color w:val="646464"/>
          <w:sz w:val="20"/>
          <w:szCs w:val="20"/>
          <w:lang w:val="fr-FR"/>
        </w:rPr>
        <w:t>@PathParam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B86C28">
        <w:rPr>
          <w:rFonts w:ascii="Consolas" w:hAnsi="Consolas" w:cs="Courier New"/>
          <w:color w:val="2A00FF"/>
          <w:sz w:val="20"/>
          <w:szCs w:val="20"/>
          <w:lang w:val="fr-FR"/>
        </w:rPr>
        <w:t>"id"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B86C28">
        <w:rPr>
          <w:rFonts w:ascii="Consolas" w:hAnsi="Consolas" w:cs="Courier New"/>
          <w:color w:val="6A3E3E"/>
          <w:sz w:val="20"/>
          <w:szCs w:val="20"/>
          <w:lang w:val="fr-FR"/>
        </w:rPr>
        <w:t>id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33AABCA1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38133DF0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86C2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return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B86C28">
        <w:rPr>
          <w:rFonts w:ascii="Consolas" w:hAnsi="Consolas" w:cs="Courier New"/>
          <w:color w:val="2A00FF"/>
          <w:sz w:val="20"/>
          <w:szCs w:val="20"/>
          <w:lang w:val="fr-FR"/>
        </w:rPr>
        <w:t>"La couleur de l'id "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+ </w:t>
      </w:r>
      <w:r w:rsidRPr="00B86C28">
        <w:rPr>
          <w:rFonts w:ascii="Consolas" w:hAnsi="Consolas" w:cs="Courier New"/>
          <w:color w:val="6A3E3E"/>
          <w:sz w:val="20"/>
          <w:szCs w:val="20"/>
          <w:lang w:val="fr-FR"/>
        </w:rPr>
        <w:t>id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+ </w:t>
      </w:r>
      <w:r w:rsidRPr="00B86C28">
        <w:rPr>
          <w:rFonts w:ascii="Consolas" w:hAnsi="Consolas" w:cs="Courier New"/>
          <w:color w:val="2A00FF"/>
          <w:sz w:val="20"/>
          <w:szCs w:val="20"/>
          <w:lang w:val="fr-FR"/>
        </w:rPr>
        <w:t>" est "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+ </w:t>
      </w:r>
      <w:r w:rsidRPr="00B86C28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listeCouleurs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.get(</w:t>
      </w:r>
      <w:r w:rsidRPr="00B86C28">
        <w:rPr>
          <w:rFonts w:ascii="Consolas" w:hAnsi="Consolas" w:cs="Courier New"/>
          <w:color w:val="6A3E3E"/>
          <w:sz w:val="20"/>
          <w:szCs w:val="20"/>
          <w:lang w:val="fr-FR"/>
        </w:rPr>
        <w:t>id</w:t>
      </w: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53BE4AC" w14:textId="77777777" w:rsidR="000E33C2" w:rsidRPr="00B86C28" w:rsidRDefault="000E33C2" w:rsidP="000E33C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75C07512" w14:textId="77777777" w:rsidR="000E33C2" w:rsidRPr="00B86C28" w:rsidRDefault="000E33C2" w:rsidP="000E33C2">
      <w:pPr>
        <w:autoSpaceDE w:val="0"/>
        <w:autoSpaceDN w:val="0"/>
        <w:adjustRightInd w:val="0"/>
        <w:ind w:firstLine="357"/>
        <w:rPr>
          <w:rFonts w:ascii="Consolas" w:hAnsi="Consolas" w:cs="Courier New"/>
          <w:sz w:val="20"/>
          <w:szCs w:val="20"/>
          <w:lang w:val="fr-FR"/>
        </w:rPr>
      </w:pPr>
      <w:r w:rsidRPr="00B86C28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2ABC1918" w14:textId="59F46694" w:rsidR="00B86C28" w:rsidRPr="00B86C28" w:rsidRDefault="00B86C28" w:rsidP="00B86C28">
      <w:pPr>
        <w:pStyle w:val="TPnormalpuce1"/>
      </w:pPr>
      <w:r>
        <w:br w:type="page"/>
      </w:r>
    </w:p>
    <w:p w14:paraId="2C0E9685" w14:textId="77777777" w:rsidR="00B86C28" w:rsidRDefault="00B86C28" w:rsidP="00B86C28">
      <w:pPr>
        <w:pStyle w:val="TPnormalpuce1"/>
        <w:numPr>
          <w:ilvl w:val="0"/>
          <w:numId w:val="0"/>
        </w:numPr>
        <w:ind w:left="357"/>
      </w:pPr>
    </w:p>
    <w:p w14:paraId="466E4EA0" w14:textId="2605154B" w:rsidR="00BD2089" w:rsidRDefault="00BD2089" w:rsidP="00BD2089">
      <w:pPr>
        <w:pStyle w:val="TPnormalpuce1"/>
      </w:pPr>
      <w:r>
        <w:t xml:space="preserve">Redémarrer Tomcat et visualiser le résultat de l’exécution sur </w:t>
      </w:r>
      <w:r w:rsidR="00B86C28">
        <w:t>le</w:t>
      </w:r>
      <w:r>
        <w:t xml:space="preserve"> navigateur</w:t>
      </w:r>
      <w:r w:rsidR="000E33C2">
        <w:t xml:space="preserve"> en effectuant les requêtes suivantes :</w:t>
      </w:r>
    </w:p>
    <w:p w14:paraId="21AC1DFA" w14:textId="52371886" w:rsidR="000E33C2" w:rsidRDefault="00B86C28" w:rsidP="000E33C2">
      <w:pPr>
        <w:pStyle w:val="TPnormalpuce1"/>
        <w:numPr>
          <w:ilvl w:val="0"/>
          <w:numId w:val="0"/>
        </w:numPr>
        <w:ind w:left="357"/>
      </w:pPr>
      <w:hyperlink r:id="rId11" w:history="1">
        <w:r w:rsidR="000E33C2" w:rsidRPr="0047617A">
          <w:rPr>
            <w:rStyle w:val="Lienhypertexte"/>
          </w:rPr>
          <w:t>http://localhost:8080/AppliDemo/modules/module9/rest/couleurs</w:t>
        </w:r>
      </w:hyperlink>
      <w:r w:rsidR="000E33C2">
        <w:t xml:space="preserve"> </w:t>
      </w:r>
    </w:p>
    <w:p w14:paraId="26B4BE1F" w14:textId="0ECFC29F" w:rsidR="000E33C2" w:rsidRDefault="00B86C28" w:rsidP="000E33C2">
      <w:pPr>
        <w:pStyle w:val="TPnormalpuce1"/>
        <w:numPr>
          <w:ilvl w:val="0"/>
          <w:numId w:val="0"/>
        </w:numPr>
        <w:ind w:left="357"/>
      </w:pPr>
      <w:hyperlink r:id="rId12" w:history="1">
        <w:r w:rsidR="000E33C2" w:rsidRPr="0047617A">
          <w:rPr>
            <w:rStyle w:val="Lienhypertexte"/>
          </w:rPr>
          <w:t>http://localhost:8080/AppliDemo/modules/module9/rest/couleurs/rouge</w:t>
        </w:r>
      </w:hyperlink>
      <w:r w:rsidR="000E33C2">
        <w:t xml:space="preserve"> </w:t>
      </w:r>
    </w:p>
    <w:p w14:paraId="536A14B8" w14:textId="1C5AD0E6" w:rsidR="000E33C2" w:rsidRDefault="00B86C28" w:rsidP="000E33C2">
      <w:pPr>
        <w:pStyle w:val="TPnormalpuce1"/>
        <w:numPr>
          <w:ilvl w:val="0"/>
          <w:numId w:val="0"/>
        </w:numPr>
        <w:ind w:left="357"/>
      </w:pPr>
      <w:hyperlink r:id="rId13" w:history="1">
        <w:r w:rsidR="000E33C2" w:rsidRPr="0047617A">
          <w:rPr>
            <w:rStyle w:val="Lienhypertexte"/>
          </w:rPr>
          <w:t>http://localhost:8080/AppliDemo/modules/module9/rest/couleurs/2</w:t>
        </w:r>
      </w:hyperlink>
      <w:r w:rsidR="000E33C2">
        <w:t xml:space="preserve"> </w:t>
      </w:r>
    </w:p>
    <w:p w14:paraId="114AD6CB" w14:textId="77777777" w:rsidR="00B86C28" w:rsidRDefault="00B86C28" w:rsidP="00B86C28">
      <w:pPr>
        <w:pStyle w:val="TPTitre"/>
        <w:rPr>
          <w:color w:val="A6A6A6"/>
        </w:rPr>
      </w:pPr>
      <w:r>
        <w:t>En résumé</w:t>
      </w:r>
    </w:p>
    <w:p w14:paraId="3CA41E5E" w14:textId="6ADFF946" w:rsidR="00590AA9" w:rsidRPr="00C40D5D" w:rsidRDefault="00B86C28" w:rsidP="00B86C28">
      <w:pPr>
        <w:pStyle w:val="TPnormal"/>
        <w:jc w:val="left"/>
      </w:pPr>
      <w:r>
        <w:t xml:space="preserve">Pour retrouver le code et les liens utiles de cette démonstration, copier le fichier </w:t>
      </w:r>
      <w:r w:rsidR="00590AA9">
        <w:t>demonstration</w:t>
      </w:r>
      <w:r w:rsidR="00AB5EA1">
        <w:t>2</w:t>
      </w:r>
      <w:r w:rsidR="00590AA9">
        <w:t>.html dans le répertoire /WebContent/modules/module</w:t>
      </w:r>
      <w:r w:rsidR="00AB5EA1">
        <w:t>9</w:t>
      </w:r>
      <w:r w:rsidR="00590AA9">
        <w:t>/demonstrations</w:t>
      </w:r>
      <w:r>
        <w:t>.</w:t>
      </w:r>
      <w:bookmarkStart w:id="0" w:name="_GoBack"/>
      <w:bookmarkEnd w:id="0"/>
    </w:p>
    <w:sectPr w:rsidR="00590AA9" w:rsidRPr="00C40D5D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1AE34" w14:textId="77777777" w:rsidR="005D02BA" w:rsidRDefault="005D02BA" w:rsidP="006C7E58">
      <w:r>
        <w:separator/>
      </w:r>
    </w:p>
  </w:endnote>
  <w:endnote w:type="continuationSeparator" w:id="0">
    <w:p w14:paraId="458A311C" w14:textId="77777777" w:rsidR="005D02BA" w:rsidRDefault="005D02B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4DEAF44F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86C28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B86C28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C1811" w14:textId="77777777" w:rsidR="005D02BA" w:rsidRDefault="005D02BA" w:rsidP="006C7E58">
      <w:r>
        <w:separator/>
      </w:r>
    </w:p>
  </w:footnote>
  <w:footnote w:type="continuationSeparator" w:id="0">
    <w:p w14:paraId="055FD50C" w14:textId="77777777" w:rsidR="005D02BA" w:rsidRDefault="005D02B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33C2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1A60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02BA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A0506"/>
    <w:rsid w:val="00AB5EA1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86C28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pliDemo/modules/module9/rest/couleurs/2" TargetMode="Externa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9/rest/couleurs/roug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9/rest/couleur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Z5HNVW24N33T-678105430-3929</_dlc_DocId>
    <_dlc_DocIdUrl xmlns="48513151-72dc-4d20-a25c-0c8180736831">
      <Url>http://inet/sites/projets/EcoleNumerique/_layouts/15/DocIdRedir.aspx?ID=Z5HNVW24N33T-678105430-3929</Url>
      <Description>Z5HNVW24N33T-678105430-3929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48513151-72dc-4d20-a25c-0c8180736831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43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17</cp:revision>
  <cp:lastPrinted>2016-09-29T07:49:00Z</cp:lastPrinted>
  <dcterms:created xsi:type="dcterms:W3CDTF">2017-11-17T14:15:00Z</dcterms:created>
  <dcterms:modified xsi:type="dcterms:W3CDTF">2018-05-02T09:21:00Z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ee3f9c15-ea1d-4308-9718-f28544ff73f8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