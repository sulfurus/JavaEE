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3BFF1E68" w:rsidR="000150A7" w:rsidRPr="00C62D79" w:rsidRDefault="0078596F" w:rsidP="000150A7">
      <w:pPr>
        <w:pStyle w:val="Titre"/>
        <w:rPr>
          <w:noProof/>
        </w:rPr>
      </w:pPr>
      <w:r>
        <w:t>La configuration</w:t>
      </w:r>
    </w:p>
    <w:p w14:paraId="31FD3075" w14:textId="6CCD9599" w:rsidR="000150A7" w:rsidRPr="00E3020F" w:rsidRDefault="000150A7" w:rsidP="000150A7">
      <w:pPr>
        <w:pStyle w:val="Titre1"/>
      </w:pPr>
      <w:r w:rsidRPr="00E3020F">
        <w:t xml:space="preserve">Démonstration </w:t>
      </w:r>
      <w:r w:rsidR="0078596F">
        <w:t>1</w:t>
      </w:r>
      <w:r w:rsidRPr="00E3020F">
        <w:t xml:space="preserve"> du module </w:t>
      </w:r>
      <w:r w:rsidR="0078596F">
        <w:t>9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637B711" w:rsidR="000150A7" w:rsidRPr="00C62D79" w:rsidRDefault="0042301E" w:rsidP="0042301E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</w:t>
            </w:r>
            <w:r w:rsidR="00740FF3">
              <w:t xml:space="preserve"> de</w:t>
            </w:r>
            <w:r w:rsidR="0077309E">
              <w:t xml:space="preserve"> présenter la configuration nécessaire pour commencer à écrire des services web REST avec la spécification JAX-RS.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793666C1" w14:textId="06965B88" w:rsidR="0077309E" w:rsidRDefault="0077309E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Copier les librairies de l’implémentation Jersey dans le répertoire /WebContent/WEB-INF/lib.</w:t>
      </w:r>
    </w:p>
    <w:p w14:paraId="466E4EA0" w14:textId="33BAEED1" w:rsidR="00BD2089" w:rsidRDefault="605BB303" w:rsidP="00E413F9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Créer dans le package fr.eni.javaee.module9 une classe nommée ConfigurationREST héritant de la classe Application du package javax.ws.rs.core.</w:t>
      </w:r>
    </w:p>
    <w:p w14:paraId="38C893CB" w14:textId="3C2D058D" w:rsidR="00E413F9" w:rsidRDefault="00E413F9" w:rsidP="00E413F9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cette classe avec l’annotation ApplicationPath du package javax.ws.rs pour définir l’URL racine permettant l’accès aux futurs services web :</w:t>
      </w:r>
    </w:p>
    <w:p w14:paraId="6DEC6601" w14:textId="77777777" w:rsidR="0072218C" w:rsidRDefault="0072218C" w:rsidP="00E413F9">
      <w:pPr>
        <w:autoSpaceDE w:val="0"/>
        <w:autoSpaceDN w:val="0"/>
        <w:adjustRightInd w:val="0"/>
        <w:ind w:firstLine="357"/>
        <w:rPr>
          <w:rFonts w:ascii="Courier New" w:hAnsi="Courier New" w:cs="Courier New"/>
          <w:color w:val="646464"/>
          <w:sz w:val="20"/>
          <w:szCs w:val="20"/>
          <w:lang w:val="fr-FR"/>
        </w:rPr>
      </w:pPr>
    </w:p>
    <w:p w14:paraId="2D1C6AAF" w14:textId="3D61D9C6" w:rsidR="00E413F9" w:rsidRPr="0042301E" w:rsidRDefault="00E413F9" w:rsidP="00E413F9">
      <w:pPr>
        <w:autoSpaceDE w:val="0"/>
        <w:autoSpaceDN w:val="0"/>
        <w:adjustRightInd w:val="0"/>
        <w:ind w:firstLine="357"/>
        <w:rPr>
          <w:rFonts w:ascii="Courier New" w:hAnsi="Courier New" w:cs="Courier New"/>
          <w:sz w:val="20"/>
          <w:szCs w:val="20"/>
          <w:lang w:val="fr-FR"/>
        </w:rPr>
      </w:pPr>
      <w:bookmarkStart w:id="0" w:name="_GoBack"/>
      <w:bookmarkEnd w:id="0"/>
      <w:r w:rsidRPr="0042301E">
        <w:rPr>
          <w:rFonts w:ascii="Courier New" w:hAnsi="Courier New" w:cs="Courier New"/>
          <w:color w:val="646464"/>
          <w:sz w:val="20"/>
          <w:szCs w:val="20"/>
          <w:lang w:val="fr-FR"/>
        </w:rPr>
        <w:t>@ApplicationPath</w:t>
      </w:r>
      <w:r w:rsidRPr="0042301E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r w:rsidRPr="0042301E">
        <w:rPr>
          <w:rFonts w:ascii="Courier New" w:hAnsi="Courier New" w:cs="Courier New"/>
          <w:color w:val="2A00FF"/>
          <w:sz w:val="20"/>
          <w:szCs w:val="20"/>
          <w:lang w:val="fr-FR"/>
        </w:rPr>
        <w:t>"/modules/module9/rest"</w:t>
      </w:r>
      <w:r w:rsidRPr="0042301E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14:paraId="36358AB3" w14:textId="77777777" w:rsidR="00E413F9" w:rsidRPr="0042301E" w:rsidRDefault="00E413F9" w:rsidP="00E413F9">
      <w:pPr>
        <w:autoSpaceDE w:val="0"/>
        <w:autoSpaceDN w:val="0"/>
        <w:adjustRightInd w:val="0"/>
        <w:ind w:firstLine="357"/>
        <w:rPr>
          <w:rFonts w:ascii="Courier New" w:hAnsi="Courier New" w:cs="Courier New"/>
          <w:sz w:val="20"/>
          <w:szCs w:val="20"/>
          <w:lang w:val="fr-FR"/>
        </w:rPr>
      </w:pPr>
      <w:r w:rsidRPr="0042301E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public</w:t>
      </w:r>
      <w:r w:rsidRPr="0042301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42301E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class</w:t>
      </w:r>
      <w:r w:rsidRPr="0042301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ConfigurationREST </w:t>
      </w:r>
      <w:r w:rsidRPr="0042301E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extends</w:t>
      </w:r>
      <w:r w:rsidRPr="0042301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Application {</w:t>
      </w:r>
    </w:p>
    <w:p w14:paraId="3F16C7AC" w14:textId="15890233" w:rsidR="00E413F9" w:rsidRPr="0042301E" w:rsidRDefault="00E413F9" w:rsidP="00E413F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FR"/>
        </w:rPr>
      </w:pPr>
      <w:r w:rsidRPr="0042301E">
        <w:rPr>
          <w:rFonts w:ascii="Courier New" w:hAnsi="Courier New" w:cs="Courier New"/>
          <w:sz w:val="20"/>
          <w:szCs w:val="20"/>
          <w:lang w:val="fr-FR"/>
        </w:rPr>
        <w:tab/>
      </w:r>
    </w:p>
    <w:p w14:paraId="67F6F8BC" w14:textId="77777777" w:rsidR="00E413F9" w:rsidRPr="0042301E" w:rsidRDefault="00E413F9" w:rsidP="00E413F9">
      <w:pPr>
        <w:autoSpaceDE w:val="0"/>
        <w:autoSpaceDN w:val="0"/>
        <w:adjustRightInd w:val="0"/>
        <w:ind w:firstLine="357"/>
        <w:rPr>
          <w:rFonts w:ascii="Courier New" w:hAnsi="Courier New" w:cs="Courier New"/>
          <w:sz w:val="20"/>
          <w:szCs w:val="20"/>
          <w:lang w:val="fr-FR"/>
        </w:rPr>
      </w:pPr>
      <w:r w:rsidRPr="0042301E">
        <w:rPr>
          <w:rFonts w:ascii="Courier New" w:hAnsi="Courier New" w:cs="Courier New"/>
          <w:color w:val="000000"/>
          <w:sz w:val="20"/>
          <w:szCs w:val="20"/>
          <w:lang w:val="fr-FR"/>
        </w:rPr>
        <w:t>}</w:t>
      </w:r>
    </w:p>
    <w:p w14:paraId="0CEE8628" w14:textId="77777777" w:rsidR="0042301E" w:rsidRDefault="0042301E" w:rsidP="0042301E">
      <w:pPr>
        <w:pStyle w:val="TPTitre"/>
        <w:rPr>
          <w:color w:val="A6A6A6"/>
        </w:rPr>
      </w:pPr>
      <w:r>
        <w:t>En résumé</w:t>
      </w:r>
    </w:p>
    <w:p w14:paraId="3CA41E5E" w14:textId="0C9BCDFA" w:rsidR="00590AA9" w:rsidRPr="00C40D5D" w:rsidRDefault="0042301E" w:rsidP="0042301E">
      <w:pPr>
        <w:pStyle w:val="TPnormal"/>
        <w:jc w:val="left"/>
      </w:pPr>
      <w:r>
        <w:t xml:space="preserve">Pour retrouver le code et les liens utiles de cette démonstration, copier le fichier </w:t>
      </w:r>
      <w:r w:rsidR="00590AA9">
        <w:t>demonstration</w:t>
      </w:r>
      <w:r w:rsidR="0078596F">
        <w:t>1</w:t>
      </w:r>
      <w:r w:rsidR="00590AA9">
        <w:t>.html dans le répertoire /WebContent/modules/module</w:t>
      </w:r>
      <w:r w:rsidR="0078596F">
        <w:t>9</w:t>
      </w:r>
      <w:r w:rsidR="00590AA9">
        <w:t>/demonstrations</w:t>
      </w:r>
      <w:r>
        <w:t>.</w:t>
      </w:r>
    </w:p>
    <w:sectPr w:rsidR="00590AA9" w:rsidRPr="00C40D5D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C67BB" w14:textId="77777777" w:rsidR="0068121C" w:rsidRDefault="0068121C" w:rsidP="006C7E58">
      <w:r>
        <w:separator/>
      </w:r>
    </w:p>
  </w:endnote>
  <w:endnote w:type="continuationSeparator" w:id="0">
    <w:p w14:paraId="2D743B56" w14:textId="77777777" w:rsidR="0068121C" w:rsidRDefault="0068121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29F2378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218C">
            <w:rPr>
              <w:noProof/>
            </w:rPr>
            <w:t>1</w:t>
          </w:r>
          <w:r>
            <w:fldChar w:fldCharType="end"/>
          </w:r>
          <w:r>
            <w:t>/</w:t>
          </w:r>
          <w:r w:rsidR="0072218C">
            <w:fldChar w:fldCharType="begin"/>
          </w:r>
          <w:r w:rsidR="0072218C">
            <w:instrText xml:space="preserve"> NUMPAGES   \* MERGEFORMAT </w:instrText>
          </w:r>
          <w:r w:rsidR="0072218C">
            <w:fldChar w:fldCharType="separate"/>
          </w:r>
          <w:r w:rsidR="0072218C">
            <w:rPr>
              <w:noProof/>
            </w:rPr>
            <w:t>1</w:t>
          </w:r>
          <w:r w:rsidR="0072218C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EBC19" w14:textId="77777777" w:rsidR="0068121C" w:rsidRDefault="0068121C" w:rsidP="006C7E58">
      <w:r>
        <w:separator/>
      </w:r>
    </w:p>
  </w:footnote>
  <w:footnote w:type="continuationSeparator" w:id="0">
    <w:p w14:paraId="23B23858" w14:textId="77777777" w:rsidR="0068121C" w:rsidRDefault="0068121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2301E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8121C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218C"/>
    <w:rsid w:val="00723883"/>
    <w:rsid w:val="007327B9"/>
    <w:rsid w:val="00740FF3"/>
    <w:rsid w:val="00742224"/>
    <w:rsid w:val="00743993"/>
    <w:rsid w:val="00764007"/>
    <w:rsid w:val="0077309E"/>
    <w:rsid w:val="0078596F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13F9"/>
    <w:rsid w:val="00E4477C"/>
    <w:rsid w:val="00E61075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605BB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Z5HNVW24N33T-678105430-3928</_dlc_DocId>
    <_dlc_DocIdUrl xmlns="48513151-72dc-4d20-a25c-0c8180736831">
      <Url>http://inet/sites/projets/EcoleNumerique/_layouts/15/DocIdRedir.aspx?ID=Z5HNVW24N33T-678105430-3928</Url>
      <Description>Z5HNVW24N33T-678105430-3928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</TotalTime>
  <Pages>1</Pages>
  <Words>135</Words>
  <Characters>743</Characters>
  <Application>Microsoft Office Word</Application>
  <DocSecurity>0</DocSecurity>
  <Lines>6</Lines>
  <Paragraphs>1</Paragraphs>
  <ScaleCrop>false</ScaleCrop>
  <Company>Editions Eni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20</cp:revision>
  <cp:lastPrinted>2016-09-29T07:49:00Z</cp:lastPrinted>
  <dcterms:created xsi:type="dcterms:W3CDTF">2017-11-17T14:15:00Z</dcterms:created>
  <dcterms:modified xsi:type="dcterms:W3CDTF">2018-05-02T09:54:00Z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52d3ae69-a395-45bc-b102-66992b9e18c4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