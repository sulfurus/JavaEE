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6A24CAF5" w:rsidR="000150A7" w:rsidRPr="00EC7815" w:rsidRDefault="00D211A2" w:rsidP="000150A7">
      <w:pPr>
        <w:pStyle w:val="Titre"/>
        <w:rPr>
          <w:noProof/>
        </w:rPr>
      </w:pPr>
      <w:r w:rsidRPr="00EC7815">
        <w:t>L’écriture</w:t>
      </w:r>
    </w:p>
    <w:p w14:paraId="31FD3075" w14:textId="23FE3236" w:rsidR="000150A7" w:rsidRPr="00EC7815" w:rsidRDefault="000150A7" w:rsidP="000150A7">
      <w:pPr>
        <w:pStyle w:val="Titre1"/>
      </w:pPr>
      <w:r w:rsidRPr="00EC7815">
        <w:t xml:space="preserve">Démonstration </w:t>
      </w:r>
      <w:r w:rsidR="00D211A2" w:rsidRPr="00EC7815">
        <w:t>5</w:t>
      </w:r>
      <w:r w:rsidRPr="00EC7815">
        <w:t xml:space="preserve"> du module </w:t>
      </w:r>
      <w:r w:rsidR="00D211A2" w:rsidRPr="00EC7815">
        <w:t>9</w:t>
      </w:r>
    </w:p>
    <w:p w14:paraId="5938D2DE" w14:textId="77777777" w:rsidR="000150A7" w:rsidRPr="00EC7815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C7815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4D981E3C" w:rsidR="000150A7" w:rsidRPr="00EC7815" w:rsidRDefault="00E77ECA" w:rsidP="00E77ECA">
            <w:pPr>
              <w:pStyle w:val="TPnormal"/>
            </w:pPr>
            <w:r w:rsidRPr="00EC7815">
              <w:t>L'objectif de c</w:t>
            </w:r>
            <w:r w:rsidR="00740FF3" w:rsidRPr="00EC7815">
              <w:t xml:space="preserve">ette démonstration </w:t>
            </w:r>
            <w:r w:rsidRPr="00EC7815">
              <w:t>est</w:t>
            </w:r>
            <w:r w:rsidR="00740FF3" w:rsidRPr="00EC7815">
              <w:t xml:space="preserve"> de</w:t>
            </w:r>
            <w:r w:rsidR="00D211A2" w:rsidRPr="00EC7815">
              <w:t xml:space="preserve"> présenter la manière d’utiliser la technologie des services web REST pour effectuer des opérations d’écriture.</w:t>
            </w:r>
          </w:p>
        </w:tc>
      </w:tr>
    </w:tbl>
    <w:p w14:paraId="0E3C48BE" w14:textId="70E04DCB" w:rsidR="000150A7" w:rsidRPr="00EC7815" w:rsidRDefault="000150A7" w:rsidP="00A26137">
      <w:pPr>
        <w:pStyle w:val="TPTitre"/>
        <w:spacing w:before="240"/>
      </w:pPr>
      <w:r w:rsidRPr="00EC7815">
        <w:t>Déroulement</w:t>
      </w:r>
    </w:p>
    <w:p w14:paraId="0C6A8F67" w14:textId="7EB865B0" w:rsidR="008743DC" w:rsidRPr="00EC7815" w:rsidRDefault="008743DC" w:rsidP="008743DC">
      <w:pPr>
        <w:pStyle w:val="TPnormalpuce1"/>
      </w:pPr>
      <w:r w:rsidRPr="00EC7815">
        <w:t xml:space="preserve">Ajouter le code suivant dans la classe GestionCrayons créée </w:t>
      </w:r>
      <w:r w:rsidR="009E102B" w:rsidRPr="00EC7815">
        <w:t>précédemment</w:t>
      </w:r>
      <w:r w:rsidRPr="00EC7815">
        <w:t> :</w:t>
      </w:r>
    </w:p>
    <w:p w14:paraId="1CBD223A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urier New" w:hAnsi="Courier New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@POST</w:t>
      </w:r>
    </w:p>
    <w:p w14:paraId="1ED6DCAB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Crayon ajouterCrayon(</w:t>
      </w: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@FormParam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"type"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String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</w:p>
    <w:p w14:paraId="33DC5E8B" w14:textId="77777777" w:rsidR="009E102B" w:rsidRPr="00EC7815" w:rsidRDefault="009E102B" w:rsidP="00E77ECA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@FormParam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"couleur"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String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couleur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2823CCD8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007645DA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Crayon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Crayon(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couleur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4626554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.setId(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Random().nextInt(100));</w:t>
      </w:r>
    </w:p>
    <w:p w14:paraId="5DD63D01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.add(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EEF2D78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6080DE8B" w14:textId="0001FADB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4AE6650B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@PUT</w:t>
      </w:r>
    </w:p>
    <w:p w14:paraId="03BF3C14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@Path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"/{id : \\d+}"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5A708004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Crayon modifierCrayon(</w:t>
      </w: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@PathParam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"id"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</w:p>
    <w:p w14:paraId="28EBEE80" w14:textId="77777777" w:rsidR="009E102B" w:rsidRPr="00EC7815" w:rsidRDefault="009E102B" w:rsidP="00E77ECA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@FormParam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"type"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String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</w:p>
    <w:p w14:paraId="7E295E31" w14:textId="77777777" w:rsidR="009E102B" w:rsidRPr="00EC7815" w:rsidRDefault="009E102B" w:rsidP="00E77ECA">
      <w:pPr>
        <w:autoSpaceDE w:val="0"/>
        <w:autoSpaceDN w:val="0"/>
        <w:adjustRightInd w:val="0"/>
        <w:ind w:left="3600" w:firstLine="72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@FormParam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"couleur"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String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couleur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140F78C3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3098872A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Crayon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crayonAModifier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null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6686242E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for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(Crayon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: </w:t>
      </w:r>
      <w:r w:rsidRPr="00EC7815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4326F551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489E00E3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.getId()==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7094E3D9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1AF5DE71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.setCouleur(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couleur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5634A06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.setType(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D1BB221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crayonAModifier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1A8D6FB0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break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3F02624B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981A94B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E48781D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crayonAModifier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0E304BF2" w14:textId="5FD1827D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6DDE3D48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@DELETE</w:t>
      </w:r>
    </w:p>
    <w:p w14:paraId="01E1E01B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@Path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"/{id : \\d+}"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515F237B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public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boolean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supprimerCrayon(</w:t>
      </w:r>
      <w:r w:rsidRPr="00EC7815">
        <w:rPr>
          <w:rFonts w:ascii="Consolas" w:hAnsi="Consolas" w:cs="Courier New"/>
          <w:color w:val="646464"/>
          <w:sz w:val="20"/>
          <w:szCs w:val="20"/>
          <w:lang w:val="fr-FR"/>
        </w:rPr>
        <w:t>@PathParam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"id"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)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int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49E0FDF4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577B4312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Crayon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crayonASupprimer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=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null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2EC8E3AE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for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(Crayon 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: </w:t>
      </w:r>
      <w:r w:rsidRPr="00EC7815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6BD35164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24E65899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.getId()==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id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</w:t>
      </w:r>
    </w:p>
    <w:p w14:paraId="33E1B562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74F8353C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crayonASupprimer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711F2752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break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53345D9D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1AF82E5F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3E17C04A" w14:textId="77777777" w:rsidR="009E102B" w:rsidRPr="00EC7815" w:rsidRDefault="009E102B" w:rsidP="00E77ECA">
      <w:pPr>
        <w:autoSpaceDE w:val="0"/>
        <w:autoSpaceDN w:val="0"/>
        <w:adjustRightInd w:val="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i/>
          <w:iCs/>
          <w:color w:val="0000C0"/>
          <w:sz w:val="20"/>
          <w:szCs w:val="20"/>
          <w:lang w:val="fr-FR"/>
        </w:rPr>
        <w:t>listeCrayons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.remove(</w:t>
      </w:r>
      <w:r w:rsidRPr="00EC7815">
        <w:rPr>
          <w:rFonts w:ascii="Consolas" w:hAnsi="Consolas" w:cs="Courier New"/>
          <w:color w:val="6A3E3E"/>
          <w:sz w:val="20"/>
          <w:szCs w:val="20"/>
          <w:lang w:val="fr-FR"/>
        </w:rPr>
        <w:t>crayonASupprimer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0BBEE5B" w14:textId="4E74DDA1" w:rsidR="009E102B" w:rsidRPr="00EC7815" w:rsidRDefault="009E102B" w:rsidP="00E77ECA"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449AC5C5" w14:textId="07B675E2" w:rsidR="00536EF3" w:rsidRPr="00EC7815" w:rsidRDefault="00284121" w:rsidP="00E77ECA">
      <w:pPr>
        <w:pStyle w:val="TPnormalpuce1"/>
        <w:jc w:val="left"/>
      </w:pPr>
      <w:r w:rsidRPr="00EC7815">
        <w:lastRenderedPageBreak/>
        <w:t>Créer le fichier ecriture.html dans le répertoire /WebContent/modules/module9/demonstrations.</w:t>
      </w:r>
    </w:p>
    <w:p w14:paraId="5791BDC2" w14:textId="224C454A" w:rsidR="00284121" w:rsidRPr="00EC7815" w:rsidRDefault="00284121" w:rsidP="00284121">
      <w:pPr>
        <w:pStyle w:val="TPnormalpuce1"/>
      </w:pPr>
      <w:r w:rsidRPr="00EC7815">
        <w:t>Modifier ce fichier avec le code suivant :</w:t>
      </w:r>
    </w:p>
    <w:p w14:paraId="5578516F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&lt;!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DOCTYPE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html&gt;</w:t>
      </w:r>
    </w:p>
    <w:p w14:paraId="03D8E41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2B24AB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CE98048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meta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charset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4EB4BA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Envoyer des informations au serveur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title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1C15AE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head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1C8E34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2C2E2FF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B964113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Le bouton suivant permet d'ajouter un crayon en appelant l'URL suivante </w:t>
      </w:r>
    </w:p>
    <w:p w14:paraId="798B14D1" w14:textId="2939058A" w:rsidR="00284121" w:rsidRPr="00EC7815" w:rsidRDefault="00284121" w:rsidP="00E77ECA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avec la méthode POST : /modules/module9/rest/crayons.</w:t>
      </w:r>
    </w:p>
    <w:p w14:paraId="67AAA15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Le retour est un flux JSON contenant le crayon créé.</w:t>
      </w:r>
      <w:bookmarkStart w:id="0" w:name="_GoBack"/>
      <w:bookmarkEnd w:id="0"/>
    </w:p>
    <w:p w14:paraId="17FD6E5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07EB54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7FC5A8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input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"button"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"Ajouter"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onclick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"ajouter()"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372AA84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A8618C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570C57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4F750F6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Le bouton suivant permet de modifier le crayon d'identifiant 2 en appelant </w:t>
      </w:r>
    </w:p>
    <w:p w14:paraId="52531002" w14:textId="43F0B908" w:rsidR="00284121" w:rsidRPr="00EC7815" w:rsidRDefault="00284121" w:rsidP="00E77ECA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l'URL suivante avec la méthode PUT : /modules/module9/rest/crayons/2.</w:t>
      </w:r>
    </w:p>
    <w:p w14:paraId="579A110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Le retour est un flux JSON contenant le crayon modifié.</w:t>
      </w:r>
    </w:p>
    <w:p w14:paraId="4C8B9CB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307352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68DEC0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input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"button"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"Modifier"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onclick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"modifier()"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6DA3EB5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487F73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F23E30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981E20B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Le bouton suivant permet de supprimer le crayon d'identifiant 2 en appelant </w:t>
      </w:r>
    </w:p>
    <w:p w14:paraId="0EC87808" w14:textId="2FC8E83B" w:rsidR="00284121" w:rsidRPr="00EC7815" w:rsidRDefault="00284121" w:rsidP="00E77ECA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l'URL suivante avec la méthode DELETE : /modules/module9/rest/crayons/2.</w:t>
      </w:r>
    </w:p>
    <w:p w14:paraId="3BB1762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Le retour est un boolean indiquant le succès ou l'échec.</w:t>
      </w:r>
    </w:p>
    <w:p w14:paraId="220E158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15BA1D9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35CCD3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input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"button"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"Supprimer"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onclick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"supprimer()"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1A39601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6292E06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4D76ED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1264665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Le bouton suivant permet lister les crayons disponibles en appelant l'URL </w:t>
      </w:r>
    </w:p>
    <w:p w14:paraId="27C37BE8" w14:textId="3B09C70E" w:rsidR="00284121" w:rsidRPr="00EC7815" w:rsidRDefault="00284121" w:rsidP="00E77ECA">
      <w:pPr>
        <w:autoSpaceDE w:val="0"/>
        <w:autoSpaceDN w:val="0"/>
        <w:adjustRightInd w:val="0"/>
        <w:ind w:left="1077" w:firstLine="72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suivante avec le méthode GET : /modules/module9/rest/crayons.</w:t>
      </w:r>
    </w:p>
    <w:p w14:paraId="1175324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p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8175E3B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386E85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input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"button"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value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"Lister"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onclick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"lister()"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398CCC9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9928FE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6A78E33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id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"succes"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style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="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color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:</w:t>
      </w:r>
      <w:r w:rsidRPr="00EC7815">
        <w:rPr>
          <w:rFonts w:ascii="Consolas" w:hAnsi="Consolas" w:cs="Courier New"/>
          <w:i/>
          <w:iCs/>
          <w:color w:val="2A00E1"/>
          <w:sz w:val="20"/>
          <w:szCs w:val="20"/>
          <w:lang w:val="fr-FR"/>
        </w:rPr>
        <w:t>green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"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50708F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id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"echec"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style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="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color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:</w:t>
      </w:r>
      <w:r w:rsidRPr="00EC7815">
        <w:rPr>
          <w:rFonts w:ascii="Consolas" w:hAnsi="Consolas" w:cs="Courier New"/>
          <w:i/>
          <w:iCs/>
          <w:color w:val="2A00E1"/>
          <w:sz w:val="20"/>
          <w:szCs w:val="20"/>
          <w:lang w:val="fr-FR"/>
        </w:rPr>
        <w:t>red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"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9F03F7B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0C0114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364729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href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"demonstration5.html"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Retour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a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F8DE159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div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10B1E4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2944E1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2E84EE8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CC0518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script</w:t>
      </w:r>
      <w:r w:rsidRPr="00EC7815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color w:val="7F007F"/>
          <w:sz w:val="20"/>
          <w:szCs w:val="20"/>
          <w:lang w:val="fr-FR"/>
        </w:rPr>
        <w:t>type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EC7815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"text/javascript"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9058AD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function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createXHR() {</w:t>
      </w:r>
    </w:p>
    <w:p w14:paraId="24AD336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(window.XMLHttpRequest)    </w:t>
      </w:r>
      <w:r w:rsidRPr="00EC7815">
        <w:rPr>
          <w:rFonts w:ascii="Consolas" w:hAnsi="Consolas" w:cs="Courier New"/>
          <w:color w:val="3F7F5F"/>
          <w:sz w:val="20"/>
          <w:szCs w:val="20"/>
          <w:lang w:val="fr-FR"/>
        </w:rPr>
        <w:t>//  Objet standard</w:t>
      </w:r>
    </w:p>
    <w:p w14:paraId="2398C3B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{</w:t>
      </w:r>
    </w:p>
    <w:p w14:paraId="3699152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lastRenderedPageBreak/>
        <w:tab/>
        <w:t xml:space="preserve">        xhr =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XMLHttpRequest();     </w:t>
      </w:r>
      <w:r w:rsidRPr="00EC7815">
        <w:rPr>
          <w:rFonts w:ascii="Consolas" w:hAnsi="Consolas" w:cs="Courier New"/>
          <w:color w:val="3F7F5F"/>
          <w:sz w:val="20"/>
          <w:szCs w:val="20"/>
          <w:lang w:val="fr-FR"/>
        </w:rPr>
        <w:t>//  Firefox, Safari, ...</w:t>
      </w:r>
    </w:p>
    <w:p w14:paraId="29CD528F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}</w:t>
      </w:r>
    </w:p>
    <w:p w14:paraId="44E5062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else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(window.ActiveXObject)      </w:t>
      </w:r>
      <w:r w:rsidRPr="00EC7815">
        <w:rPr>
          <w:rFonts w:ascii="Consolas" w:hAnsi="Consolas" w:cs="Courier New"/>
          <w:color w:val="3F7F5F"/>
          <w:sz w:val="20"/>
          <w:szCs w:val="20"/>
          <w:lang w:val="fr-FR"/>
        </w:rPr>
        <w:t>//  Internet Explorer</w:t>
      </w:r>
    </w:p>
    <w:p w14:paraId="212AB81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{</w:t>
      </w:r>
    </w:p>
    <w:p w14:paraId="7EE5896B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xhr =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new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ActiveXObject(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"Msxml2.XMLHTTP"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6D5D51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}</w:t>
      </w:r>
    </w:p>
    <w:p w14:paraId="145DB47F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</w:p>
    <w:p w14:paraId="69E2226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xhr.onreadystatechange =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function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()</w:t>
      </w:r>
    </w:p>
    <w:p w14:paraId="234DF6E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{</w:t>
      </w:r>
    </w:p>
    <w:p w14:paraId="0106961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(xhr.readyState == 4)</w:t>
      </w:r>
    </w:p>
    <w:p w14:paraId="74B9192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{</w:t>
      </w:r>
    </w:p>
    <w:p w14:paraId="7C076986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if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(xhr.status == 200)</w:t>
      </w:r>
    </w:p>
    <w:p w14:paraId="43683C6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    {</w:t>
      </w:r>
    </w:p>
    <w:p w14:paraId="10E32074" w14:textId="05B92789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    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succes(xhr.responseText);</w:t>
      </w:r>
      <w:r w:rsidRPr="00EC7815">
        <w:rPr>
          <w:rFonts w:ascii="Consolas" w:hAnsi="Consolas" w:cs="Courier New"/>
          <w:color w:val="3F7F5F"/>
          <w:sz w:val="20"/>
          <w:szCs w:val="20"/>
          <w:lang w:val="fr-FR"/>
        </w:rPr>
        <w:t>//xhr.responseXML si réponse XML</w:t>
      </w:r>
    </w:p>
    <w:p w14:paraId="7460C978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    }</w:t>
      </w:r>
    </w:p>
    <w:p w14:paraId="401DFDC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else</w:t>
      </w:r>
    </w:p>
    <w:p w14:paraId="599E690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    {</w:t>
      </w:r>
    </w:p>
    <w:p w14:paraId="2D301D4B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        echec(xhr.status, xhr.responseText);</w:t>
      </w:r>
    </w:p>
    <w:p w14:paraId="29E0815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    }</w:t>
      </w:r>
    </w:p>
    <w:p w14:paraId="24CFB2B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    }</w:t>
      </w:r>
    </w:p>
    <w:p w14:paraId="4F06E4F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};</w:t>
      </w:r>
    </w:p>
    <w:p w14:paraId="568B18E5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return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xhr;</w:t>
      </w:r>
    </w:p>
    <w:p w14:paraId="3146ED5F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090D29B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5906CB1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function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ajouter()</w:t>
      </w:r>
    </w:p>
    <w:p w14:paraId="74A926B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183FF92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var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xhr = createXHR();</w:t>
      </w:r>
    </w:p>
    <w:p w14:paraId="69461493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62AE8D5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datasFormulaire = 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"type="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+encodeURIComponent(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"valeurType"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)+</w:t>
      </w:r>
    </w:p>
    <w:p w14:paraId="40902936" w14:textId="6AFC0DE9" w:rsidR="00284121" w:rsidRPr="00EC7815" w:rsidRDefault="00284121" w:rsidP="00E77ECA">
      <w:pPr>
        <w:autoSpaceDE w:val="0"/>
        <w:autoSpaceDN w:val="0"/>
        <w:adjustRightInd w:val="0"/>
        <w:ind w:left="3237" w:firstLine="72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"&amp;couleur="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+encodeURIComponent(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"valeurCouleur"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589E65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</w:p>
    <w:p w14:paraId="46567CC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xhr.open(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"POST"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"/AppliDemo/modules/module9/rest/crayons/"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true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7EFD00B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xhr.setRequestHeader(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"Accept"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"application/json"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B10FE9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xhr.setRequestHeader(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"Content-type"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"application/x-www-form-urlencoded"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604A56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xhr.send(datasFormulaire);</w:t>
      </w:r>
    </w:p>
    <w:p w14:paraId="5B4933A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224EACF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F4D39E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function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modifier()</w:t>
      </w:r>
    </w:p>
    <w:p w14:paraId="10B3D832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5E79B84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var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xhr = createXHR();</w:t>
      </w:r>
    </w:p>
    <w:p w14:paraId="7E9E510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6D2490F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color w:val="000000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datasFormulaire = 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"type="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+encodeURIComponent(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"nouveauType"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)+</w:t>
      </w:r>
    </w:p>
    <w:p w14:paraId="1A977B52" w14:textId="68004359" w:rsidR="00284121" w:rsidRPr="00EC7815" w:rsidRDefault="00284121" w:rsidP="00E77ECA">
      <w:pPr>
        <w:autoSpaceDE w:val="0"/>
        <w:autoSpaceDN w:val="0"/>
        <w:adjustRightInd w:val="0"/>
        <w:ind w:left="3237" w:firstLine="720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"&amp;couleur="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+encodeURIComponent(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"nouvelleCouleur"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062C358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</w:p>
    <w:p w14:paraId="27ECD68B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xhr.open(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"PUT"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"/AppliDemo/modules/module9/rest/crayons/2"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true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3EF689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xhr.setRequestHeader(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"Accept"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"application/json"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28C376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xhr.setRequestHeader(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"Content-type"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"application/x-www-form-urlencoded"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68356BD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xhr.send(datasFormulaire);</w:t>
      </w:r>
    </w:p>
    <w:p w14:paraId="6477DF2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65B84A75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6A0D574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function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supprimer()</w:t>
      </w:r>
    </w:p>
    <w:p w14:paraId="1CDAF4E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16F2D44F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var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xhr = createXHR();   </w:t>
      </w:r>
    </w:p>
    <w:p w14:paraId="7CC7949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0F9D5AE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xhr.open(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"DELETE"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"/AppliDemo/modules/module9/rest/crayons/2"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true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22B4F9C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xhr.setRequestHeader(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"Accept"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"application/json"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3E01BE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xhr.send(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null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179BD62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50741A9E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12E07E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function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lister()</w:t>
      </w:r>
    </w:p>
    <w:p w14:paraId="2DF2D17C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lastRenderedPageBreak/>
        <w:tab/>
        <w:t>{</w:t>
      </w:r>
    </w:p>
    <w:p w14:paraId="575B5956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var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xhr = createXHR();   </w:t>
      </w:r>
    </w:p>
    <w:p w14:paraId="667F2988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376938D3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xhr.open(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"GET"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"/AppliDemo/modules/module9/rest/crayons"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, 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true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5AB5B823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xhr.setRequestHeader(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"Accept"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,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"application/json"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08660D7B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 xml:space="preserve">    xhr.send(</w:t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null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);</w:t>
      </w:r>
    </w:p>
    <w:p w14:paraId="4E1FD756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3694EC2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0A34CCA5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function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succes(reponse)</w:t>
      </w:r>
    </w:p>
    <w:p w14:paraId="269B911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3918D25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document.getElementById(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"succes"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).innerHTML=reponse;</w:t>
      </w:r>
    </w:p>
    <w:p w14:paraId="084AA1BD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document.getElementById(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"echec"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).innerHTML=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322B7760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488F5BB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3EBD6985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b/>
          <w:bCs/>
          <w:color w:val="7F0055"/>
          <w:sz w:val="20"/>
          <w:szCs w:val="20"/>
          <w:lang w:val="fr-FR"/>
        </w:rPr>
        <w:t>function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echec(codeReponse, reponse)</w:t>
      </w:r>
    </w:p>
    <w:p w14:paraId="0385F374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{</w:t>
      </w:r>
    </w:p>
    <w:p w14:paraId="44D95E57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document.getElementById(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"echec"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).innerHTML=reponse;</w:t>
      </w:r>
    </w:p>
    <w:p w14:paraId="62050818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document.getElementById(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"succes"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).innerHTML=</w:t>
      </w:r>
      <w:r w:rsidRPr="00EC7815">
        <w:rPr>
          <w:rFonts w:ascii="Consolas" w:hAnsi="Consolas" w:cs="Courier New"/>
          <w:color w:val="2A00FF"/>
          <w:sz w:val="20"/>
          <w:szCs w:val="20"/>
          <w:lang w:val="fr-FR"/>
        </w:rPr>
        <w:t>""</w:t>
      </w: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>;</w:t>
      </w:r>
    </w:p>
    <w:p w14:paraId="76146E69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  <w:t>}</w:t>
      </w:r>
    </w:p>
    <w:p w14:paraId="08DCAF5A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153FD741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script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D319DFF" w14:textId="77777777" w:rsidR="00284121" w:rsidRPr="00EC7815" w:rsidRDefault="00284121" w:rsidP="00E77ECA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body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33C4324" w14:textId="0B0D0340" w:rsidR="00284121" w:rsidRPr="00EC7815" w:rsidRDefault="00284121" w:rsidP="00E77ECA">
      <w:pPr>
        <w:ind w:left="357"/>
        <w:rPr>
          <w:rFonts w:ascii="Consolas" w:hAnsi="Consolas"/>
        </w:rPr>
      </w:pP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EC7815">
        <w:rPr>
          <w:rFonts w:ascii="Consolas" w:hAnsi="Consolas" w:cs="Courier New"/>
          <w:color w:val="3F7F7F"/>
          <w:sz w:val="20"/>
          <w:szCs w:val="20"/>
          <w:lang w:val="fr-FR"/>
        </w:rPr>
        <w:t>html</w:t>
      </w:r>
      <w:r w:rsidRPr="00EC7815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66E4EA0" w14:textId="2962C20D" w:rsidR="00BD2089" w:rsidRPr="00EC7815" w:rsidRDefault="00BD2089" w:rsidP="00E77ECA">
      <w:pPr>
        <w:pStyle w:val="TPnormalpuce1"/>
        <w:jc w:val="left"/>
      </w:pPr>
      <w:r w:rsidRPr="00EC7815">
        <w:t xml:space="preserve">Redémarrer Tomcat et visualiser le résultat de l’exécution sur </w:t>
      </w:r>
      <w:r w:rsidR="00E77ECA" w:rsidRPr="00EC7815">
        <w:t>le</w:t>
      </w:r>
      <w:r w:rsidRPr="00EC7815">
        <w:t xml:space="preserve"> navigateur</w:t>
      </w:r>
      <w:r w:rsidR="00284121" w:rsidRPr="00EC7815">
        <w:t xml:space="preserve"> en effectuant une requête à l’adresse suivante : </w:t>
      </w:r>
      <w:hyperlink r:id="rId11" w:history="1">
        <w:r w:rsidR="00284121" w:rsidRPr="00EC7815">
          <w:rPr>
            <w:rStyle w:val="Lienhypertexte"/>
            <w:u w:val="none"/>
          </w:rPr>
          <w:t>http://localhost:8080/AppliDemo/modules/module9/demonstrations/ecriture.html</w:t>
        </w:r>
      </w:hyperlink>
    </w:p>
    <w:p w14:paraId="0E3C8484" w14:textId="77777777" w:rsidR="00E77ECA" w:rsidRPr="00EC7815" w:rsidRDefault="00E77ECA" w:rsidP="00E77ECA">
      <w:pPr>
        <w:pStyle w:val="TPTitre"/>
        <w:rPr>
          <w:color w:val="A6A6A6"/>
        </w:rPr>
      </w:pPr>
      <w:r w:rsidRPr="00EC7815">
        <w:t>En résumé</w:t>
      </w:r>
    </w:p>
    <w:p w14:paraId="687A2253" w14:textId="77B7BD82" w:rsidR="00590AA9" w:rsidRPr="00EC7815" w:rsidRDefault="00E77ECA" w:rsidP="00E77ECA">
      <w:pPr>
        <w:pStyle w:val="TPnormal"/>
        <w:jc w:val="left"/>
      </w:pPr>
      <w:r w:rsidRPr="00EC7815">
        <w:t xml:space="preserve">Pour retrouver le code et les liens utiles de cette démonstration, copier le fichier </w:t>
      </w:r>
      <w:r w:rsidR="00590AA9" w:rsidRPr="00EC7815">
        <w:t>demonstration</w:t>
      </w:r>
      <w:r w:rsidR="008552EE" w:rsidRPr="00EC7815">
        <w:t>5</w:t>
      </w:r>
      <w:r w:rsidR="00590AA9" w:rsidRPr="00EC7815">
        <w:t>.html dans le répertoire /WebContent/modules/module</w:t>
      </w:r>
      <w:r w:rsidR="008552EE" w:rsidRPr="00EC7815">
        <w:t>8</w:t>
      </w:r>
      <w:r w:rsidR="00590AA9" w:rsidRPr="00EC7815">
        <w:t>/demonstrations</w:t>
      </w:r>
      <w:r w:rsidRPr="00EC7815">
        <w:t>.</w:t>
      </w:r>
    </w:p>
    <w:p w14:paraId="3CA41E5E" w14:textId="77777777" w:rsidR="00590AA9" w:rsidRPr="00EC7815" w:rsidRDefault="00590AA9" w:rsidP="00F976CC">
      <w:pPr>
        <w:pStyle w:val="TPnormalpuce1"/>
        <w:numPr>
          <w:ilvl w:val="0"/>
          <w:numId w:val="0"/>
        </w:numPr>
        <w:ind w:left="357"/>
      </w:pPr>
    </w:p>
    <w:sectPr w:rsidR="00590AA9" w:rsidRPr="00EC7815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00F37" w14:textId="77777777" w:rsidR="004B1710" w:rsidRDefault="004B1710" w:rsidP="006C7E58">
      <w:r>
        <w:separator/>
      </w:r>
    </w:p>
  </w:endnote>
  <w:endnote w:type="continuationSeparator" w:id="0">
    <w:p w14:paraId="148FCC4C" w14:textId="77777777" w:rsidR="004B1710" w:rsidRDefault="004B1710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25F79DE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7815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NUMPAGES   \* MERGEFORMAT ">
            <w:r w:rsidR="00EC7815">
              <w:rPr>
                <w:noProof/>
              </w:rPr>
              <w:t>4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4B175" w14:textId="77777777" w:rsidR="004B1710" w:rsidRDefault="004B1710" w:rsidP="006C7E58">
      <w:r>
        <w:separator/>
      </w:r>
    </w:p>
  </w:footnote>
  <w:footnote w:type="continuationSeparator" w:id="0">
    <w:p w14:paraId="239D503F" w14:textId="77777777" w:rsidR="004B1710" w:rsidRDefault="004B1710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C6847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4121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B1710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552EE"/>
    <w:rsid w:val="00863103"/>
    <w:rsid w:val="008672FD"/>
    <w:rsid w:val="00867E02"/>
    <w:rsid w:val="008743DC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E102B"/>
    <w:rsid w:val="00A055CF"/>
    <w:rsid w:val="00A26137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211A2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77ECA"/>
    <w:rsid w:val="00EA0653"/>
    <w:rsid w:val="00EA5D3D"/>
    <w:rsid w:val="00EC2A1C"/>
    <w:rsid w:val="00EC3EBA"/>
    <w:rsid w:val="00EC4F09"/>
    <w:rsid w:val="00EC7815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33A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9/demonstrations/ecriture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Z5HNVW24N33T-678105430-3934</_dlc_DocId>
    <_dlc_DocIdUrl xmlns="48513151-72dc-4d20-a25c-0c8180736831">
      <Url>http://inet/sites/projets/EcoleNumerique/_layouts/15/DocIdRedir.aspx?ID=Z5HNVW24N33T-678105430-3934</Url>
      <Description>Z5HNVW24N33T-678105430-3934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</TotalTime>
  <Pages>4</Pages>
  <Words>842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5</cp:revision>
  <cp:lastPrinted>2016-09-29T07:49:00Z</cp:lastPrinted>
  <dcterms:created xsi:type="dcterms:W3CDTF">2018-02-20T15:26:00Z</dcterms:created>
  <dcterms:modified xsi:type="dcterms:W3CDTF">2018-05-15T08:30:00Z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b6d665c2-ad63-4bbe-9bf2-40b83de63800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