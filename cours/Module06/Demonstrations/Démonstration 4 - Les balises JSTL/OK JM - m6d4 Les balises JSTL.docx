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1BEBBDD5" w:rsidR="000150A7" w:rsidRPr="007F4DF0" w:rsidRDefault="00D936E1" w:rsidP="000150A7">
      <w:pPr>
        <w:pStyle w:val="Titre"/>
        <w:rPr>
          <w:noProof/>
        </w:rPr>
      </w:pPr>
      <w:bookmarkStart w:id="0" w:name="_GoBack"/>
      <w:bookmarkEnd w:id="0"/>
      <w:r w:rsidRPr="007F4DF0">
        <w:t>Les balises JSTL</w:t>
      </w:r>
    </w:p>
    <w:p w14:paraId="31FD3075" w14:textId="13DE0316" w:rsidR="000150A7" w:rsidRPr="007F4DF0" w:rsidRDefault="000150A7" w:rsidP="000150A7">
      <w:pPr>
        <w:pStyle w:val="Titre1"/>
      </w:pPr>
      <w:r w:rsidRPr="007F4DF0">
        <w:t xml:space="preserve">Démonstration </w:t>
      </w:r>
      <w:r w:rsidR="00D936E1" w:rsidRPr="007F4DF0">
        <w:t>4</w:t>
      </w:r>
      <w:r w:rsidRPr="007F4DF0">
        <w:t xml:space="preserve"> du module </w:t>
      </w:r>
      <w:r w:rsidR="00D936E1" w:rsidRPr="007F4DF0">
        <w:t>6</w:t>
      </w:r>
    </w:p>
    <w:p w14:paraId="5938D2DE" w14:textId="77777777" w:rsidR="000150A7" w:rsidRPr="007F4DF0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7F4DF0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2D01986" w:rsidR="000150A7" w:rsidRPr="007F4DF0" w:rsidRDefault="007D3528" w:rsidP="007D3528">
            <w:pPr>
              <w:pStyle w:val="TPnormal"/>
            </w:pPr>
            <w:r w:rsidRPr="007F4DF0">
              <w:t>L'objectif de c</w:t>
            </w:r>
            <w:r w:rsidR="00740FF3" w:rsidRPr="007F4DF0">
              <w:t xml:space="preserve">ette démonstration </w:t>
            </w:r>
            <w:r w:rsidRPr="007F4DF0">
              <w:t>est</w:t>
            </w:r>
            <w:r w:rsidR="00740FF3" w:rsidRPr="007F4DF0">
              <w:t xml:space="preserve"> de</w:t>
            </w:r>
            <w:r w:rsidR="004846E8" w:rsidRPr="007F4DF0">
              <w:t xml:space="preserve"> présenter les balises JSTL (la librairie core) qui ajoutent des fonctionnalités très intéressantes que l’on peut utiliser en parallèle de l’EL.</w:t>
            </w:r>
          </w:p>
        </w:tc>
      </w:tr>
    </w:tbl>
    <w:p w14:paraId="0E3C48BE" w14:textId="70E04DCB" w:rsidR="000150A7" w:rsidRPr="007F4DF0" w:rsidRDefault="31AC6CC5" w:rsidP="000150A7">
      <w:pPr>
        <w:pStyle w:val="TPTitre"/>
      </w:pPr>
      <w:r w:rsidRPr="007F4DF0">
        <w:t>Déroulement</w:t>
      </w:r>
    </w:p>
    <w:p w14:paraId="22BFAB07" w14:textId="4D68766A" w:rsidR="31AC6CC5" w:rsidRPr="007F4DF0" w:rsidRDefault="31AC6CC5" w:rsidP="31AC6CC5">
      <w:pPr>
        <w:pStyle w:val="TPnormalpuce1"/>
        <w:numPr>
          <w:ilvl w:val="0"/>
          <w:numId w:val="44"/>
        </w:numPr>
        <w:ind w:left="357" w:hanging="357"/>
      </w:pPr>
      <w:r w:rsidRPr="007F4DF0">
        <w:rPr>
          <w:rFonts w:ascii="Century Gothic" w:eastAsia="Century Gothic" w:hAnsi="Century Gothic" w:cs="Century Gothic"/>
          <w:iCs w:val="0"/>
          <w:color w:val="000000" w:themeColor="text1"/>
        </w:rPr>
        <w:t>Copier le fichier Voiture.java (si ce n'est déjà fait avec les démonstrations précédentes) dans le package fr.eni.javaee.module6.bo.</w:t>
      </w:r>
    </w:p>
    <w:p w14:paraId="618D915A" w14:textId="0363D449" w:rsidR="00FB2C09" w:rsidRPr="007F4DF0" w:rsidRDefault="31AC6CC5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F4DF0">
        <w:t>Copier la librairie jstl-1.2.jar dans le répertoire /WebContent/WEB-INF/lib.</w:t>
      </w:r>
    </w:p>
    <w:p w14:paraId="71475E49" w14:textId="26388686" w:rsidR="00536EF3" w:rsidRPr="007F4DF0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F4DF0">
        <w:t>Créer une servlet nommée Servlet</w:t>
      </w:r>
      <w:r w:rsidR="003449EC" w:rsidRPr="007F4DF0">
        <w:t>BalisesJSTL</w:t>
      </w:r>
      <w:r w:rsidRPr="007F4DF0">
        <w:t xml:space="preserve"> dans le package fr.eni.javaee.module</w:t>
      </w:r>
      <w:r w:rsidR="003449EC" w:rsidRPr="007F4DF0">
        <w:t>6</w:t>
      </w:r>
      <w:r w:rsidRPr="007F4DF0">
        <w:t>.</w:t>
      </w:r>
    </w:p>
    <w:p w14:paraId="59F91B71" w14:textId="77777777" w:rsidR="00536EF3" w:rsidRPr="007F4DF0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7F4DF0">
        <w:t>Modifier le code généré par défaut par l’IDE :</w:t>
      </w:r>
    </w:p>
    <w:p w14:paraId="449EA0E2" w14:textId="77777777" w:rsidR="00536EF3" w:rsidRPr="007F4DF0" w:rsidRDefault="00536EF3" w:rsidP="00E83D03">
      <w:pPr>
        <w:pStyle w:val="TPnormalpuce1"/>
        <w:numPr>
          <w:ilvl w:val="1"/>
          <w:numId w:val="44"/>
        </w:numPr>
        <w:ind w:left="709"/>
        <w:textAlignment w:val="auto"/>
      </w:pPr>
      <w:r w:rsidRPr="007F4DF0">
        <w:t>Modifier l’URL de l’annotation @WebServlet avec la valeur suivante :</w:t>
      </w:r>
    </w:p>
    <w:p w14:paraId="148EC7FC" w14:textId="5147EE8C" w:rsidR="00536EF3" w:rsidRPr="007F4DF0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7F4DF0">
        <w:rPr>
          <w:rFonts w:ascii="Consolas" w:hAnsi="Consolas" w:cs="Courier New"/>
          <w:color w:val="646464"/>
          <w:sz w:val="20"/>
          <w:szCs w:val="20"/>
        </w:rPr>
        <w:t>@WebServlet</w:t>
      </w:r>
      <w:r w:rsidRPr="007F4DF0">
        <w:rPr>
          <w:rFonts w:ascii="Consolas" w:hAnsi="Consolas" w:cs="Courier New"/>
          <w:color w:val="000000"/>
          <w:sz w:val="20"/>
          <w:szCs w:val="20"/>
        </w:rPr>
        <w:t>(</w:t>
      </w:r>
      <w:r w:rsidRPr="007F4DF0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3449EC" w:rsidRPr="007F4DF0">
        <w:rPr>
          <w:rFonts w:ascii="Consolas" w:hAnsi="Consolas" w:cs="Courier New"/>
          <w:color w:val="2A00FF"/>
          <w:sz w:val="20"/>
          <w:szCs w:val="20"/>
        </w:rPr>
        <w:t>6</w:t>
      </w:r>
      <w:r w:rsidRPr="007F4DF0">
        <w:rPr>
          <w:rFonts w:ascii="Consolas" w:hAnsi="Consolas" w:cs="Courier New"/>
          <w:color w:val="2A00FF"/>
          <w:sz w:val="20"/>
          <w:szCs w:val="20"/>
        </w:rPr>
        <w:t>/Servlet</w:t>
      </w:r>
      <w:r w:rsidR="003449EC" w:rsidRPr="007F4DF0">
        <w:rPr>
          <w:rFonts w:ascii="Consolas" w:hAnsi="Consolas" w:cs="Courier New"/>
          <w:color w:val="2A00FF"/>
          <w:sz w:val="20"/>
          <w:szCs w:val="20"/>
        </w:rPr>
        <w:t>BalisesJSTL</w:t>
      </w:r>
      <w:r w:rsidRPr="007F4DF0">
        <w:rPr>
          <w:rFonts w:ascii="Consolas" w:hAnsi="Consolas" w:cs="Courier New"/>
          <w:color w:val="2A00FF"/>
          <w:sz w:val="20"/>
          <w:szCs w:val="20"/>
        </w:rPr>
        <w:t>"</w:t>
      </w:r>
      <w:r w:rsidRPr="007F4DF0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072613B7" w:rsidR="00536EF3" w:rsidRPr="007F4DF0" w:rsidRDefault="00536EF3" w:rsidP="00E83D03">
      <w:pPr>
        <w:pStyle w:val="TPnormalpuce1"/>
        <w:numPr>
          <w:ilvl w:val="1"/>
          <w:numId w:val="44"/>
        </w:numPr>
        <w:ind w:left="709"/>
        <w:textAlignment w:val="auto"/>
      </w:pPr>
      <w:r w:rsidRPr="007F4DF0">
        <w:t>Modifier le code de la méthode doGet avec :</w:t>
      </w:r>
    </w:p>
    <w:p w14:paraId="5E1E9C25" w14:textId="63A30C6E" w:rsidR="003449EC" w:rsidRPr="007F4DF0" w:rsidRDefault="003449EC" w:rsidP="003449EC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575917DF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Random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random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Random();</w:t>
      </w:r>
    </w:p>
    <w:p w14:paraId="0FF5BD73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random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.nextBoolean())</w:t>
      </w:r>
    </w:p>
    <w:p w14:paraId="6171ACC8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60FE63D9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Voiture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Voiture(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"RENAULT"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"ZOE"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"AA123BB"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,5236);</w:t>
      </w:r>
    </w:p>
    <w:p w14:paraId="1A496AF4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.setAttribute(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"voiture"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D98D46E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B1A45DF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79F7418B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List&lt;Voiture&gt;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ArrayList&lt;&gt;();</w:t>
      </w:r>
    </w:p>
    <w:p w14:paraId="1D9A60EB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Voiture(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"AUDI"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"RS6"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"AZ456QS"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,46634));</w:t>
      </w:r>
    </w:p>
    <w:p w14:paraId="4684CEBE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Voiture(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"MERCEDES"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"CLASSE C"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"ER789DF"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,5319));</w:t>
      </w:r>
    </w:p>
    <w:p w14:paraId="6FFC31C7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Voiture(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"PEUGEOT"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"308"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"CV345TY"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,134567));</w:t>
      </w:r>
    </w:p>
    <w:p w14:paraId="390E8891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7D9A0474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.setAttribute(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"voitures"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voitures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8A9D7EB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49DEE18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RequestDispatcher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.getRequestDispatcher(</w:t>
      </w: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"/WEB-INF</w:t>
      </w:r>
    </w:p>
    <w:p w14:paraId="46CD1CED" w14:textId="0A57C7F0" w:rsidR="003449EC" w:rsidRPr="007F4DF0" w:rsidRDefault="003449EC" w:rsidP="003449EC">
      <w:pPr>
        <w:autoSpaceDE w:val="0"/>
        <w:autoSpaceDN w:val="0"/>
        <w:adjustRightInd w:val="0"/>
        <w:ind w:left="4320" w:firstLine="72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2A00FF"/>
          <w:sz w:val="20"/>
          <w:szCs w:val="20"/>
          <w:lang w:val="fr-FR"/>
        </w:rPr>
        <w:t>/modules/module6/pageBalisesJSTL.jsp"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5DB7FAC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.forward(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7F4DF0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0BDBF95" w14:textId="77777777" w:rsidR="003449EC" w:rsidRPr="007F4DF0" w:rsidRDefault="003449EC" w:rsidP="003449EC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16E5D0BF" w14:textId="0BB95DDB" w:rsidR="00C104D3" w:rsidRPr="007F4DF0" w:rsidRDefault="00C104D3" w:rsidP="00E83D03">
      <w:pPr>
        <w:pStyle w:val="TPnormalpuce1"/>
        <w:jc w:val="left"/>
      </w:pPr>
      <w:r w:rsidRPr="007F4DF0">
        <w:t xml:space="preserve">Créer une JSP nommée pageBalisesJSTL.jsp dans le répertoire </w:t>
      </w:r>
      <w:r w:rsidR="00E83D03" w:rsidRPr="007F4DF0">
        <w:br/>
      </w:r>
      <w:r w:rsidRPr="007F4DF0">
        <w:t>/WebContent/WEB-INF/modules/module6.</w:t>
      </w:r>
    </w:p>
    <w:p w14:paraId="40B5CFAE" w14:textId="77777777" w:rsidR="00E83D03" w:rsidRPr="007F4DF0" w:rsidRDefault="00E83D0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7F4DF0">
        <w:br w:type="page"/>
      </w:r>
    </w:p>
    <w:p w14:paraId="58CB2777" w14:textId="77777777" w:rsidR="00CB66D4" w:rsidRPr="007F4DF0" w:rsidRDefault="00CB66D4" w:rsidP="00CB66D4">
      <w:pPr>
        <w:pStyle w:val="TPnormalpuce1"/>
        <w:numPr>
          <w:ilvl w:val="0"/>
          <w:numId w:val="0"/>
        </w:numPr>
        <w:ind w:left="357"/>
      </w:pPr>
    </w:p>
    <w:p w14:paraId="53E147C7" w14:textId="18ADA622" w:rsidR="00C104D3" w:rsidRPr="007F4DF0" w:rsidRDefault="00C104D3" w:rsidP="00BD2089">
      <w:pPr>
        <w:pStyle w:val="TPnormalpuce1"/>
      </w:pPr>
      <w:r w:rsidRPr="007F4DF0">
        <w:t xml:space="preserve">Modifier le code </w:t>
      </w:r>
      <w:r w:rsidR="00CB66D4" w:rsidRPr="007F4DF0">
        <w:t xml:space="preserve">de </w:t>
      </w:r>
      <w:r w:rsidRPr="007F4DF0">
        <w:t>ce fichier avec celui-ci :</w:t>
      </w:r>
    </w:p>
    <w:p w14:paraId="32AE6A7C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6837EEC9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7F4DF0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44D089C2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"c"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"http://java.sun.com/jsp/jstl/core"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0F41B12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6636825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433BEB0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02759C6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0ABFA16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Page affichant une voiture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0A6132E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E3AA8D9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B6C5E34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Cette page affiche une voiture avec l'Expression Language et les balises JSTL si elle a été créée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766D4C5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7EFD6859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""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Rafraîchir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A9915E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DEAAE50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Affichage ou non d'une voiture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F2E1A03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6A8D4F5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c:if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test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${!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 xml:space="preserve">empty 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voiture }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5FE9C30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ul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3BAA778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AB76BC1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Marque : ${requestScope['voiture'].marque}</w:t>
      </w:r>
    </w:p>
    <w:p w14:paraId="09AD97B2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3A12D34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94FFDCE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Modèle : ${requestScope.voiture.modele}</w:t>
      </w:r>
    </w:p>
    <w:p w14:paraId="4CC8A07A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7C13D97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B649874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Immatriculation : ${voiture.immatriculation}</w:t>
      </w:r>
    </w:p>
    <w:p w14:paraId="3D3988BC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33F7208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4067FAA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Kilométrage : ${voiture.kilometrage}</w:t>
      </w:r>
    </w:p>
    <w:p w14:paraId="585C5FA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ACF04D3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ul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2F90D76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c:if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786369E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c:if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test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${</w:t>
      </w:r>
      <w:r w:rsidRPr="007F4DF0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 xml:space="preserve">empty 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voiture }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2EA2192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La voiture n'existe pas.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B168D2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c:if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B328E20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D835AEF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Affichage d'une liste de voitures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h2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3445F95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113D263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Il y a ${voitures.size()} voitures.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07AF22A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7A8F2B3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ol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77394C6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c:forEach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var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"v"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items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${voitures}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81F17F0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BE6523D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  <w:t>${v.toString()}</w:t>
      </w:r>
    </w:p>
    <w:p w14:paraId="2DEDD856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8911D7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c:forEach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224C10B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ol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70E6FCE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FE3FD23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F4DF0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F4DF0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F4DF0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"demonstrations/demonstration4.html"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7F4DF0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873169D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23731EC" w14:textId="77777777" w:rsidR="00C104D3" w:rsidRPr="007F4DF0" w:rsidRDefault="00C104D3" w:rsidP="00E83D03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F4DF0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7F4DF0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DB3C20D" w14:textId="78C40DB8" w:rsidR="00C104D3" w:rsidRPr="007F4DF0" w:rsidRDefault="00BD2089" w:rsidP="00E83D03">
      <w:pPr>
        <w:pStyle w:val="TPnormalpuce1"/>
        <w:jc w:val="left"/>
      </w:pPr>
      <w:r w:rsidRPr="007F4DF0">
        <w:t xml:space="preserve">Redémarrer Tomcat et visualiser le résultat de l’exécution sur </w:t>
      </w:r>
      <w:r w:rsidR="00E83D03" w:rsidRPr="007F4DF0">
        <w:t>le</w:t>
      </w:r>
      <w:r w:rsidRPr="007F4DF0">
        <w:t xml:space="preserve"> navigateur</w:t>
      </w:r>
      <w:r w:rsidR="00C104D3" w:rsidRPr="007F4DF0">
        <w:t xml:space="preserve"> en effectuant une requête à l’adresse suivante : </w:t>
      </w:r>
      <w:hyperlink r:id="rId11" w:history="1">
        <w:r w:rsidR="00C104D3" w:rsidRPr="007F4DF0">
          <w:rPr>
            <w:rStyle w:val="Lienhypertexte"/>
            <w:u w:val="none"/>
          </w:rPr>
          <w:t>http://localhost:8080/AppliDemo/modules/module6/ServletBalisesJSTL</w:t>
        </w:r>
      </w:hyperlink>
    </w:p>
    <w:p w14:paraId="57F043C1" w14:textId="77777777" w:rsidR="00E83D03" w:rsidRPr="007F4DF0" w:rsidRDefault="00E83D03" w:rsidP="00E83D03">
      <w:pPr>
        <w:pStyle w:val="TPTitre"/>
        <w:rPr>
          <w:color w:val="A6A6A6"/>
        </w:rPr>
      </w:pPr>
      <w:r w:rsidRPr="007F4DF0">
        <w:lastRenderedPageBreak/>
        <w:t>En résumé</w:t>
      </w:r>
    </w:p>
    <w:p w14:paraId="3CA41E5E" w14:textId="5F7F9F76" w:rsidR="00590AA9" w:rsidRPr="007F4DF0" w:rsidRDefault="00E83D03" w:rsidP="00CB66D4">
      <w:pPr>
        <w:pStyle w:val="TPnormal"/>
        <w:jc w:val="left"/>
      </w:pPr>
      <w:r w:rsidRPr="007F4DF0">
        <w:t xml:space="preserve">Pour retrouver le code et les liens utiles de cette démonstration, copier le fichier </w:t>
      </w:r>
      <w:r w:rsidR="00CB66D4" w:rsidRPr="007F4DF0">
        <w:t>demonstration4</w:t>
      </w:r>
      <w:r w:rsidR="00590AA9" w:rsidRPr="007F4DF0">
        <w:t>.html dans le répertoire /WebContent/modules/module</w:t>
      </w:r>
      <w:r w:rsidR="00CB66D4" w:rsidRPr="007F4DF0">
        <w:t>6</w:t>
      </w:r>
      <w:r w:rsidR="00590AA9" w:rsidRPr="007F4DF0">
        <w:t>/demonstr</w:t>
      </w:r>
      <w:r w:rsidRPr="007F4DF0">
        <w:t>ations.</w:t>
      </w:r>
    </w:p>
    <w:sectPr w:rsidR="00590AA9" w:rsidRPr="007F4DF0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8560B" w14:textId="77777777" w:rsidR="00F16329" w:rsidRDefault="00F16329" w:rsidP="006C7E58">
      <w:r>
        <w:separator/>
      </w:r>
    </w:p>
  </w:endnote>
  <w:endnote w:type="continuationSeparator" w:id="0">
    <w:p w14:paraId="62F97AA8" w14:textId="77777777" w:rsidR="00F16329" w:rsidRDefault="00F1632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1FFF997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DF0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7F4DF0">
              <w:rPr>
                <w:noProof/>
              </w:rPr>
              <w:t>3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B639A" w14:textId="77777777" w:rsidR="00F16329" w:rsidRDefault="00F16329" w:rsidP="006C7E58">
      <w:r>
        <w:separator/>
      </w:r>
    </w:p>
  </w:footnote>
  <w:footnote w:type="continuationSeparator" w:id="0">
    <w:p w14:paraId="76692D9E" w14:textId="77777777" w:rsidR="00F16329" w:rsidRDefault="00F1632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C2F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449EC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846E8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D3528"/>
    <w:rsid w:val="007E7D3C"/>
    <w:rsid w:val="007F4DF0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24E63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04D3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6D4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36E1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83D03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329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B2C09"/>
    <w:rsid w:val="00FD5D6A"/>
    <w:rsid w:val="00FE02FA"/>
    <w:rsid w:val="00FF18F4"/>
    <w:rsid w:val="00FF7FF5"/>
    <w:rsid w:val="31AC6CC5"/>
    <w:rsid w:val="40BB9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6/ServletBalisesJST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Z5HNVW24N33T-678105430-3912</_dlc_DocId>
    <_dlc_DocIdUrl xmlns="48513151-72dc-4d20-a25c-0c8180736831">
      <Url>http://inet/sites/projets/EcoleNumerique/_layouts/15/DocIdRedir.aspx?ID=Z5HNVW24N33T-678105430-3912</Url>
      <Description>Z5HNVW24N33T-678105430-3912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2016-09-29T07:49:00Z</cp:lastPrinted>
  <dcterms:created xsi:type="dcterms:W3CDTF">2017-11-17T14:15:00Z</dcterms:created>
  <dcterms:modified xsi:type="dcterms:W3CDTF">2018-05-15T08:23:00Z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e0834a7f-9c38-4db0-82f1-9f64e84d71f8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