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7EA4A524" w:rsidR="000150A7" w:rsidRPr="00C62D79" w:rsidRDefault="002F5691" w:rsidP="000150A7">
      <w:pPr>
        <w:pStyle w:val="Titre"/>
        <w:rPr>
          <w:noProof/>
        </w:rPr>
      </w:pPr>
      <w:r>
        <w:t>Les inclusions dans une JSP</w:t>
      </w:r>
    </w:p>
    <w:p w14:paraId="31FD3075" w14:textId="08ECED04" w:rsidR="000150A7" w:rsidRPr="00E3020F" w:rsidRDefault="000150A7" w:rsidP="000150A7">
      <w:pPr>
        <w:pStyle w:val="Titre1"/>
      </w:pPr>
      <w:r w:rsidRPr="00E3020F">
        <w:t xml:space="preserve">Démonstration </w:t>
      </w:r>
      <w:r w:rsidR="002F5691">
        <w:t>1</w:t>
      </w:r>
      <w:r w:rsidRPr="00E3020F">
        <w:t xml:space="preserve"> du module </w:t>
      </w:r>
      <w:r w:rsidR="002F5691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C691E3B" w:rsidR="000150A7" w:rsidRPr="00C62D79" w:rsidRDefault="003735B4" w:rsidP="003735B4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de</w:t>
            </w:r>
            <w:r w:rsidR="001678A2">
              <w:t xml:space="preserve"> mettre en évidence le mécanisme d’inclusion de fragments (JSP, HTML, …) dans une JSP.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1475E49" w14:textId="0F8F2008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une servlet nommée </w:t>
      </w:r>
      <w:proofErr w:type="spellStart"/>
      <w:r>
        <w:t>Servlet</w:t>
      </w:r>
      <w:r w:rsidR="00C01A67">
        <w:t>RedirigeantVersJSPAvecInclusion</w:t>
      </w:r>
      <w:proofErr w:type="spellEnd"/>
      <w:r>
        <w:t xml:space="preserve"> dans le package </w:t>
      </w:r>
      <w:proofErr w:type="gramStart"/>
      <w:r>
        <w:t>fr.eni.javaee</w:t>
      </w:r>
      <w:proofErr w:type="gramEnd"/>
      <w:r>
        <w:t>.module</w:t>
      </w:r>
      <w:r w:rsidR="00C01A67">
        <w:t>6</w:t>
      </w:r>
      <w:r>
        <w:t>.</w:t>
      </w:r>
    </w:p>
    <w:p w14:paraId="59F91B71" w14:textId="77777777" w:rsidR="00536EF3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code généré par défaut par l’IDE :</w:t>
      </w:r>
    </w:p>
    <w:p w14:paraId="449EA0E2" w14:textId="77777777" w:rsidR="00536EF3" w:rsidRDefault="00536EF3" w:rsidP="003735B4">
      <w:pPr>
        <w:pStyle w:val="TPnormalpuce1"/>
        <w:numPr>
          <w:ilvl w:val="1"/>
          <w:numId w:val="44"/>
        </w:numPr>
        <w:ind w:left="709"/>
        <w:textAlignment w:val="auto"/>
      </w:pPr>
      <w:r>
        <w:t>Modifier l’URL de l’annotation @</w:t>
      </w:r>
      <w:proofErr w:type="spellStart"/>
      <w:r>
        <w:t>WebServlet</w:t>
      </w:r>
      <w:proofErr w:type="spellEnd"/>
      <w:r>
        <w:t xml:space="preserve"> avec la valeur suivante :</w:t>
      </w:r>
    </w:p>
    <w:p w14:paraId="148EC7FC" w14:textId="6E1E19D7" w:rsidR="00536EF3" w:rsidRPr="003735B4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3735B4">
        <w:rPr>
          <w:rFonts w:ascii="Consolas" w:hAnsi="Consolas" w:cs="Courier New"/>
          <w:color w:val="646464"/>
          <w:sz w:val="20"/>
          <w:szCs w:val="20"/>
        </w:rPr>
        <w:t>@WebServlet</w:t>
      </w:r>
      <w:r w:rsidRPr="003735B4">
        <w:rPr>
          <w:rFonts w:ascii="Consolas" w:hAnsi="Consolas" w:cs="Courier New"/>
          <w:color w:val="000000"/>
          <w:sz w:val="20"/>
          <w:szCs w:val="20"/>
        </w:rPr>
        <w:t>(</w:t>
      </w:r>
      <w:r w:rsidRPr="003735B4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C01A67" w:rsidRPr="003735B4">
        <w:rPr>
          <w:rFonts w:ascii="Consolas" w:hAnsi="Consolas" w:cs="Courier New"/>
          <w:color w:val="2A00FF"/>
          <w:sz w:val="20"/>
          <w:szCs w:val="20"/>
        </w:rPr>
        <w:t>6</w:t>
      </w:r>
      <w:r w:rsidRPr="003735B4">
        <w:rPr>
          <w:rFonts w:ascii="Consolas" w:hAnsi="Consolas" w:cs="Courier New"/>
          <w:color w:val="2A00FF"/>
          <w:sz w:val="20"/>
          <w:szCs w:val="20"/>
        </w:rPr>
        <w:t>/Servlet</w:t>
      </w:r>
      <w:r w:rsidR="00C01A67" w:rsidRPr="003735B4">
        <w:rPr>
          <w:rFonts w:ascii="Consolas" w:hAnsi="Consolas" w:cs="Courier New"/>
          <w:color w:val="2A00FF"/>
          <w:sz w:val="20"/>
          <w:szCs w:val="20"/>
        </w:rPr>
        <w:t>RedirigeantVersJSPAvecInclusion</w:t>
      </w:r>
      <w:r w:rsidRPr="003735B4">
        <w:rPr>
          <w:rFonts w:ascii="Consolas" w:hAnsi="Consolas" w:cs="Courier New"/>
          <w:color w:val="2A00FF"/>
          <w:sz w:val="20"/>
          <w:szCs w:val="20"/>
        </w:rPr>
        <w:t>"</w:t>
      </w:r>
      <w:r w:rsidRPr="003735B4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3B3F46BB" w:rsidR="00536EF3" w:rsidRDefault="00536EF3" w:rsidP="003735B4">
      <w:pPr>
        <w:pStyle w:val="TPnormalpuce1"/>
        <w:numPr>
          <w:ilvl w:val="1"/>
          <w:numId w:val="44"/>
        </w:numPr>
        <w:ind w:left="709"/>
        <w:textAlignment w:val="auto"/>
      </w:pPr>
      <w:r>
        <w:t xml:space="preserve">Modifier le code de la méthode </w:t>
      </w:r>
      <w:proofErr w:type="spellStart"/>
      <w:r>
        <w:t>doGet</w:t>
      </w:r>
      <w:proofErr w:type="spellEnd"/>
      <w:r>
        <w:t xml:space="preserve"> avec :</w:t>
      </w:r>
    </w:p>
    <w:p w14:paraId="4D61C9D8" w14:textId="220054DE" w:rsidR="00C01A67" w:rsidRPr="003735B4" w:rsidRDefault="00C01A67" w:rsidP="00C01A67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proofErr w:type="spellStart"/>
      <w:proofErr w:type="gramStart"/>
      <w:r w:rsidRPr="003735B4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proofErr w:type="spellEnd"/>
      <w:proofErr w:type="gram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doGet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HttpServletRequest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HttpServletResponse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proofErr w:type="spellStart"/>
      <w:r w:rsidRPr="003735B4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ServletException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IOException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{</w:t>
      </w:r>
    </w:p>
    <w:p w14:paraId="2A86DEF0" w14:textId="77777777" w:rsidR="00C01A67" w:rsidRPr="003735B4" w:rsidRDefault="00C01A67" w:rsidP="00C01A67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color w:val="2A00FF"/>
          <w:sz w:val="20"/>
          <w:szCs w:val="20"/>
          <w:lang w:val="fr-FR"/>
        </w:rPr>
      </w:pP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RequestDispatcher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proofErr w:type="spellStart"/>
      <w:proofErr w:type="gramStart"/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.getRequestDispatcher</w:t>
      </w:r>
      <w:proofErr w:type="spellEnd"/>
      <w:proofErr w:type="gram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3735B4">
        <w:rPr>
          <w:rFonts w:ascii="Consolas" w:hAnsi="Consolas" w:cs="Courier New"/>
          <w:color w:val="2A00FF"/>
          <w:sz w:val="20"/>
          <w:szCs w:val="20"/>
          <w:lang w:val="fr-FR"/>
        </w:rPr>
        <w:t>"/WEB-INF</w:t>
      </w:r>
    </w:p>
    <w:p w14:paraId="3B895416" w14:textId="3576D2EF" w:rsidR="00C01A67" w:rsidRPr="003735B4" w:rsidRDefault="00C01A67" w:rsidP="00C01A67">
      <w:pPr>
        <w:autoSpaceDE w:val="0"/>
        <w:autoSpaceDN w:val="0"/>
        <w:adjustRightInd w:val="0"/>
        <w:ind w:left="4320" w:firstLine="720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2A00FF"/>
          <w:sz w:val="20"/>
          <w:szCs w:val="20"/>
          <w:lang w:val="fr-FR"/>
        </w:rPr>
        <w:t>/modules/module6/</w:t>
      </w:r>
      <w:proofErr w:type="spellStart"/>
      <w:r w:rsidRPr="003735B4">
        <w:rPr>
          <w:rFonts w:ascii="Consolas" w:hAnsi="Consolas" w:cs="Courier New"/>
          <w:color w:val="2A00FF"/>
          <w:sz w:val="20"/>
          <w:szCs w:val="20"/>
          <w:lang w:val="fr-FR"/>
        </w:rPr>
        <w:t>pageAvecInclusions.jsp</w:t>
      </w:r>
      <w:proofErr w:type="spellEnd"/>
      <w:r w:rsidRPr="003735B4">
        <w:rPr>
          <w:rFonts w:ascii="Consolas" w:hAnsi="Consolas" w:cs="Courier New"/>
          <w:color w:val="2A00FF"/>
          <w:sz w:val="20"/>
          <w:szCs w:val="20"/>
          <w:lang w:val="fr-FR"/>
        </w:rPr>
        <w:t>"</w:t>
      </w:r>
      <w:proofErr w:type="gram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  <w:proofErr w:type="gramEnd"/>
    </w:p>
    <w:p w14:paraId="1E6BAA0F" w14:textId="77777777" w:rsidR="00C01A67" w:rsidRPr="003735B4" w:rsidRDefault="00C01A67" w:rsidP="00C01A67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proofErr w:type="gram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.forward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proofErr w:type="spellStart"/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735B4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367C1AA" w14:textId="77777777" w:rsidR="00C01A67" w:rsidRPr="003735B4" w:rsidRDefault="00C01A67" w:rsidP="00C01A67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678381DF" w14:textId="5B433C24" w:rsidR="00954C78" w:rsidRDefault="00954C78" w:rsidP="003735B4">
      <w:pPr>
        <w:pStyle w:val="TPnormalpuce1"/>
        <w:jc w:val="left"/>
      </w:pPr>
      <w:r>
        <w:t xml:space="preserve">Créer une JSP nommée </w:t>
      </w:r>
      <w:proofErr w:type="spellStart"/>
      <w:r w:rsidR="00895263">
        <w:t>pageAvecInclusions</w:t>
      </w:r>
      <w:proofErr w:type="spellEnd"/>
      <w:r w:rsidR="00895263">
        <w:t>/</w:t>
      </w:r>
      <w:proofErr w:type="spellStart"/>
      <w:r w:rsidR="00895263">
        <w:t>jsp</w:t>
      </w:r>
      <w:proofErr w:type="spellEnd"/>
      <w:r w:rsidR="00895263">
        <w:t xml:space="preserve"> dans le répertoire </w:t>
      </w:r>
      <w:r w:rsidR="003735B4">
        <w:br/>
      </w:r>
      <w:r w:rsidR="00895263">
        <w:t>/</w:t>
      </w:r>
      <w:proofErr w:type="spellStart"/>
      <w:r w:rsidR="00895263">
        <w:t>WebContent</w:t>
      </w:r>
      <w:proofErr w:type="spellEnd"/>
      <w:r w:rsidR="00895263">
        <w:t>/WEB-INF/modules/module6.</w:t>
      </w:r>
    </w:p>
    <w:p w14:paraId="6B197871" w14:textId="77777777" w:rsidR="003735B4" w:rsidRDefault="003735B4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44DA4B72" w14:textId="77777777" w:rsidR="00E120C5" w:rsidRDefault="00E120C5" w:rsidP="00E120C5">
      <w:pPr>
        <w:pStyle w:val="TPnormalpuce1"/>
        <w:numPr>
          <w:ilvl w:val="0"/>
          <w:numId w:val="0"/>
        </w:numPr>
        <w:ind w:left="357"/>
      </w:pPr>
    </w:p>
    <w:p w14:paraId="0D33045B" w14:textId="24073DCB" w:rsidR="00895263" w:rsidRDefault="00895263" w:rsidP="00BD2089">
      <w:pPr>
        <w:pStyle w:val="TPnormalpuce1"/>
      </w:pPr>
      <w:r>
        <w:t>Modifier cette page avec le code suivant :</w:t>
      </w:r>
    </w:p>
    <w:p w14:paraId="0590CF46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</w:t>
      </w:r>
      <w:proofErr w:type="gram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</w:p>
    <w:p w14:paraId="1F6C75BE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proofErr w:type="spellEnd"/>
      <w:proofErr w:type="gram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1EEDAE2D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proofErr w:type="gramStart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proofErr w:type="gram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1F3FB803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proofErr w:type="gram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A82FF63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proofErr w:type="gram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E8C70ED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proofErr w:type="spellEnd"/>
      <w:proofErr w:type="gram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http-</w:t>
      </w:r>
      <w:proofErr w:type="spellStart"/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equiv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CD50685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proofErr w:type="gram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3735B4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Cette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page </w:t>
      </w:r>
      <w:r w:rsidRPr="003735B4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est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composée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d'éléments </w:t>
      </w:r>
      <w:r w:rsidRPr="003735B4">
        <w:rPr>
          <w:rFonts w:ascii="Consolas" w:hAnsi="Consolas" w:cs="Courier New"/>
          <w:color w:val="000000"/>
          <w:sz w:val="20"/>
          <w:szCs w:val="20"/>
          <w:u w:val="single"/>
          <w:lang w:val="fr-FR"/>
        </w:rPr>
        <w:t>inclus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367EEAB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53BBB23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proofErr w:type="gram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F86FD37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include</w:t>
      </w:r>
      <w:proofErr w:type="spell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file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"entete.html"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18ACF61C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E6A3C74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0C9E1565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735B4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variableUtiliseeDansFragment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=123;</w:t>
      </w:r>
    </w:p>
    <w:p w14:paraId="27A782B5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604E2A60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include</w:t>
      </w:r>
      <w:proofErr w:type="spell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file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fragmentIncluAvecDirectiveInclude.jspf</w:t>
      </w:r>
      <w:proofErr w:type="spell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31BC8FCD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9E566AB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0A074A0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06A71B69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request.setAttribute</w:t>
      </w:r>
      <w:proofErr w:type="spellEnd"/>
      <w:proofErr w:type="gram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3735B4">
        <w:rPr>
          <w:rFonts w:ascii="Consolas" w:hAnsi="Consolas" w:cs="Courier New"/>
          <w:color w:val="2A00FF"/>
          <w:sz w:val="20"/>
          <w:szCs w:val="20"/>
          <w:lang w:val="fr-FR"/>
        </w:rPr>
        <w:t>"attribut"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variableUtiliseeDansFragment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3D3333B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68613F17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75BE3B54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jsp:include</w:t>
      </w:r>
      <w:proofErr w:type="spellEnd"/>
      <w:proofErr w:type="gram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page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"/WEB-INF/modules/module6/fragmentIncluAvecBaliseInclude.jsp"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DF70DE3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jsp:param</w:t>
      </w:r>
      <w:proofErr w:type="spellEnd"/>
      <w:proofErr w:type="gram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proofErr w:type="spellStart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variableUtiliseeDansFragment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proofErr w:type="spellEnd"/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parametre</w:t>
      </w:r>
      <w:proofErr w:type="spellEnd"/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29DC876C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proofErr w:type="gram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jsp:include</w:t>
      </w:r>
      <w:proofErr w:type="spellEnd"/>
      <w:proofErr w:type="gramEnd"/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C43F86E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69E3E4C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include</w:t>
      </w:r>
      <w:proofErr w:type="spellEnd"/>
      <w:r w:rsidRPr="003735B4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3735B4">
        <w:rPr>
          <w:rFonts w:ascii="Consolas" w:hAnsi="Consolas" w:cs="Courier New"/>
          <w:color w:val="7F007F"/>
          <w:sz w:val="20"/>
          <w:szCs w:val="20"/>
          <w:lang w:val="fr-FR"/>
        </w:rPr>
        <w:t>file</w:t>
      </w:r>
      <w:r w:rsidRPr="003735B4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3735B4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"piedDePage.html"</w:t>
      </w:r>
      <w:r w:rsidRPr="003735B4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1FC8B524" w14:textId="77777777" w:rsidR="00895263" w:rsidRPr="003735B4" w:rsidRDefault="00895263" w:rsidP="003735B4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7DBB670" w14:textId="71D9DD26" w:rsidR="00895263" w:rsidRPr="003735B4" w:rsidRDefault="00895263" w:rsidP="003735B4">
      <w:pPr>
        <w:ind w:left="357"/>
        <w:rPr>
          <w:rFonts w:ascii="Consolas" w:hAnsi="Consolas"/>
        </w:rPr>
      </w:pP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3735B4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3735B4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1FE30E3" w14:textId="2284BA33" w:rsidR="00895263" w:rsidRDefault="00895263" w:rsidP="003735B4">
      <w:pPr>
        <w:pStyle w:val="TPnormalpuce1"/>
        <w:jc w:val="left"/>
      </w:pPr>
      <w:r>
        <w:t xml:space="preserve">Copier les fichiers entete.html, </w:t>
      </w:r>
      <w:proofErr w:type="spellStart"/>
      <w:r>
        <w:t>fragmentIncluAvecDirectiveInclude.jspf</w:t>
      </w:r>
      <w:proofErr w:type="spellEnd"/>
      <w:r>
        <w:t xml:space="preserve">, </w:t>
      </w:r>
      <w:proofErr w:type="spellStart"/>
      <w:r>
        <w:t>fragmentIncluAvecBaliseInclude.jsp</w:t>
      </w:r>
      <w:proofErr w:type="spellEnd"/>
      <w:r>
        <w:t>, piedDePage.html dans le même répertoire.</w:t>
      </w:r>
    </w:p>
    <w:p w14:paraId="58AF5FA3" w14:textId="4EB1DC33" w:rsidR="00991485" w:rsidRDefault="00BD2089" w:rsidP="003735B4">
      <w:pPr>
        <w:pStyle w:val="TPnormalpuce1"/>
        <w:jc w:val="left"/>
      </w:pPr>
      <w:r>
        <w:t xml:space="preserve">Redémarrer </w:t>
      </w:r>
      <w:proofErr w:type="spellStart"/>
      <w:r>
        <w:t>Tomcat</w:t>
      </w:r>
      <w:proofErr w:type="spellEnd"/>
      <w:r>
        <w:t xml:space="preserve"> et visualiser le résultat de l’exécution sur </w:t>
      </w:r>
      <w:r w:rsidR="003735B4">
        <w:t>le</w:t>
      </w:r>
      <w:r>
        <w:t xml:space="preserve"> navigateur</w:t>
      </w:r>
      <w:r w:rsidR="00964B62">
        <w:t xml:space="preserve"> en effectuant une requête à l’adresse suivante : </w:t>
      </w:r>
      <w:hyperlink r:id="rId11" w:history="1">
        <w:r w:rsidR="00964B62" w:rsidRPr="00607645">
          <w:rPr>
            <w:rStyle w:val="Lienhypertexte"/>
          </w:rPr>
          <w:t>http://localhost:8080/AppliDemo/modules/module6/ServletRedirigeantVersJSPAvecInclusion</w:t>
        </w:r>
      </w:hyperlink>
    </w:p>
    <w:p w14:paraId="6EEB48AF" w14:textId="77777777" w:rsidR="003735B4" w:rsidRDefault="003735B4" w:rsidP="003735B4">
      <w:pPr>
        <w:pStyle w:val="TPTitre"/>
        <w:rPr>
          <w:color w:val="A6A6A6"/>
        </w:rPr>
      </w:pPr>
      <w:r>
        <w:t>En résumé</w:t>
      </w:r>
    </w:p>
    <w:p w14:paraId="687A2253" w14:textId="3D58875C" w:rsidR="00590AA9" w:rsidRPr="005152EE" w:rsidRDefault="003735B4" w:rsidP="009E1CC7">
      <w:pPr>
        <w:pStyle w:val="TPnormal"/>
        <w:jc w:val="left"/>
      </w:pPr>
      <w:r>
        <w:t>Pour retrouver le</w:t>
      </w:r>
      <w:bookmarkStart w:id="0" w:name="_GoBack"/>
      <w:bookmarkEnd w:id="0"/>
      <w:r>
        <w:t xml:space="preserve"> code et les liens utiles de cette démonstration, copier le fichier </w:t>
      </w:r>
      <w:r w:rsidR="00590AA9">
        <w:t>demonstration</w:t>
      </w:r>
      <w:r w:rsidR="002F5691">
        <w:t>1</w:t>
      </w:r>
      <w:r w:rsidR="00590AA9">
        <w:t>.html dans le répertoire /</w:t>
      </w:r>
      <w:proofErr w:type="spellStart"/>
      <w:r w:rsidR="00590AA9">
        <w:t>WebContent</w:t>
      </w:r>
      <w:proofErr w:type="spellEnd"/>
      <w:r w:rsidR="00590AA9">
        <w:t>/modules/module</w:t>
      </w:r>
      <w:r w:rsidR="002F5691">
        <w:t>6</w:t>
      </w:r>
      <w:r w:rsidR="00590AA9">
        <w:t>/</w:t>
      </w:r>
      <w:proofErr w:type="spellStart"/>
      <w:r w:rsidR="00590AA9">
        <w:t>demonstrations</w:t>
      </w:r>
      <w:proofErr w:type="spellEnd"/>
      <w:r>
        <w:t>.</w:t>
      </w:r>
    </w:p>
    <w:p w14:paraId="3CA41E5E" w14:textId="77777777" w:rsidR="00590AA9" w:rsidRPr="00C40D5D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C40D5D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F675B" w14:textId="77777777" w:rsidR="00E51345" w:rsidRDefault="00E51345" w:rsidP="006C7E58">
      <w:r>
        <w:separator/>
      </w:r>
    </w:p>
  </w:endnote>
  <w:endnote w:type="continuationSeparator" w:id="0">
    <w:p w14:paraId="575C6F5E" w14:textId="77777777" w:rsidR="00E51345" w:rsidRDefault="00E5134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3B16972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1CC7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9E1CC7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F09D1" w14:textId="77777777" w:rsidR="00E51345" w:rsidRDefault="00E51345" w:rsidP="006C7E58">
      <w:r>
        <w:separator/>
      </w:r>
    </w:p>
  </w:footnote>
  <w:footnote w:type="continuationSeparator" w:id="0">
    <w:p w14:paraId="04A3CB5C" w14:textId="77777777" w:rsidR="00E51345" w:rsidRDefault="00E5134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678A2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5691"/>
    <w:rsid w:val="002F78BE"/>
    <w:rsid w:val="00301257"/>
    <w:rsid w:val="00320D08"/>
    <w:rsid w:val="003548A0"/>
    <w:rsid w:val="003659AB"/>
    <w:rsid w:val="003709F1"/>
    <w:rsid w:val="003735B4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A68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95263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C78"/>
    <w:rsid w:val="00954E03"/>
    <w:rsid w:val="00964B34"/>
    <w:rsid w:val="00964B62"/>
    <w:rsid w:val="0096503B"/>
    <w:rsid w:val="009731EA"/>
    <w:rsid w:val="00982EF0"/>
    <w:rsid w:val="009862DE"/>
    <w:rsid w:val="00990B02"/>
    <w:rsid w:val="00991485"/>
    <w:rsid w:val="009C09D3"/>
    <w:rsid w:val="009C2AC3"/>
    <w:rsid w:val="009D1251"/>
    <w:rsid w:val="009E1CC7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01A6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120C5"/>
    <w:rsid w:val="00E246FE"/>
    <w:rsid w:val="00E3020F"/>
    <w:rsid w:val="00E34680"/>
    <w:rsid w:val="00E3594E"/>
    <w:rsid w:val="00E36F60"/>
    <w:rsid w:val="00E4477C"/>
    <w:rsid w:val="00E51345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6/ServletRedirigeantVersJSPAvecInclus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Z5HNVW24N33T-678105430-3908</_dlc_DocId>
    <_dlc_DocIdUrl xmlns="48513151-72dc-4d20-a25c-0c8180736831">
      <Url>http://inet/sites/projets/EcoleNumerique/_layouts/15/DocIdRedir.aspx?ID=Z5HNVW24N33T-678105430-3908</Url>
      <Description>Z5HNVW24N33T-678105430-3908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8513151-72dc-4d20-a25c-0c8180736831"/>
    <ds:schemaRef ds:uri="http://purl.org/dc/terms/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2018-05-02T08:08:00Z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1e52a254-08fc-43e3-952c-740aae707854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