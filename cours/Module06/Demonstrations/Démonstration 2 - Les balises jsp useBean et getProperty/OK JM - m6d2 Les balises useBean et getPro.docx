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4070B56B" w:rsidR="000150A7" w:rsidRPr="004276B8" w:rsidRDefault="00A03DA3" w:rsidP="000150A7">
      <w:pPr>
        <w:pStyle w:val="Titre"/>
        <w:rPr>
          <w:noProof/>
        </w:rPr>
      </w:pPr>
      <w:r w:rsidRPr="004276B8">
        <w:t>Les balises &lt;jsp:useBean</w:t>
      </w:r>
      <w:r w:rsidR="00C701D9" w:rsidRPr="004276B8">
        <w:t>/</w:t>
      </w:r>
      <w:r w:rsidRPr="004276B8">
        <w:t>&gt; et &lt;jsp:getProperty</w:t>
      </w:r>
      <w:r w:rsidR="00C701D9" w:rsidRPr="004276B8">
        <w:t>/</w:t>
      </w:r>
      <w:r w:rsidRPr="004276B8">
        <w:t>&gt;</w:t>
      </w:r>
    </w:p>
    <w:p w14:paraId="31FD3075" w14:textId="1EE98C61" w:rsidR="000150A7" w:rsidRPr="004276B8" w:rsidRDefault="000150A7" w:rsidP="000150A7">
      <w:pPr>
        <w:pStyle w:val="Titre1"/>
      </w:pPr>
      <w:r w:rsidRPr="004276B8">
        <w:t xml:space="preserve">Démonstration </w:t>
      </w:r>
      <w:r w:rsidR="00A03DA3" w:rsidRPr="004276B8">
        <w:t>2</w:t>
      </w:r>
      <w:r w:rsidRPr="004276B8">
        <w:t xml:space="preserve"> du module </w:t>
      </w:r>
      <w:r w:rsidR="00A03DA3" w:rsidRPr="004276B8">
        <w:t>6</w:t>
      </w:r>
    </w:p>
    <w:p w14:paraId="5938D2DE" w14:textId="77777777" w:rsidR="000150A7" w:rsidRPr="004276B8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4276B8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1B9932F7" w:rsidR="000150A7" w:rsidRPr="004276B8" w:rsidRDefault="00E00408" w:rsidP="00994853">
            <w:pPr>
              <w:pStyle w:val="TPnormal"/>
            </w:pPr>
            <w:r w:rsidRPr="004276B8">
              <w:t>L'objectif de c</w:t>
            </w:r>
            <w:r w:rsidR="00740FF3" w:rsidRPr="004276B8">
              <w:t xml:space="preserve">ette démonstration </w:t>
            </w:r>
            <w:r w:rsidRPr="004276B8">
              <w:t xml:space="preserve">est </w:t>
            </w:r>
            <w:r w:rsidR="00740FF3" w:rsidRPr="004276B8">
              <w:t xml:space="preserve">de </w:t>
            </w:r>
            <w:r w:rsidR="00A03DA3" w:rsidRPr="004276B8">
              <w:t>remplacer le code Java</w:t>
            </w:r>
            <w:r w:rsidR="00994853" w:rsidRPr="004276B8">
              <w:t xml:space="preserve"> affichant les objets en </w:t>
            </w:r>
            <w:r w:rsidR="00A03DA3" w:rsidRPr="004276B8">
              <w:t>utilisant les balises jsp suivante</w:t>
            </w:r>
            <w:r w:rsidRPr="004276B8">
              <w:t>s</w:t>
            </w:r>
            <w:r w:rsidR="00A03DA3" w:rsidRPr="004276B8">
              <w:t> : &lt;jsp:useBean</w:t>
            </w:r>
            <w:r w:rsidR="00C701D9" w:rsidRPr="004276B8">
              <w:t>/</w:t>
            </w:r>
            <w:r w:rsidR="00A03DA3" w:rsidRPr="004276B8">
              <w:t>&gt; et &lt;jsp:getPro</w:t>
            </w:r>
            <w:r w:rsidR="00C701D9" w:rsidRPr="004276B8">
              <w:t>p</w:t>
            </w:r>
            <w:r w:rsidR="00A03DA3" w:rsidRPr="004276B8">
              <w:t>erty</w:t>
            </w:r>
            <w:r w:rsidR="00C701D9" w:rsidRPr="004276B8">
              <w:t>/</w:t>
            </w:r>
            <w:r w:rsidR="00A03DA3" w:rsidRPr="004276B8">
              <w:t>&gt;</w:t>
            </w:r>
          </w:p>
        </w:tc>
      </w:tr>
    </w:tbl>
    <w:p w14:paraId="0E3C48BE" w14:textId="70E04DCB" w:rsidR="000150A7" w:rsidRPr="004276B8" w:rsidRDefault="31DFC33B" w:rsidP="000150A7">
      <w:pPr>
        <w:pStyle w:val="TPTitre"/>
      </w:pPr>
      <w:r w:rsidRPr="004276B8">
        <w:t>Déroulement</w:t>
      </w:r>
    </w:p>
    <w:p w14:paraId="18B6FBAA" w14:textId="46983CEB" w:rsidR="31DFC33B" w:rsidRPr="004276B8" w:rsidRDefault="31DFC33B" w:rsidP="31DFC33B">
      <w:pPr>
        <w:pStyle w:val="TPnormalpuce1"/>
        <w:numPr>
          <w:ilvl w:val="0"/>
          <w:numId w:val="44"/>
        </w:numPr>
        <w:ind w:left="357" w:hanging="357"/>
      </w:pPr>
      <w:r w:rsidRPr="004276B8">
        <w:t>Copier le fichier Voiture.java dans le package fr.eni.javaee.module6.bo.</w:t>
      </w:r>
    </w:p>
    <w:p w14:paraId="71475E49" w14:textId="6CE8225A" w:rsidR="00536EF3" w:rsidRPr="004276B8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4276B8">
        <w:t>Créer une servlet nommée Servlet</w:t>
      </w:r>
      <w:r w:rsidR="00F80078" w:rsidRPr="004276B8">
        <w:t>UseBean</w:t>
      </w:r>
      <w:r w:rsidRPr="004276B8">
        <w:t xml:space="preserve"> dans le package fr.eni.javaee.module</w:t>
      </w:r>
      <w:r w:rsidR="00F80078" w:rsidRPr="004276B8">
        <w:t>6</w:t>
      </w:r>
      <w:r w:rsidRPr="004276B8">
        <w:t>.</w:t>
      </w:r>
    </w:p>
    <w:p w14:paraId="59F91B71" w14:textId="77777777" w:rsidR="00536EF3" w:rsidRPr="004276B8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4276B8">
        <w:t>Modifier le code généré par défaut par l’IDE :</w:t>
      </w:r>
    </w:p>
    <w:p w14:paraId="449EA0E2" w14:textId="77777777" w:rsidR="00536EF3" w:rsidRPr="004276B8" w:rsidRDefault="00536EF3" w:rsidP="00E00408">
      <w:pPr>
        <w:pStyle w:val="TPnormalpuce1"/>
        <w:numPr>
          <w:ilvl w:val="1"/>
          <w:numId w:val="44"/>
        </w:numPr>
        <w:ind w:left="709"/>
        <w:textAlignment w:val="auto"/>
      </w:pPr>
      <w:r w:rsidRPr="004276B8">
        <w:t>Modifier l’URL de l’annotation @WebServlet avec la valeur suivante :</w:t>
      </w:r>
    </w:p>
    <w:p w14:paraId="148EC7FC" w14:textId="3746A421" w:rsidR="00536EF3" w:rsidRPr="004276B8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4276B8">
        <w:rPr>
          <w:rFonts w:ascii="Consolas" w:hAnsi="Consolas" w:cs="Courier New"/>
          <w:color w:val="646464"/>
          <w:sz w:val="20"/>
          <w:szCs w:val="20"/>
        </w:rPr>
        <w:t>@WebServlet</w:t>
      </w:r>
      <w:r w:rsidRPr="004276B8">
        <w:rPr>
          <w:rFonts w:ascii="Consolas" w:hAnsi="Consolas" w:cs="Courier New"/>
          <w:color w:val="000000"/>
          <w:sz w:val="20"/>
          <w:szCs w:val="20"/>
        </w:rPr>
        <w:t>(</w:t>
      </w:r>
      <w:r w:rsidRPr="004276B8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F80078" w:rsidRPr="004276B8">
        <w:rPr>
          <w:rFonts w:ascii="Consolas" w:hAnsi="Consolas" w:cs="Courier New"/>
          <w:color w:val="2A00FF"/>
          <w:sz w:val="20"/>
          <w:szCs w:val="20"/>
        </w:rPr>
        <w:t>6</w:t>
      </w:r>
      <w:r w:rsidRPr="004276B8">
        <w:rPr>
          <w:rFonts w:ascii="Consolas" w:hAnsi="Consolas" w:cs="Courier New"/>
          <w:color w:val="2A00FF"/>
          <w:sz w:val="20"/>
          <w:szCs w:val="20"/>
        </w:rPr>
        <w:t>/Servlet</w:t>
      </w:r>
      <w:r w:rsidR="00F80078" w:rsidRPr="004276B8">
        <w:rPr>
          <w:rFonts w:ascii="Consolas" w:hAnsi="Consolas" w:cs="Courier New"/>
          <w:color w:val="2A00FF"/>
          <w:sz w:val="20"/>
          <w:szCs w:val="20"/>
        </w:rPr>
        <w:t>UseBean</w:t>
      </w:r>
      <w:r w:rsidRPr="004276B8">
        <w:rPr>
          <w:rFonts w:ascii="Consolas" w:hAnsi="Consolas" w:cs="Courier New"/>
          <w:color w:val="2A00FF"/>
          <w:sz w:val="20"/>
          <w:szCs w:val="20"/>
        </w:rPr>
        <w:t>"</w:t>
      </w:r>
      <w:r w:rsidRPr="004276B8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7AABA639" w:rsidR="00536EF3" w:rsidRPr="004276B8" w:rsidRDefault="00536EF3" w:rsidP="00E00408">
      <w:pPr>
        <w:pStyle w:val="TPnormalpuce1"/>
        <w:numPr>
          <w:ilvl w:val="1"/>
          <w:numId w:val="44"/>
        </w:numPr>
        <w:ind w:left="709"/>
        <w:textAlignment w:val="auto"/>
      </w:pPr>
      <w:r w:rsidRPr="004276B8">
        <w:t>Modifier le code de la méthode doGet avec :</w:t>
      </w:r>
    </w:p>
    <w:p w14:paraId="61283A28" w14:textId="05F8529A" w:rsidR="00F80078" w:rsidRPr="004276B8" w:rsidRDefault="00F80078" w:rsidP="00F80078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4276B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5F4C0378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Random 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random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4276B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Random();</w:t>
      </w:r>
    </w:p>
    <w:p w14:paraId="022E04DD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random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.nextBoolean())</w:t>
      </w:r>
    </w:p>
    <w:p w14:paraId="3A7D45D6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72ECFB62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Voiture 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voiture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4276B8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Voiture(</w:t>
      </w:r>
      <w:r w:rsidRPr="004276B8">
        <w:rPr>
          <w:rFonts w:ascii="Consolas" w:hAnsi="Consolas" w:cs="Courier New"/>
          <w:color w:val="2A00FF"/>
          <w:sz w:val="20"/>
          <w:szCs w:val="20"/>
          <w:lang w:val="fr-FR"/>
        </w:rPr>
        <w:t>"RENAULT"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4276B8">
        <w:rPr>
          <w:rFonts w:ascii="Consolas" w:hAnsi="Consolas" w:cs="Courier New"/>
          <w:color w:val="2A00FF"/>
          <w:sz w:val="20"/>
          <w:szCs w:val="20"/>
          <w:lang w:val="fr-FR"/>
        </w:rPr>
        <w:t>"ZOE"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4276B8">
        <w:rPr>
          <w:rFonts w:ascii="Consolas" w:hAnsi="Consolas" w:cs="Courier New"/>
          <w:color w:val="2A00FF"/>
          <w:sz w:val="20"/>
          <w:szCs w:val="20"/>
          <w:lang w:val="fr-FR"/>
        </w:rPr>
        <w:t>"AA123BB"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,5236);</w:t>
      </w:r>
    </w:p>
    <w:p w14:paraId="0874CAE0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.setAttribute(</w:t>
      </w:r>
      <w:r w:rsidRPr="004276B8">
        <w:rPr>
          <w:rFonts w:ascii="Consolas" w:hAnsi="Consolas" w:cs="Courier New"/>
          <w:color w:val="2A00FF"/>
          <w:sz w:val="20"/>
          <w:szCs w:val="20"/>
          <w:lang w:val="fr-FR"/>
        </w:rPr>
        <w:t>"voiture"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voiture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397B8FD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3881FFFF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RequestDispatcher 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.getRequestDispatcher(</w:t>
      </w:r>
      <w:r w:rsidRPr="004276B8">
        <w:rPr>
          <w:rFonts w:ascii="Consolas" w:hAnsi="Consolas" w:cs="Courier New"/>
          <w:color w:val="2A00FF"/>
          <w:sz w:val="20"/>
          <w:szCs w:val="20"/>
          <w:lang w:val="fr-FR"/>
        </w:rPr>
        <w:t>"/WEB-INF</w:t>
      </w:r>
    </w:p>
    <w:p w14:paraId="6EA06B91" w14:textId="109829A3" w:rsidR="00F80078" w:rsidRPr="004276B8" w:rsidRDefault="00F80078" w:rsidP="00F80078">
      <w:pPr>
        <w:autoSpaceDE w:val="0"/>
        <w:autoSpaceDN w:val="0"/>
        <w:adjustRightInd w:val="0"/>
        <w:ind w:left="4320" w:firstLine="72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2A00FF"/>
          <w:sz w:val="20"/>
          <w:szCs w:val="20"/>
          <w:lang w:val="fr-FR"/>
        </w:rPr>
        <w:t>/modules/module6/pageUseBean.jsp"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B4B9995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.forward(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4276B8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3E4F9F01" w14:textId="77777777" w:rsidR="00F80078" w:rsidRPr="004276B8" w:rsidRDefault="00F80078" w:rsidP="00F80078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434E792" w14:textId="4D5E8BD8" w:rsidR="00E06633" w:rsidRPr="004276B8" w:rsidRDefault="00E06633" w:rsidP="00E00408">
      <w:pPr>
        <w:pStyle w:val="TPnormalpuce1"/>
        <w:jc w:val="left"/>
      </w:pPr>
      <w:r w:rsidRPr="004276B8">
        <w:t xml:space="preserve">Créer une JSP nommée pageUseBean.jsp dans le répertoire </w:t>
      </w:r>
      <w:r w:rsidR="00E00408" w:rsidRPr="004276B8">
        <w:br/>
      </w:r>
      <w:r w:rsidRPr="004276B8">
        <w:t>/WebContent/WEB-INF/modules/module6.</w:t>
      </w:r>
    </w:p>
    <w:p w14:paraId="60D8957A" w14:textId="77777777" w:rsidR="00AE7038" w:rsidRPr="004276B8" w:rsidRDefault="00AE7038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4276B8">
        <w:br w:type="page"/>
      </w:r>
    </w:p>
    <w:p w14:paraId="544625EF" w14:textId="77777777" w:rsidR="00AE7038" w:rsidRPr="004276B8" w:rsidRDefault="00AE7038" w:rsidP="00AE7038">
      <w:pPr>
        <w:pStyle w:val="TPnormalpuce1"/>
        <w:numPr>
          <w:ilvl w:val="0"/>
          <w:numId w:val="0"/>
        </w:numPr>
        <w:ind w:left="357"/>
      </w:pPr>
    </w:p>
    <w:p w14:paraId="325E507D" w14:textId="6625D415" w:rsidR="00E06633" w:rsidRPr="004276B8" w:rsidRDefault="00E06633" w:rsidP="00254A3F">
      <w:pPr>
        <w:pStyle w:val="TPnormalpuce1"/>
      </w:pPr>
      <w:r w:rsidRPr="004276B8">
        <w:t>Modifier le code de ce fichier avec celui-ci :</w:t>
      </w:r>
    </w:p>
    <w:p w14:paraId="0DCF0A60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</w:p>
    <w:p w14:paraId="5ACDC131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4276B8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279571C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240F8CA3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3931D4A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DD74BB7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http-equiv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7808F4A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Page affichant une voiture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A05BB42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8EDC7B6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513912B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Cette page affiche une voiture avec les balises JSP si elle a été créée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AB508CB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E1F3C59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""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Rafraîchir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F5AEBB0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E10921B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jsp:useBean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id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"voiture"</w:t>
      </w:r>
    </w:p>
    <w:p w14:paraId="0CC2077A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sz w:val="20"/>
          <w:szCs w:val="20"/>
          <w:lang w:val="fr-FR"/>
        </w:rPr>
        <w:tab/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scope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"request"</w:t>
      </w:r>
    </w:p>
    <w:p w14:paraId="0AA59BEE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sz w:val="20"/>
          <w:szCs w:val="20"/>
          <w:lang w:val="fr-FR"/>
        </w:rPr>
        <w:tab/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class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"fr.eni.javaee.module6.bo.Voiture"</w:t>
      </w:r>
    </w:p>
    <w:p w14:paraId="0E5BAD51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jsp:useBean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E14A436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8EC96C4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ul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760AD74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2EB0338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Marque : 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jsp:getProperty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property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"marque"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"voiture"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3CE77182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5FA4CF0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E665C51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Modèle : 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jsp:getProperty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property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"modele"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"voiture"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77F0740D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EA114C0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4A5F7AB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Immatriculation : 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jsp:getProperty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property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"immatriculation"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"voiture"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4E1B46DE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77A9422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4919BE5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Kilométrage : 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jsp:getProperty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property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"kilometrage"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"voiture"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611654DD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0C296BA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ul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41D1B63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BB0792F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4276B8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4276B8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4276B8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"demonstrations/demonstration2.html"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4276B8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bookmarkStart w:id="0" w:name="_GoBack"/>
      <w:bookmarkEnd w:id="0"/>
    </w:p>
    <w:p w14:paraId="1C25E036" w14:textId="77777777" w:rsidR="00E06633" w:rsidRPr="004276B8" w:rsidRDefault="00E06633" w:rsidP="00E00408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AEFC8E1" w14:textId="3CFFE75C" w:rsidR="00E06633" w:rsidRPr="004276B8" w:rsidRDefault="00E06633" w:rsidP="00E00408">
      <w:pPr>
        <w:ind w:left="357"/>
        <w:rPr>
          <w:rFonts w:ascii="Consolas" w:hAnsi="Consolas"/>
        </w:rPr>
      </w:pP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4276B8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4276B8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66E4EA0" w14:textId="16B93685" w:rsidR="00BD2089" w:rsidRPr="004276B8" w:rsidRDefault="00BD2089" w:rsidP="00E00408">
      <w:pPr>
        <w:pStyle w:val="TPnormalpuce1"/>
        <w:jc w:val="left"/>
      </w:pPr>
      <w:r w:rsidRPr="004276B8">
        <w:t xml:space="preserve">Redémarrer Tomcat et visualiser le résultat de l’exécution sur </w:t>
      </w:r>
      <w:r w:rsidR="00E00408" w:rsidRPr="004276B8">
        <w:t>le</w:t>
      </w:r>
      <w:r w:rsidRPr="004276B8">
        <w:t xml:space="preserve"> navigateur</w:t>
      </w:r>
      <w:r w:rsidR="00254A3F" w:rsidRPr="004276B8">
        <w:t xml:space="preserve"> en effectuant une requête à l’adresse suivante : </w:t>
      </w:r>
      <w:hyperlink r:id="rId11" w:history="1">
        <w:r w:rsidR="00254A3F" w:rsidRPr="004276B8">
          <w:rPr>
            <w:rStyle w:val="Lienhypertexte"/>
            <w:u w:val="none"/>
          </w:rPr>
          <w:t>http://localhost:8080/AppliDemo/modules/module6/ServletUseBean</w:t>
        </w:r>
      </w:hyperlink>
      <w:r w:rsidR="00E00408" w:rsidRPr="004276B8">
        <w:br/>
      </w:r>
      <w:r w:rsidR="00E06633" w:rsidRPr="004276B8">
        <w:t xml:space="preserve">Ne pas hésiter à actualiser la page pour voir les </w:t>
      </w:r>
      <w:r w:rsidR="00E00408" w:rsidRPr="004276B8">
        <w:t>deux</w:t>
      </w:r>
      <w:r w:rsidR="00E06633" w:rsidRPr="004276B8">
        <w:t xml:space="preserve"> cas de figure (existence ou pas d’un objet à afficher).</w:t>
      </w:r>
    </w:p>
    <w:p w14:paraId="2AB45A8A" w14:textId="77777777" w:rsidR="00E00408" w:rsidRPr="004276B8" w:rsidRDefault="00E00408" w:rsidP="00E00408">
      <w:pPr>
        <w:pStyle w:val="TPTitre"/>
        <w:rPr>
          <w:color w:val="A6A6A6"/>
        </w:rPr>
      </w:pPr>
      <w:r w:rsidRPr="004276B8">
        <w:t>En résumé</w:t>
      </w:r>
    </w:p>
    <w:p w14:paraId="687A2253" w14:textId="591347A3" w:rsidR="00590AA9" w:rsidRPr="004276B8" w:rsidRDefault="00E00408" w:rsidP="009459BD">
      <w:pPr>
        <w:pStyle w:val="TPnormal"/>
        <w:jc w:val="left"/>
      </w:pPr>
      <w:r w:rsidRPr="004276B8">
        <w:t xml:space="preserve">Pour retrouver le code et les liens utiles de cette démonstration, copier le fichier </w:t>
      </w:r>
      <w:r w:rsidR="00590AA9" w:rsidRPr="004276B8">
        <w:t>demonstration</w:t>
      </w:r>
      <w:r w:rsidR="00AE7038" w:rsidRPr="004276B8">
        <w:t>2</w:t>
      </w:r>
      <w:r w:rsidR="00590AA9" w:rsidRPr="004276B8">
        <w:t>.html dans le répertoire /WebContent/modules/module</w:t>
      </w:r>
      <w:r w:rsidR="00AE7038" w:rsidRPr="004276B8">
        <w:t>6</w:t>
      </w:r>
      <w:r w:rsidR="00590AA9" w:rsidRPr="004276B8">
        <w:t>/demonstrations</w:t>
      </w:r>
      <w:r w:rsidRPr="004276B8">
        <w:t>.</w:t>
      </w:r>
    </w:p>
    <w:p w14:paraId="3CA41E5E" w14:textId="77777777" w:rsidR="00590AA9" w:rsidRPr="004276B8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4276B8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D4650" w14:textId="77777777" w:rsidR="0096597D" w:rsidRDefault="0096597D" w:rsidP="006C7E58">
      <w:r>
        <w:separator/>
      </w:r>
    </w:p>
  </w:endnote>
  <w:endnote w:type="continuationSeparator" w:id="0">
    <w:p w14:paraId="5F556C20" w14:textId="77777777" w:rsidR="0096597D" w:rsidRDefault="0096597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15C12487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76B8">
            <w:rPr>
              <w:noProof/>
            </w:rPr>
            <w:t>2</w:t>
          </w:r>
          <w:r>
            <w:fldChar w:fldCharType="end"/>
          </w:r>
          <w:r>
            <w:t>/</w:t>
          </w:r>
          <w:r w:rsidR="004276B8">
            <w:fldChar w:fldCharType="begin"/>
          </w:r>
          <w:r w:rsidR="004276B8">
            <w:instrText xml:space="preserve"> NUMPAGES   \* MERGEFORMAT </w:instrText>
          </w:r>
          <w:r w:rsidR="004276B8">
            <w:fldChar w:fldCharType="separate"/>
          </w:r>
          <w:r w:rsidR="004276B8">
            <w:rPr>
              <w:noProof/>
            </w:rPr>
            <w:t>2</w:t>
          </w:r>
          <w:r w:rsidR="004276B8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3576B" w14:textId="77777777" w:rsidR="0096597D" w:rsidRDefault="0096597D" w:rsidP="006C7E58">
      <w:r>
        <w:separator/>
      </w:r>
    </w:p>
  </w:footnote>
  <w:footnote w:type="continuationSeparator" w:id="0">
    <w:p w14:paraId="0BBF140C" w14:textId="77777777" w:rsidR="0096597D" w:rsidRDefault="0096597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54A3F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276B8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21655"/>
    <w:rsid w:val="0083499D"/>
    <w:rsid w:val="00845605"/>
    <w:rsid w:val="00847ABA"/>
    <w:rsid w:val="00851C1E"/>
    <w:rsid w:val="00863103"/>
    <w:rsid w:val="008672FD"/>
    <w:rsid w:val="00867E02"/>
    <w:rsid w:val="00887B58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459BD"/>
    <w:rsid w:val="00954E03"/>
    <w:rsid w:val="00964B34"/>
    <w:rsid w:val="0096503B"/>
    <w:rsid w:val="0096597D"/>
    <w:rsid w:val="009731EA"/>
    <w:rsid w:val="00982EF0"/>
    <w:rsid w:val="009862DE"/>
    <w:rsid w:val="00990B02"/>
    <w:rsid w:val="00994853"/>
    <w:rsid w:val="009C09D3"/>
    <w:rsid w:val="009C2AC3"/>
    <w:rsid w:val="009D1251"/>
    <w:rsid w:val="00A03DA3"/>
    <w:rsid w:val="00A055CF"/>
    <w:rsid w:val="00A361C9"/>
    <w:rsid w:val="00A6293D"/>
    <w:rsid w:val="00A93073"/>
    <w:rsid w:val="00AA0506"/>
    <w:rsid w:val="00AD4046"/>
    <w:rsid w:val="00AE5B33"/>
    <w:rsid w:val="00AE7038"/>
    <w:rsid w:val="00AF1914"/>
    <w:rsid w:val="00B027AA"/>
    <w:rsid w:val="00B04A1E"/>
    <w:rsid w:val="00B06421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701D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0408"/>
    <w:rsid w:val="00E01FDD"/>
    <w:rsid w:val="00E06633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0078"/>
    <w:rsid w:val="00F866C1"/>
    <w:rsid w:val="00F976CC"/>
    <w:rsid w:val="00FB202A"/>
    <w:rsid w:val="00FB27DA"/>
    <w:rsid w:val="00FD5D6A"/>
    <w:rsid w:val="00FE02FA"/>
    <w:rsid w:val="00FF18F4"/>
    <w:rsid w:val="00FF7FF5"/>
    <w:rsid w:val="31DFC33B"/>
    <w:rsid w:val="3929E948"/>
    <w:rsid w:val="52D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6/ServletUseBea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Z5HNVW24N33T-678105430-3910</_dlc_DocId>
    <_dlc_DocIdUrl xmlns="48513151-72dc-4d20-a25c-0c8180736831">
      <Url>http://inet/sites/projets/EcoleNumerique/_layouts/15/DocIdRedir.aspx?ID=Z5HNVW24N33T-678105430-3910</Url>
      <Description>Z5HNVW24N33T-678105430-3910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</TotalTime>
  <Pages>2</Pages>
  <Words>407</Words>
  <Characters>2244</Characters>
  <Application>Microsoft Office Word</Application>
  <DocSecurity>0</DocSecurity>
  <Lines>18</Lines>
  <Paragraphs>5</Paragraphs>
  <ScaleCrop>false</ScaleCrop>
  <Company>Editions Eni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25</cp:revision>
  <cp:lastPrinted>2016-09-29T07:49:00Z</cp:lastPrinted>
  <dcterms:created xsi:type="dcterms:W3CDTF">2017-11-17T14:15:00Z</dcterms:created>
  <dcterms:modified xsi:type="dcterms:W3CDTF">2018-05-15T08:22:00Z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38545101-6a68-455f-9a64-6c1152051920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