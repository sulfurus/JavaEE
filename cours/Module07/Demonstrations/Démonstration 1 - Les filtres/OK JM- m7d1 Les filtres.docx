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03A7255A" w:rsidR="000150A7" w:rsidRPr="007030C1" w:rsidRDefault="00BD2867" w:rsidP="000150A7">
      <w:pPr>
        <w:pStyle w:val="Titre"/>
        <w:rPr>
          <w:noProof/>
        </w:rPr>
      </w:pPr>
      <w:r w:rsidRPr="007030C1">
        <w:t>Les filtres</w:t>
      </w:r>
    </w:p>
    <w:p w14:paraId="31FD3075" w14:textId="4B3DFD82" w:rsidR="000150A7" w:rsidRPr="007030C1" w:rsidRDefault="000150A7" w:rsidP="000150A7">
      <w:pPr>
        <w:pStyle w:val="Titre1"/>
      </w:pPr>
      <w:r w:rsidRPr="007030C1">
        <w:t xml:space="preserve">Démonstration </w:t>
      </w:r>
      <w:r w:rsidR="00BD2867" w:rsidRPr="007030C1">
        <w:t>1</w:t>
      </w:r>
      <w:r w:rsidRPr="007030C1">
        <w:t xml:space="preserve"> du module </w:t>
      </w:r>
      <w:r w:rsidR="00BD2867" w:rsidRPr="007030C1">
        <w:t>7</w:t>
      </w:r>
    </w:p>
    <w:p w14:paraId="5938D2DE" w14:textId="77777777" w:rsidR="000150A7" w:rsidRPr="007030C1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7030C1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F2E3FEA" w:rsidR="000150A7" w:rsidRPr="007030C1" w:rsidRDefault="00A46029" w:rsidP="00A46029">
            <w:pPr>
              <w:pStyle w:val="TPnormal"/>
            </w:pPr>
            <w:r w:rsidRPr="007030C1">
              <w:t>L'objectif de c</w:t>
            </w:r>
            <w:r w:rsidR="00740FF3" w:rsidRPr="007030C1">
              <w:t xml:space="preserve">ette démonstration </w:t>
            </w:r>
            <w:r w:rsidRPr="007030C1">
              <w:t>est</w:t>
            </w:r>
            <w:r w:rsidR="00740FF3" w:rsidRPr="007030C1">
              <w:t xml:space="preserve"> de</w:t>
            </w:r>
            <w:r w:rsidR="00D53E0E" w:rsidRPr="007030C1">
              <w:t xml:space="preserve"> présenter les filtres permettant d’appliquer des traitements Java sur des URL avant qu’elles ne soient traitées pour ce qu’elles sont.</w:t>
            </w:r>
          </w:p>
        </w:tc>
      </w:tr>
    </w:tbl>
    <w:p w14:paraId="0E3C48BE" w14:textId="70E04DCB" w:rsidR="000150A7" w:rsidRPr="007030C1" w:rsidRDefault="000150A7" w:rsidP="000150A7">
      <w:pPr>
        <w:pStyle w:val="TPTitre"/>
      </w:pPr>
      <w:r w:rsidRPr="007030C1">
        <w:t>Déroulement</w:t>
      </w:r>
    </w:p>
    <w:p w14:paraId="7A50C2E4" w14:textId="6DEFA7E0" w:rsidR="00D1322E" w:rsidRPr="007030C1" w:rsidRDefault="005178BB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030C1">
        <w:t>Créer un filtre nommé FiltreRessourcesInterdites dans le package fr.eni.javaee.module7.</w:t>
      </w:r>
    </w:p>
    <w:p w14:paraId="1E083D7B" w14:textId="6F4199B8" w:rsidR="005178BB" w:rsidRPr="007030C1" w:rsidRDefault="005178BB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030C1">
        <w:t>Modifier le code généré par défaut par l’IDE :</w:t>
      </w:r>
    </w:p>
    <w:p w14:paraId="42B31191" w14:textId="742403ED" w:rsidR="005178BB" w:rsidRPr="007030C1" w:rsidRDefault="005178BB" w:rsidP="00A46029">
      <w:pPr>
        <w:pStyle w:val="TPnormalpuce1"/>
        <w:numPr>
          <w:ilvl w:val="1"/>
          <w:numId w:val="44"/>
        </w:numPr>
        <w:ind w:left="709"/>
        <w:textAlignment w:val="auto"/>
      </w:pPr>
      <w:r w:rsidRPr="007030C1">
        <w:t>Modifier le pattern d’URL pour lequel le filtre doit être exécuté :</w:t>
      </w:r>
    </w:p>
    <w:p w14:paraId="4E969D90" w14:textId="77777777" w:rsidR="005178BB" w:rsidRPr="007030C1" w:rsidRDefault="005178BB" w:rsidP="005178BB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646464"/>
          <w:sz w:val="20"/>
          <w:szCs w:val="20"/>
          <w:lang w:val="fr-FR"/>
        </w:rPr>
        <w:t>@WebFilter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</w:p>
    <w:p w14:paraId="03278E02" w14:textId="0BE67BE9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urlPatterns=</w:t>
      </w:r>
      <w:r w:rsidRPr="007030C1">
        <w:rPr>
          <w:rFonts w:ascii="Consolas" w:hAnsi="Consolas" w:cs="Courier New"/>
          <w:color w:val="2A00FF"/>
          <w:sz w:val="20"/>
          <w:szCs w:val="20"/>
          <w:lang w:val="fr-FR"/>
        </w:rPr>
        <w:t>"/modules/module7/*"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1F7F9D66" w14:textId="7AB34E03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dispatcherTypes= {</w:t>
      </w:r>
    </w:p>
    <w:p w14:paraId="7DC60E25" w14:textId="11B94E5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DispatcherType.</w:t>
      </w:r>
      <w:r w:rsidRPr="007030C1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REQUEST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3219AC36" w14:textId="195B7CF6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DispatcherType.</w:t>
      </w:r>
      <w:r w:rsidRPr="007030C1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INCLUDE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1DF05661" w14:textId="60153D54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DispatcherType.</w:t>
      </w:r>
      <w:r w:rsidRPr="007030C1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FORWARD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282E9B03" w14:textId="28F0301B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DispatcherType.</w:t>
      </w:r>
      <w:r w:rsidRPr="007030C1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ERROR</w:t>
      </w:r>
    </w:p>
    <w:p w14:paraId="1EFD786A" w14:textId="1448C84D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7E10D5A" w14:textId="508F2D40" w:rsidR="005178BB" w:rsidRPr="007030C1" w:rsidRDefault="005178BB" w:rsidP="005178BB">
      <w:pPr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)</w:t>
      </w:r>
    </w:p>
    <w:p w14:paraId="1FC7CDC3" w14:textId="4F709EB6" w:rsidR="005178BB" w:rsidRPr="007030C1" w:rsidRDefault="005178BB" w:rsidP="00A46029">
      <w:pPr>
        <w:pStyle w:val="TPnormalpuce1"/>
        <w:numPr>
          <w:ilvl w:val="1"/>
          <w:numId w:val="15"/>
        </w:numPr>
        <w:ind w:left="709"/>
      </w:pPr>
      <w:r w:rsidRPr="007030C1">
        <w:t>Modifier le code de la méthode doFilter :</w:t>
      </w:r>
    </w:p>
    <w:p w14:paraId="513C57C1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7030C1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7030C1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doFilter(ServletRequest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</w:p>
    <w:p w14:paraId="5702BA90" w14:textId="3EEE2633" w:rsidR="005178BB" w:rsidRPr="007030C1" w:rsidRDefault="005178BB" w:rsidP="005178BB">
      <w:pPr>
        <w:autoSpaceDE w:val="0"/>
        <w:autoSpaceDN w:val="0"/>
        <w:adjustRightInd w:val="0"/>
        <w:ind w:left="288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ServletResponse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</w:p>
    <w:p w14:paraId="7FA83A14" w14:textId="5AF3D36C" w:rsidR="005178BB" w:rsidRPr="007030C1" w:rsidRDefault="005178BB" w:rsidP="005178BB">
      <w:pPr>
        <w:autoSpaceDE w:val="0"/>
        <w:autoSpaceDN w:val="0"/>
        <w:adjustRightInd w:val="0"/>
        <w:ind w:left="2880" w:firstLine="72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FilterChain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chain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7030C1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IOException, ServletException {</w:t>
      </w:r>
    </w:p>
    <w:p w14:paraId="73C90879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HttpServletRequest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httpRequest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(HttpServletRequest)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025709DD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(!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httpRequest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.getServletPath().toLowerCase().contains(</w:t>
      </w:r>
      <w:r w:rsidRPr="007030C1">
        <w:rPr>
          <w:rFonts w:ascii="Consolas" w:hAnsi="Consolas" w:cs="Courier New"/>
          <w:color w:val="2A00FF"/>
          <w:sz w:val="20"/>
          <w:szCs w:val="20"/>
          <w:lang w:val="fr-FR"/>
        </w:rPr>
        <w:t>"interdit"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))</w:t>
      </w:r>
    </w:p>
    <w:p w14:paraId="60221928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172C0461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3F7F5F"/>
          <w:sz w:val="20"/>
          <w:szCs w:val="20"/>
          <w:lang w:val="fr-FR"/>
        </w:rPr>
        <w:t>//Laissons passer la requête vers la ressource qui est autorisée</w:t>
      </w:r>
    </w:p>
    <w:p w14:paraId="0EB0B67D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chain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.doFilter(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C558432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67BD4123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else</w:t>
      </w:r>
    </w:p>
    <w:p w14:paraId="6278C6C9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4E6EFC83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3F7F5F"/>
          <w:sz w:val="20"/>
          <w:szCs w:val="20"/>
          <w:lang w:val="fr-FR"/>
        </w:rPr>
        <w:t>//renvoyons une 403 à l'utilisateur</w:t>
      </w:r>
      <w:bookmarkStart w:id="0" w:name="_GoBack"/>
      <w:bookmarkEnd w:id="0"/>
    </w:p>
    <w:p w14:paraId="12DA1239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HttpServletResponse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httpResponse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(HttpServletResponse) </w:t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52F9C602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6A3E3E"/>
          <w:sz w:val="20"/>
          <w:szCs w:val="20"/>
          <w:lang w:val="fr-FR"/>
        </w:rPr>
        <w:t>httpResponse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.sendError(HttpServletResponse.</w:t>
      </w:r>
      <w:r w:rsidRPr="007030C1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SC_FORBIDDEN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32E287F" w14:textId="77777777" w:rsidR="005178BB" w:rsidRPr="007030C1" w:rsidRDefault="005178BB" w:rsidP="005178B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2840F98F" w14:textId="279B060E" w:rsidR="005178BB" w:rsidRPr="007030C1" w:rsidRDefault="005178BB" w:rsidP="005178BB">
      <w:pPr>
        <w:rPr>
          <w:rFonts w:ascii="Consolas" w:hAnsi="Consolas"/>
        </w:rPr>
      </w:pP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71475E49" w14:textId="6B576465" w:rsidR="00536EF3" w:rsidRPr="007030C1" w:rsidRDefault="00534391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030C1">
        <w:t>Copier les servlets ServletAutorisee et ServletInterdite dans le package fr.eni.javaee.module7.</w:t>
      </w:r>
    </w:p>
    <w:p w14:paraId="1BFBE20F" w14:textId="7FE9A906" w:rsidR="00534391" w:rsidRPr="007030C1" w:rsidRDefault="00534391" w:rsidP="00534391">
      <w:pPr>
        <w:pStyle w:val="TPnormalpuce1"/>
      </w:pPr>
      <w:r w:rsidRPr="007030C1">
        <w:t>Configurer le fichier web.xml pour personnaliser l’erreur 403 :</w:t>
      </w:r>
    </w:p>
    <w:p w14:paraId="483171BB" w14:textId="7F9338A6" w:rsidR="00534391" w:rsidRPr="007030C1" w:rsidRDefault="00534391" w:rsidP="00A4602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030C1">
        <w:rPr>
          <w:rFonts w:ascii="Consolas" w:hAnsi="Consolas" w:cs="Courier New"/>
          <w:color w:val="3F7F7F"/>
          <w:sz w:val="20"/>
          <w:szCs w:val="20"/>
          <w:lang w:val="fr-FR"/>
        </w:rPr>
        <w:t>error-page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BE4F803" w14:textId="738AC2D1" w:rsidR="00534391" w:rsidRPr="007030C1" w:rsidRDefault="00534391" w:rsidP="00A46029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030C1">
        <w:rPr>
          <w:rFonts w:ascii="Consolas" w:hAnsi="Consolas" w:cs="Courier New"/>
          <w:color w:val="3F7F7F"/>
          <w:sz w:val="20"/>
          <w:szCs w:val="20"/>
          <w:lang w:val="fr-FR"/>
        </w:rPr>
        <w:t>error-code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403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030C1">
        <w:rPr>
          <w:rFonts w:ascii="Consolas" w:hAnsi="Consolas" w:cs="Courier New"/>
          <w:color w:val="3F7F7F"/>
          <w:sz w:val="20"/>
          <w:szCs w:val="20"/>
          <w:lang w:val="fr-FR"/>
        </w:rPr>
        <w:t>error-code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0B6635" w14:textId="7D516390" w:rsidR="00534391" w:rsidRPr="007030C1" w:rsidRDefault="00534391" w:rsidP="00A46029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030C1">
        <w:rPr>
          <w:rFonts w:ascii="Consolas" w:hAnsi="Consolas" w:cs="Courier New"/>
          <w:color w:val="3F7F7F"/>
          <w:sz w:val="20"/>
          <w:szCs w:val="20"/>
          <w:lang w:val="fr-FR"/>
        </w:rPr>
        <w:t>location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030C1">
        <w:rPr>
          <w:rFonts w:ascii="Consolas" w:hAnsi="Consolas" w:cs="Courier New"/>
          <w:color w:val="000000"/>
          <w:sz w:val="20"/>
          <w:szCs w:val="20"/>
          <w:lang w:val="fr-FR"/>
        </w:rPr>
        <w:t>/modules/module7/demonstrations/erreur403.html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030C1">
        <w:rPr>
          <w:rFonts w:ascii="Consolas" w:hAnsi="Consolas" w:cs="Courier New"/>
          <w:color w:val="3F7F7F"/>
          <w:sz w:val="20"/>
          <w:szCs w:val="20"/>
          <w:lang w:val="fr-FR"/>
        </w:rPr>
        <w:t>location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F1AE69E" w14:textId="29E93E75" w:rsidR="00534391" w:rsidRPr="007030C1" w:rsidRDefault="00534391" w:rsidP="00A46029">
      <w:pPr>
        <w:ind w:left="357"/>
        <w:rPr>
          <w:rFonts w:ascii="Consolas" w:hAnsi="Consolas" w:cs="Courier New"/>
          <w:color w:val="008080"/>
          <w:sz w:val="20"/>
          <w:szCs w:val="20"/>
          <w:lang w:val="fr-FR"/>
        </w:rPr>
      </w:pP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030C1">
        <w:rPr>
          <w:rFonts w:ascii="Consolas" w:hAnsi="Consolas" w:cs="Courier New"/>
          <w:color w:val="3F7F7F"/>
          <w:sz w:val="20"/>
          <w:szCs w:val="20"/>
          <w:lang w:val="fr-FR"/>
        </w:rPr>
        <w:t>error-page</w:t>
      </w:r>
      <w:r w:rsidRPr="007030C1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40DE4BE" w14:textId="3A572D2B" w:rsidR="00534391" w:rsidRPr="007030C1" w:rsidRDefault="00534391" w:rsidP="00A46029">
      <w:pPr>
        <w:pStyle w:val="TPnormalpuce1"/>
        <w:jc w:val="left"/>
      </w:pPr>
      <w:r w:rsidRPr="007030C1">
        <w:t>Copier le fichier erreur403.html dans le répertoire</w:t>
      </w:r>
      <w:r w:rsidR="00A46029" w:rsidRPr="007030C1">
        <w:br/>
      </w:r>
      <w:r w:rsidRPr="007030C1">
        <w:t>/WebContent/modules/module7/demonstrations.</w:t>
      </w:r>
    </w:p>
    <w:p w14:paraId="17574799" w14:textId="77777777" w:rsidR="00A46029" w:rsidRPr="007030C1" w:rsidRDefault="00A46029" w:rsidP="00A46029">
      <w:pPr>
        <w:pStyle w:val="TPnormalpuce1"/>
        <w:numPr>
          <w:ilvl w:val="0"/>
          <w:numId w:val="0"/>
        </w:numPr>
        <w:ind w:left="357"/>
      </w:pPr>
    </w:p>
    <w:p w14:paraId="466E4EA0" w14:textId="3BFDD310" w:rsidR="00BD2089" w:rsidRPr="007030C1" w:rsidRDefault="00BD2089" w:rsidP="00BD2089">
      <w:pPr>
        <w:pStyle w:val="TPnormalpuce1"/>
      </w:pPr>
      <w:r w:rsidRPr="007030C1">
        <w:t xml:space="preserve">Redémarrer Tomcat et visualiser le résultat de l’exécution sur </w:t>
      </w:r>
      <w:r w:rsidR="00A46029" w:rsidRPr="007030C1">
        <w:t>le</w:t>
      </w:r>
      <w:r w:rsidRPr="007030C1">
        <w:t xml:space="preserve"> navigateur</w:t>
      </w:r>
      <w:r w:rsidR="00243E65" w:rsidRPr="007030C1">
        <w:t xml:space="preserve"> en faisant des requêtes sur les URL suivantes :</w:t>
      </w:r>
    </w:p>
    <w:p w14:paraId="43550293" w14:textId="3094AAA7" w:rsidR="00243E65" w:rsidRPr="007030C1" w:rsidRDefault="007030C1" w:rsidP="00243E65">
      <w:pPr>
        <w:pStyle w:val="TPnormalpuce1"/>
        <w:numPr>
          <w:ilvl w:val="0"/>
          <w:numId w:val="0"/>
        </w:numPr>
        <w:ind w:left="357"/>
      </w:pPr>
      <w:hyperlink r:id="rId11" w:history="1">
        <w:r w:rsidR="00243E65" w:rsidRPr="007030C1">
          <w:rPr>
            <w:rStyle w:val="Lienhypertexte"/>
            <w:u w:val="none"/>
          </w:rPr>
          <w:t>http://localhost:8080/AppliDemo/modules/module7/ServletAutorisee</w:t>
        </w:r>
      </w:hyperlink>
    </w:p>
    <w:p w14:paraId="74614342" w14:textId="4E9B8D0A" w:rsidR="00243E65" w:rsidRPr="007030C1" w:rsidRDefault="007030C1" w:rsidP="00243E65">
      <w:pPr>
        <w:pStyle w:val="TPnormalpuce1"/>
        <w:numPr>
          <w:ilvl w:val="0"/>
          <w:numId w:val="0"/>
        </w:numPr>
        <w:ind w:left="357"/>
      </w:pPr>
      <w:hyperlink r:id="rId12" w:history="1">
        <w:r w:rsidR="00243E65" w:rsidRPr="007030C1">
          <w:rPr>
            <w:rStyle w:val="Lienhypertexte"/>
            <w:u w:val="none"/>
          </w:rPr>
          <w:t>http://localhost:8080/AppliDemo/modules/module7/ServletInterdite</w:t>
        </w:r>
      </w:hyperlink>
    </w:p>
    <w:p w14:paraId="6F1A45B5" w14:textId="77777777" w:rsidR="0094060B" w:rsidRPr="007030C1" w:rsidRDefault="0094060B" w:rsidP="0094060B">
      <w:pPr>
        <w:pStyle w:val="TPTitre"/>
        <w:rPr>
          <w:color w:val="A6A6A6"/>
        </w:rPr>
      </w:pPr>
      <w:r w:rsidRPr="007030C1">
        <w:t>En résumé</w:t>
      </w:r>
    </w:p>
    <w:p w14:paraId="687A2253" w14:textId="0A70F173" w:rsidR="00590AA9" w:rsidRPr="007030C1" w:rsidRDefault="0094060B" w:rsidP="0094060B">
      <w:pPr>
        <w:pStyle w:val="TPnormal"/>
        <w:jc w:val="left"/>
      </w:pPr>
      <w:r w:rsidRPr="007030C1">
        <w:t xml:space="preserve">Pour retrouver le code et les liens utiles de cette démonstration, copier le fichier </w:t>
      </w:r>
      <w:r w:rsidR="00590AA9" w:rsidRPr="007030C1">
        <w:t>demonstration</w:t>
      </w:r>
      <w:r w:rsidR="00151A82" w:rsidRPr="007030C1">
        <w:t>1</w:t>
      </w:r>
      <w:r w:rsidR="00590AA9" w:rsidRPr="007030C1">
        <w:t>.html dans le répertoire /WebContent/modules/module</w:t>
      </w:r>
      <w:r w:rsidR="00151A82" w:rsidRPr="007030C1">
        <w:t>7</w:t>
      </w:r>
      <w:r w:rsidR="00590AA9" w:rsidRPr="007030C1">
        <w:t>/demonstrations.</w:t>
      </w:r>
    </w:p>
    <w:p w14:paraId="3CA41E5E" w14:textId="77777777" w:rsidR="00590AA9" w:rsidRPr="007030C1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7030C1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074A0" w14:textId="77777777" w:rsidR="00416730" w:rsidRDefault="00416730" w:rsidP="006C7E58">
      <w:r>
        <w:separator/>
      </w:r>
    </w:p>
  </w:endnote>
  <w:endnote w:type="continuationSeparator" w:id="0">
    <w:p w14:paraId="6E56029F" w14:textId="77777777" w:rsidR="00416730" w:rsidRDefault="0041673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8C2E67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30C1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7030C1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1BDBD" w14:textId="77777777" w:rsidR="00416730" w:rsidRDefault="00416730" w:rsidP="006C7E58">
      <w:r>
        <w:separator/>
      </w:r>
    </w:p>
  </w:footnote>
  <w:footnote w:type="continuationSeparator" w:id="0">
    <w:p w14:paraId="57F6D860" w14:textId="77777777" w:rsidR="00416730" w:rsidRDefault="0041673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82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43E65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16730"/>
    <w:rsid w:val="004203A9"/>
    <w:rsid w:val="004343CE"/>
    <w:rsid w:val="00450C5E"/>
    <w:rsid w:val="00456F22"/>
    <w:rsid w:val="00484EF9"/>
    <w:rsid w:val="00492FCA"/>
    <w:rsid w:val="00494DCF"/>
    <w:rsid w:val="004C2502"/>
    <w:rsid w:val="004F2C2E"/>
    <w:rsid w:val="005056C3"/>
    <w:rsid w:val="005178BB"/>
    <w:rsid w:val="00534391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30C1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4060B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4602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D2867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322E"/>
    <w:rsid w:val="00D14314"/>
    <w:rsid w:val="00D2004D"/>
    <w:rsid w:val="00D27D51"/>
    <w:rsid w:val="00D31AF1"/>
    <w:rsid w:val="00D53E0E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16FBB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7/ServletInterdit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7/ServletAutorise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Z5HNVW24N33T-678105430-3919</_dlc_DocId>
    <_dlc_DocIdUrl xmlns="48513151-72dc-4d20-a25c-0c8180736831">
      <Url>http://inet/sites/projets/EcoleNumerique/_layouts/15/DocIdRedir.aspx?ID=Z5HNVW24N33T-678105430-3919</Url>
      <Description>Z5HNVW24N33T-678105430-3919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186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2016-09-29T07:49:00Z</cp:lastPrinted>
  <dcterms:created xsi:type="dcterms:W3CDTF">2017-11-17T14:15:00Z</dcterms:created>
  <dcterms:modified xsi:type="dcterms:W3CDTF">2018-05-15T08:25:00Z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22bce3de-0d7c-475f-9d1e-03cf45f991d1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