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58C2EFE5" w:rsidR="000150A7" w:rsidRPr="00C62D79" w:rsidRDefault="00F41C44" w:rsidP="000150A7">
      <w:pPr>
        <w:pStyle w:val="Titre"/>
        <w:rPr>
          <w:noProof/>
        </w:rPr>
      </w:pPr>
      <w:r>
        <w:t>Les événements</w:t>
      </w:r>
    </w:p>
    <w:p w14:paraId="31FD3075" w14:textId="75ADF919" w:rsidR="000150A7" w:rsidRPr="00E3020F" w:rsidRDefault="000150A7" w:rsidP="000150A7">
      <w:pPr>
        <w:pStyle w:val="Titre1"/>
      </w:pPr>
      <w:r w:rsidRPr="00E3020F">
        <w:t xml:space="preserve">Démonstration </w:t>
      </w:r>
      <w:r w:rsidR="00F41C44">
        <w:t>2</w:t>
      </w:r>
      <w:r w:rsidRPr="00E3020F">
        <w:t xml:space="preserve"> du module </w:t>
      </w:r>
      <w:r w:rsidR="00F41C44">
        <w:t>7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4E753FFA" w:rsidR="000150A7" w:rsidRPr="00C62D79" w:rsidRDefault="004C21EB" w:rsidP="004C21EB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 xml:space="preserve">est </w:t>
            </w:r>
            <w:r w:rsidR="00740FF3">
              <w:t>de</w:t>
            </w:r>
            <w:r w:rsidR="00F41C44">
              <w:t xml:space="preserve"> mettre en évidence le mécanisme des listeners</w:t>
            </w:r>
            <w:r>
              <w:t>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573FE8E8" w14:textId="000D53BB" w:rsidR="00D44EF6" w:rsidRDefault="00D44EF6" w:rsidP="004C21EB">
      <w:pPr>
        <w:pStyle w:val="TPnormalpuce1"/>
        <w:numPr>
          <w:ilvl w:val="0"/>
          <w:numId w:val="44"/>
        </w:numPr>
        <w:ind w:left="357" w:hanging="357"/>
        <w:jc w:val="left"/>
        <w:textAlignment w:val="auto"/>
      </w:pPr>
      <w:r>
        <w:t>Créer un listener nommé List</w:t>
      </w:r>
      <w:r w:rsidR="008B4542">
        <w:t>e</w:t>
      </w:r>
      <w:r>
        <w:t>ne</w:t>
      </w:r>
      <w:r w:rsidR="008B4542">
        <w:t>r</w:t>
      </w:r>
      <w:r>
        <w:t xml:space="preserve">DemarrageAgent </w:t>
      </w:r>
      <w:bookmarkStart w:id="0" w:name="_GoBack"/>
      <w:bookmarkEnd w:id="0"/>
      <w:r>
        <w:t>implémentant l’interface ServletContextListener dans le package fr.eni.javaee.module7.</w:t>
      </w:r>
    </w:p>
    <w:p w14:paraId="09E63CB8" w14:textId="70221856" w:rsidR="00D44EF6" w:rsidRDefault="00D44EF6" w:rsidP="00D44EF6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code généré par défaut par l’IDE avec celui-ci :</w:t>
      </w:r>
    </w:p>
    <w:p w14:paraId="5FAFA383" w14:textId="77777777" w:rsidR="00D44EF6" w:rsidRPr="004C21EB" w:rsidRDefault="00D44EF6" w:rsidP="004C21EB">
      <w:pPr>
        <w:autoSpaceDE w:val="0"/>
        <w:autoSpaceDN w:val="0"/>
        <w:adjustRightInd w:val="0"/>
        <w:ind w:left="357" w:firstLine="357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646464"/>
          <w:sz w:val="20"/>
          <w:szCs w:val="20"/>
          <w:lang w:val="fr-FR"/>
        </w:rPr>
        <w:t>@WebListener</w:t>
      </w:r>
    </w:p>
    <w:p w14:paraId="7020CFA6" w14:textId="77777777" w:rsidR="00D44EF6" w:rsidRPr="004C21EB" w:rsidRDefault="00D44EF6" w:rsidP="004C21EB">
      <w:pPr>
        <w:autoSpaceDE w:val="0"/>
        <w:autoSpaceDN w:val="0"/>
        <w:adjustRightInd w:val="0"/>
        <w:ind w:left="357" w:firstLine="357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class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ListenerDemarrageArret 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implements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ServletContextListener {</w:t>
      </w:r>
    </w:p>
    <w:p w14:paraId="35CB0532" w14:textId="77777777" w:rsidR="00D44EF6" w:rsidRPr="004C21EB" w:rsidRDefault="00D44EF6" w:rsidP="004C21E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static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Date </w:t>
      </w:r>
      <w:r w:rsidRPr="004C21EB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dateDemarrage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48932C99" w14:textId="77777777" w:rsidR="00D44EF6" w:rsidRPr="004C21EB" w:rsidRDefault="00D44EF6" w:rsidP="004C21E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6476039" w14:textId="77777777" w:rsidR="00D44EF6" w:rsidRPr="004C21EB" w:rsidRDefault="00D44EF6" w:rsidP="004C21EB">
      <w:pPr>
        <w:autoSpaceDE w:val="0"/>
        <w:autoSpaceDN w:val="0"/>
        <w:adjustRightInd w:val="0"/>
        <w:ind w:left="357"/>
        <w:rPr>
          <w:rFonts w:ascii="Consolas" w:hAnsi="Consolas" w:cs="Courier New"/>
          <w:color w:val="000000"/>
          <w:sz w:val="20"/>
          <w:szCs w:val="20"/>
          <w:lang w:val="fr-FR"/>
        </w:rPr>
      </w:pPr>
    </w:p>
    <w:p w14:paraId="40985669" w14:textId="76848DF8" w:rsidR="00D44EF6" w:rsidRPr="004C21EB" w:rsidRDefault="00D44EF6" w:rsidP="004C21E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static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Date getDateDemarrage() {</w:t>
      </w:r>
    </w:p>
    <w:p w14:paraId="2F37DA5B" w14:textId="77777777" w:rsidR="00D44EF6" w:rsidRPr="004C21EB" w:rsidRDefault="00D44EF6" w:rsidP="004C21E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4C21EB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dateDemarrage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0CC0913B" w14:textId="77777777" w:rsidR="00D44EF6" w:rsidRPr="004C21EB" w:rsidRDefault="00D44EF6" w:rsidP="004C21E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52903270" w14:textId="77777777" w:rsidR="00D44EF6" w:rsidRPr="004C21EB" w:rsidRDefault="00D44EF6" w:rsidP="004C21E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74535498" w14:textId="51054D17" w:rsidR="00D44EF6" w:rsidRPr="004C21EB" w:rsidRDefault="00D44EF6" w:rsidP="004C21EB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contextDestroyed(ServletContextEvent </w:t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sce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 { </w:t>
      </w:r>
    </w:p>
    <w:p w14:paraId="3BE14B7F" w14:textId="62895C50" w:rsidR="00D44EF6" w:rsidRPr="004C21EB" w:rsidRDefault="00D44EF6" w:rsidP="004C21EB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System.</w:t>
      </w:r>
      <w:r w:rsidRPr="004C21EB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out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.println(</w:t>
      </w:r>
      <w:r w:rsidRPr="004C21EB">
        <w:rPr>
          <w:rFonts w:ascii="Consolas" w:hAnsi="Consolas" w:cs="Courier New"/>
          <w:color w:val="2A00FF"/>
          <w:sz w:val="20"/>
          <w:szCs w:val="20"/>
          <w:lang w:val="fr-FR"/>
        </w:rPr>
        <w:t>"Arrêt de l'application"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4D1A1FC7" w14:textId="7CFB459E" w:rsidR="00D44EF6" w:rsidRPr="004C21EB" w:rsidRDefault="00D44EF6" w:rsidP="004C21EB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7E41EA8F" w14:textId="77777777" w:rsidR="00D44EF6" w:rsidRPr="004C21EB" w:rsidRDefault="00D44EF6" w:rsidP="004C21E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3A924FD7" w14:textId="406B966E" w:rsidR="00D44EF6" w:rsidRPr="004C21EB" w:rsidRDefault="00D44EF6" w:rsidP="004C21EB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contextInitialized(ServletContextEvent </w:t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sce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 { </w:t>
      </w:r>
    </w:p>
    <w:p w14:paraId="1A0DAE65" w14:textId="5D04F305" w:rsidR="00D44EF6" w:rsidRPr="004C21EB" w:rsidRDefault="00D44EF6" w:rsidP="004C21EB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System.</w:t>
      </w:r>
      <w:r w:rsidRPr="004C21EB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out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.println(</w:t>
      </w:r>
      <w:r w:rsidRPr="004C21EB">
        <w:rPr>
          <w:rFonts w:ascii="Consolas" w:hAnsi="Consolas" w:cs="Courier New"/>
          <w:color w:val="2A00FF"/>
          <w:sz w:val="20"/>
          <w:szCs w:val="20"/>
          <w:lang w:val="fr-FR"/>
        </w:rPr>
        <w:t>"Démarrage de l'application"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9E81084" w14:textId="5DCE1D37" w:rsidR="00D44EF6" w:rsidRPr="004C21EB" w:rsidRDefault="00D44EF6" w:rsidP="004C21EB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ListenerDemarrageArret.</w:t>
      </w:r>
      <w:r w:rsidRPr="004C21EB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dateDemarrage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Date();</w:t>
      </w:r>
    </w:p>
    <w:p w14:paraId="76CE57CA" w14:textId="5DE6FBD7" w:rsidR="00D44EF6" w:rsidRPr="004C21EB" w:rsidRDefault="00D44EF6" w:rsidP="004C21EB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334ADD9A" w14:textId="6BF23C46" w:rsidR="00D44EF6" w:rsidRPr="004C21EB" w:rsidRDefault="00D44EF6" w:rsidP="004C21EB">
      <w:pPr>
        <w:ind w:left="357"/>
        <w:rPr>
          <w:rFonts w:ascii="Consolas" w:hAnsi="Consolas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71475E49" w14:textId="319C7D62" w:rsidR="00536EF3" w:rsidRDefault="00536EF3" w:rsidP="004C21EB">
      <w:pPr>
        <w:pStyle w:val="TPnormalpuce1"/>
        <w:jc w:val="left"/>
      </w:pPr>
      <w:r>
        <w:t xml:space="preserve">Créer une servlet nommée </w:t>
      </w:r>
      <w:r w:rsidR="00D44EF6" w:rsidRPr="00D44EF6">
        <w:t>ServletLisantDateDemarrage</w:t>
      </w:r>
      <w:r>
        <w:t xml:space="preserve"> dans le package fr.eni.javaee.module</w:t>
      </w:r>
      <w:r w:rsidR="00D44EF6">
        <w:t>7</w:t>
      </w:r>
      <w:r>
        <w:t>.</w:t>
      </w:r>
    </w:p>
    <w:p w14:paraId="59F91B71" w14:textId="77777777" w:rsidR="00536EF3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code généré par défaut par l’IDE :</w:t>
      </w:r>
    </w:p>
    <w:p w14:paraId="449EA0E2" w14:textId="77777777" w:rsidR="00536EF3" w:rsidRDefault="00536EF3" w:rsidP="004C21EB">
      <w:pPr>
        <w:pStyle w:val="TPnormalpuce1"/>
        <w:numPr>
          <w:ilvl w:val="1"/>
          <w:numId w:val="44"/>
        </w:numPr>
        <w:ind w:left="709"/>
        <w:textAlignment w:val="auto"/>
      </w:pPr>
      <w:r>
        <w:t>Modifier l’URL de l’annotation @WebServlet avec la valeur suivante :</w:t>
      </w:r>
    </w:p>
    <w:p w14:paraId="148EC7FC" w14:textId="695EA533" w:rsidR="00536EF3" w:rsidRPr="004C21EB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4C21EB">
        <w:rPr>
          <w:rFonts w:ascii="Consolas" w:hAnsi="Consolas" w:cs="Courier New"/>
          <w:color w:val="646464"/>
          <w:sz w:val="20"/>
          <w:szCs w:val="20"/>
        </w:rPr>
        <w:t>@WebServlet</w:t>
      </w:r>
      <w:r w:rsidRPr="004C21EB">
        <w:rPr>
          <w:rFonts w:ascii="Consolas" w:hAnsi="Consolas" w:cs="Courier New"/>
          <w:color w:val="000000"/>
          <w:sz w:val="20"/>
          <w:szCs w:val="20"/>
        </w:rPr>
        <w:t>(</w:t>
      </w:r>
      <w:r w:rsidRPr="004C21EB">
        <w:rPr>
          <w:rFonts w:ascii="Consolas" w:hAnsi="Consolas" w:cs="Courier New"/>
          <w:color w:val="2A00FF"/>
          <w:sz w:val="20"/>
          <w:szCs w:val="20"/>
        </w:rPr>
        <w:t>"/modules/module</w:t>
      </w:r>
      <w:r w:rsidR="00D44EF6" w:rsidRPr="004C21EB">
        <w:rPr>
          <w:rFonts w:ascii="Consolas" w:hAnsi="Consolas" w:cs="Courier New"/>
          <w:color w:val="2A00FF"/>
          <w:sz w:val="20"/>
          <w:szCs w:val="20"/>
        </w:rPr>
        <w:t>7</w:t>
      </w:r>
      <w:r w:rsidRPr="004C21EB">
        <w:rPr>
          <w:rFonts w:ascii="Consolas" w:hAnsi="Consolas" w:cs="Courier New"/>
          <w:color w:val="2A00FF"/>
          <w:sz w:val="20"/>
          <w:szCs w:val="20"/>
        </w:rPr>
        <w:t>/Servlet</w:t>
      </w:r>
      <w:r w:rsidR="00D44EF6" w:rsidRPr="004C21EB">
        <w:rPr>
          <w:rFonts w:ascii="Consolas" w:hAnsi="Consolas" w:cs="Courier New"/>
          <w:color w:val="2A00FF"/>
          <w:sz w:val="20"/>
          <w:szCs w:val="20"/>
        </w:rPr>
        <w:t>LisantDateDemarrage</w:t>
      </w:r>
      <w:r w:rsidRPr="004C21EB">
        <w:rPr>
          <w:rFonts w:ascii="Consolas" w:hAnsi="Consolas" w:cs="Courier New"/>
          <w:color w:val="2A00FF"/>
          <w:sz w:val="20"/>
          <w:szCs w:val="20"/>
        </w:rPr>
        <w:t>"</w:t>
      </w:r>
      <w:r w:rsidRPr="004C21EB">
        <w:rPr>
          <w:rFonts w:ascii="Consolas" w:hAnsi="Consolas" w:cs="Courier New"/>
          <w:color w:val="000000"/>
          <w:sz w:val="20"/>
          <w:szCs w:val="20"/>
        </w:rPr>
        <w:t>)</w:t>
      </w:r>
    </w:p>
    <w:p w14:paraId="0B179E32" w14:textId="05AE240D" w:rsidR="00B42A62" w:rsidRDefault="00536EF3" w:rsidP="004C21EB">
      <w:pPr>
        <w:pStyle w:val="TPnormalpuce1"/>
        <w:numPr>
          <w:ilvl w:val="1"/>
          <w:numId w:val="44"/>
        </w:numPr>
        <w:ind w:left="709"/>
        <w:textAlignment w:val="auto"/>
      </w:pPr>
      <w:r>
        <w:t>Modifier le code de la méthode doGet avec :</w:t>
      </w:r>
    </w:p>
    <w:p w14:paraId="0E1836DE" w14:textId="5A18A9A1" w:rsidR="00B42A62" w:rsidRPr="004C21EB" w:rsidRDefault="00B42A62" w:rsidP="00B42A62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51FD8C75" w14:textId="77777777" w:rsidR="00B42A62" w:rsidRPr="004C21EB" w:rsidRDefault="00B42A62" w:rsidP="00B42A6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PrintWriter </w:t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.getWriter();</w:t>
      </w:r>
    </w:p>
    <w:p w14:paraId="07024BFC" w14:textId="77777777" w:rsidR="00B42A62" w:rsidRPr="004C21EB" w:rsidRDefault="00B42A62" w:rsidP="00B42A6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SimpleDateFormat </w:t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sdf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4C21E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SimpleDateFormat(</w:t>
      </w:r>
      <w:r w:rsidRPr="004C21EB">
        <w:rPr>
          <w:rFonts w:ascii="Consolas" w:hAnsi="Consolas" w:cs="Courier New"/>
          <w:color w:val="2A00FF"/>
          <w:sz w:val="20"/>
          <w:szCs w:val="20"/>
          <w:lang w:val="fr-FR"/>
        </w:rPr>
        <w:t>"dd/MM/yyyy HH:mm"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E29B01A" w14:textId="77777777" w:rsidR="00B42A62" w:rsidRPr="004C21EB" w:rsidRDefault="00B42A62" w:rsidP="00B42A6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.println(</w:t>
      </w:r>
      <w:r w:rsidRPr="004C21EB">
        <w:rPr>
          <w:rFonts w:ascii="Consolas" w:hAnsi="Consolas" w:cs="Courier New"/>
          <w:color w:val="2A00FF"/>
          <w:sz w:val="20"/>
          <w:szCs w:val="20"/>
          <w:lang w:val="fr-FR"/>
        </w:rPr>
        <w:t>"La date du dernier démarrage est le : "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055C012" w14:textId="77777777" w:rsidR="00B42A62" w:rsidRPr="004C21EB" w:rsidRDefault="00B42A62" w:rsidP="00B42A6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.println(</w:t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sdf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.format(ListenerDemarrageArret.</w:t>
      </w:r>
      <w:r w:rsidRPr="004C21EB">
        <w:rPr>
          <w:rFonts w:ascii="Consolas" w:hAnsi="Consolas" w:cs="Courier New"/>
          <w:i/>
          <w:iCs/>
          <w:color w:val="000000"/>
          <w:sz w:val="20"/>
          <w:szCs w:val="20"/>
          <w:lang w:val="fr-FR"/>
        </w:rPr>
        <w:t>getDateDemarrage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()));</w:t>
      </w:r>
    </w:p>
    <w:p w14:paraId="14B6384D" w14:textId="77777777" w:rsidR="00B42A62" w:rsidRPr="004C21EB" w:rsidRDefault="00B42A62" w:rsidP="00B42A6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C21EB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>.close();</w:t>
      </w:r>
    </w:p>
    <w:p w14:paraId="63B509A5" w14:textId="48442BD6" w:rsidR="00B42A62" w:rsidRPr="004C21EB" w:rsidRDefault="00B42A62" w:rsidP="00B42A62">
      <w:pPr>
        <w:rPr>
          <w:rFonts w:ascii="Consolas" w:hAnsi="Consolas"/>
        </w:rPr>
      </w:pPr>
      <w:r w:rsidRPr="004C21EB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68FB1E3A" w14:textId="77777777" w:rsidR="00B65889" w:rsidRDefault="00B6588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3B1C259C" w14:textId="77777777" w:rsidR="00B65889" w:rsidRDefault="00B65889" w:rsidP="00B65889">
      <w:pPr>
        <w:pStyle w:val="TPnormalpuce1"/>
        <w:numPr>
          <w:ilvl w:val="0"/>
          <w:numId w:val="0"/>
        </w:numPr>
        <w:ind w:left="357"/>
        <w:jc w:val="left"/>
      </w:pPr>
    </w:p>
    <w:p w14:paraId="7B28FA00" w14:textId="184C1DB3" w:rsidR="00B42A62" w:rsidRDefault="00BD2089" w:rsidP="004C21EB">
      <w:pPr>
        <w:pStyle w:val="TPnormalpuce1"/>
        <w:jc w:val="left"/>
      </w:pPr>
      <w:r>
        <w:t xml:space="preserve">Redémarrer Tomcat et visualiser le résultat de l’exécution sur </w:t>
      </w:r>
      <w:r w:rsidR="004C21EB">
        <w:t>le</w:t>
      </w:r>
      <w:r>
        <w:t xml:space="preserve"> navigateur</w:t>
      </w:r>
      <w:r w:rsidR="00B42A62">
        <w:t xml:space="preserve"> en effectuant une requête à l’adresse suivante : </w:t>
      </w:r>
      <w:hyperlink r:id="rId11" w:history="1">
        <w:r w:rsidR="00B42A62" w:rsidRPr="00B33721">
          <w:rPr>
            <w:rStyle w:val="Lienhypertexte"/>
          </w:rPr>
          <w:t>http://localhost:8080/AppliDemo/modules/module7/ServletLisantDateDemarrage</w:t>
        </w:r>
      </w:hyperlink>
    </w:p>
    <w:p w14:paraId="07512233" w14:textId="77777777" w:rsidR="004C21EB" w:rsidRDefault="004C21EB" w:rsidP="004C21EB">
      <w:pPr>
        <w:pStyle w:val="TPTitre"/>
        <w:rPr>
          <w:color w:val="A6A6A6"/>
        </w:rPr>
      </w:pPr>
      <w:r>
        <w:t>En résumé</w:t>
      </w:r>
    </w:p>
    <w:p w14:paraId="3CA41E5E" w14:textId="2F553EE7" w:rsidR="00590AA9" w:rsidRPr="00C40D5D" w:rsidRDefault="004C21EB" w:rsidP="004C21EB">
      <w:pPr>
        <w:pStyle w:val="TPnormal"/>
        <w:jc w:val="left"/>
      </w:pPr>
      <w:r>
        <w:t>Pour retrouver le code et les liens utiles de cette démonstration, copier le fichier</w:t>
      </w:r>
      <w:r w:rsidR="00590AA9">
        <w:t xml:space="preserve"> demonstration</w:t>
      </w:r>
      <w:r w:rsidR="00DE3D5F">
        <w:t>2</w:t>
      </w:r>
      <w:r w:rsidR="00590AA9">
        <w:t>.html dans le répertoire /WebContent/modules/module</w:t>
      </w:r>
      <w:r w:rsidR="00DE3D5F">
        <w:t>7</w:t>
      </w:r>
      <w:r>
        <w:t>/demonstrations.</w:t>
      </w:r>
    </w:p>
    <w:sectPr w:rsidR="00590AA9" w:rsidRPr="00C40D5D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DF1F7" w14:textId="77777777" w:rsidR="00B822AE" w:rsidRDefault="00B822AE" w:rsidP="006C7E58">
      <w:r>
        <w:separator/>
      </w:r>
    </w:p>
  </w:endnote>
  <w:endnote w:type="continuationSeparator" w:id="0">
    <w:p w14:paraId="56089D7D" w14:textId="77777777" w:rsidR="00B822AE" w:rsidRDefault="00B822A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762C015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B4542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8B4542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2BB11" w14:textId="77777777" w:rsidR="00B822AE" w:rsidRDefault="00B822AE" w:rsidP="006C7E58">
      <w:r>
        <w:separator/>
      </w:r>
    </w:p>
  </w:footnote>
  <w:footnote w:type="continuationSeparator" w:id="0">
    <w:p w14:paraId="4E4B96AC" w14:textId="77777777" w:rsidR="00B822AE" w:rsidRDefault="00B822A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1EB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B4542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2A62"/>
    <w:rsid w:val="00B43E3B"/>
    <w:rsid w:val="00B65889"/>
    <w:rsid w:val="00B70292"/>
    <w:rsid w:val="00B71A2E"/>
    <w:rsid w:val="00B73331"/>
    <w:rsid w:val="00B75A86"/>
    <w:rsid w:val="00B7614C"/>
    <w:rsid w:val="00B822AE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44EF6"/>
    <w:rsid w:val="00D85BA4"/>
    <w:rsid w:val="00D909BB"/>
    <w:rsid w:val="00D96678"/>
    <w:rsid w:val="00DB4B72"/>
    <w:rsid w:val="00DD47B3"/>
    <w:rsid w:val="00DE116D"/>
    <w:rsid w:val="00DE3D5F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C44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1FFF9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7/ServletLisantDateDemarrag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Z5HNVW24N33T-678105430-3920</_dlc_DocId>
    <_dlc_DocIdUrl xmlns="48513151-72dc-4d20-a25c-0c8180736831">
      <Url>http://inet/sites/projets/EcoleNumerique/_layouts/15/DocIdRedir.aspx?ID=Z5HNVW24N33T-678105430-3920</Url>
      <Description>Z5HNVW24N33T-678105430-3920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47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20</cp:revision>
  <cp:lastPrinted>2016-09-29T07:49:00Z</cp:lastPrinted>
  <dcterms:created xsi:type="dcterms:W3CDTF">2017-11-17T14:15:00Z</dcterms:created>
  <dcterms:modified xsi:type="dcterms:W3CDTF">2018-05-15T08:26:00Z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f2b2c16c-6bc8-4c2b-9d10-45cc9b423f9d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