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47F8CE81" w:rsidR="000150A7" w:rsidRPr="00776F56" w:rsidRDefault="009733E6" w:rsidP="000150A7">
      <w:pPr>
        <w:pStyle w:val="Titre"/>
        <w:rPr>
          <w:noProof/>
        </w:rPr>
      </w:pPr>
      <w:bookmarkStart w:id="0" w:name="_GoBack"/>
      <w:bookmarkEnd w:id="0"/>
      <w:r w:rsidRPr="00776F56">
        <w:t>La session</w:t>
      </w:r>
    </w:p>
    <w:p w14:paraId="31FD3075" w14:textId="705EAB36" w:rsidR="000150A7" w:rsidRPr="00776F56" w:rsidRDefault="000150A7" w:rsidP="000150A7">
      <w:pPr>
        <w:pStyle w:val="Titre1"/>
      </w:pPr>
      <w:r w:rsidRPr="00776F56">
        <w:t xml:space="preserve">Démonstration </w:t>
      </w:r>
      <w:r w:rsidR="009733E6" w:rsidRPr="00776F56">
        <w:t>3</w:t>
      </w:r>
      <w:r w:rsidRPr="00776F56">
        <w:t xml:space="preserve"> du module </w:t>
      </w:r>
      <w:r w:rsidR="009733E6" w:rsidRPr="00776F56">
        <w:t>5</w:t>
      </w:r>
    </w:p>
    <w:p w14:paraId="5938D2DE" w14:textId="77777777" w:rsidR="000150A7" w:rsidRPr="00776F56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776F56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6B3C007" w:rsidR="000150A7" w:rsidRPr="00776F56" w:rsidRDefault="00DA1C68" w:rsidP="00DA1C68">
            <w:pPr>
              <w:pStyle w:val="TPnormal"/>
            </w:pPr>
            <w:r w:rsidRPr="00776F56">
              <w:t>L'objectif de c</w:t>
            </w:r>
            <w:r w:rsidR="00740FF3" w:rsidRPr="00776F56">
              <w:t xml:space="preserve">ette démonstration </w:t>
            </w:r>
            <w:r w:rsidRPr="00776F56">
              <w:t>est</w:t>
            </w:r>
            <w:r w:rsidR="00740FF3" w:rsidRPr="00776F56">
              <w:t xml:space="preserve"> </w:t>
            </w:r>
            <w:r w:rsidR="009733E6" w:rsidRPr="00776F56">
              <w:t>de mettre en évidence le mécanisme de gestion des sessions.</w:t>
            </w:r>
          </w:p>
        </w:tc>
      </w:tr>
    </w:tbl>
    <w:p w14:paraId="0E3C48BE" w14:textId="70E04DCB" w:rsidR="000150A7" w:rsidRPr="00776F56" w:rsidRDefault="000150A7" w:rsidP="000150A7">
      <w:pPr>
        <w:pStyle w:val="TPTitre"/>
      </w:pPr>
      <w:r w:rsidRPr="00776F56">
        <w:t>Déroulement</w:t>
      </w:r>
    </w:p>
    <w:p w14:paraId="71475E49" w14:textId="65A8AF4E" w:rsidR="00536EF3" w:rsidRPr="00776F56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76F56">
        <w:t>Créer une servlet nommée Servlet</w:t>
      </w:r>
      <w:r w:rsidR="00283A23" w:rsidRPr="00776F56">
        <w:t>ManipulationSession</w:t>
      </w:r>
      <w:r w:rsidRPr="00776F56">
        <w:t xml:space="preserve"> dans le package fr.eni.javaee.module</w:t>
      </w:r>
      <w:r w:rsidR="00283A23" w:rsidRPr="00776F56">
        <w:t>5</w:t>
      </w:r>
      <w:r w:rsidRPr="00776F56">
        <w:t>.</w:t>
      </w:r>
    </w:p>
    <w:p w14:paraId="59F91B71" w14:textId="77777777" w:rsidR="00536EF3" w:rsidRPr="00776F56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76F56">
        <w:t>Modifier le code généré par défaut par l’IDE :</w:t>
      </w:r>
    </w:p>
    <w:p w14:paraId="449EA0E2" w14:textId="77777777" w:rsidR="00536EF3" w:rsidRPr="00776F56" w:rsidRDefault="00536EF3" w:rsidP="00FF6914">
      <w:pPr>
        <w:pStyle w:val="TPnormalpuce1"/>
        <w:numPr>
          <w:ilvl w:val="1"/>
          <w:numId w:val="44"/>
        </w:numPr>
        <w:ind w:left="709"/>
        <w:textAlignment w:val="auto"/>
      </w:pPr>
      <w:r w:rsidRPr="00776F56">
        <w:t>Modifier l’URL de l’annotation @WebServlet avec la valeur suivante :</w:t>
      </w:r>
    </w:p>
    <w:p w14:paraId="148EC7FC" w14:textId="772AD0E7" w:rsidR="00536EF3" w:rsidRPr="00776F56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776F56">
        <w:rPr>
          <w:rFonts w:ascii="Consolas" w:hAnsi="Consolas" w:cs="Courier New"/>
          <w:color w:val="646464"/>
          <w:sz w:val="20"/>
          <w:szCs w:val="20"/>
        </w:rPr>
        <w:t>@WebServlet</w:t>
      </w:r>
      <w:r w:rsidRPr="00776F56">
        <w:rPr>
          <w:rFonts w:ascii="Consolas" w:hAnsi="Consolas" w:cs="Courier New"/>
          <w:color w:val="000000"/>
          <w:sz w:val="20"/>
          <w:szCs w:val="20"/>
        </w:rPr>
        <w:t>(</w:t>
      </w:r>
      <w:r w:rsidRPr="00776F56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283A23" w:rsidRPr="00776F56">
        <w:rPr>
          <w:rFonts w:ascii="Consolas" w:hAnsi="Consolas" w:cs="Courier New"/>
          <w:color w:val="2A00FF"/>
          <w:sz w:val="20"/>
          <w:szCs w:val="20"/>
        </w:rPr>
        <w:t>5</w:t>
      </w:r>
      <w:r w:rsidRPr="00776F56">
        <w:rPr>
          <w:rFonts w:ascii="Consolas" w:hAnsi="Consolas" w:cs="Courier New"/>
          <w:color w:val="2A00FF"/>
          <w:sz w:val="20"/>
          <w:szCs w:val="20"/>
        </w:rPr>
        <w:t>/Servlet</w:t>
      </w:r>
      <w:r w:rsidR="00283A23" w:rsidRPr="00776F56">
        <w:rPr>
          <w:rFonts w:ascii="Consolas" w:hAnsi="Consolas" w:cs="Courier New"/>
          <w:color w:val="2A00FF"/>
          <w:sz w:val="20"/>
          <w:szCs w:val="20"/>
        </w:rPr>
        <w:t>ManipulationSession</w:t>
      </w:r>
      <w:r w:rsidRPr="00776F56">
        <w:rPr>
          <w:rFonts w:ascii="Consolas" w:hAnsi="Consolas" w:cs="Courier New"/>
          <w:color w:val="2A00FF"/>
          <w:sz w:val="20"/>
          <w:szCs w:val="20"/>
        </w:rPr>
        <w:t>"</w:t>
      </w:r>
      <w:r w:rsidRPr="00776F56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4C7D2140" w:rsidR="00536EF3" w:rsidRPr="00776F56" w:rsidRDefault="00536EF3" w:rsidP="00FF6914">
      <w:pPr>
        <w:pStyle w:val="TPnormalpuce1"/>
        <w:numPr>
          <w:ilvl w:val="1"/>
          <w:numId w:val="44"/>
        </w:numPr>
        <w:ind w:left="709"/>
        <w:textAlignment w:val="auto"/>
      </w:pPr>
      <w:r w:rsidRPr="00776F56">
        <w:t>Modifier le code de la méthode doGet avec :</w:t>
      </w:r>
    </w:p>
    <w:p w14:paraId="042E8F34" w14:textId="19FA63B4" w:rsidR="00283A23" w:rsidRPr="00776F56" w:rsidRDefault="00283A23" w:rsidP="00283A23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09385DAA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HttpSession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.getSession();</w:t>
      </w:r>
    </w:p>
    <w:p w14:paraId="526DF6D5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compteurAccesPendantSession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=0;</w:t>
      </w:r>
    </w:p>
    <w:p w14:paraId="5FA32C6F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.getAttribute(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"compteurAcces"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)!=</w:t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11EC7D1D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2241E442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color w:val="6A3E3E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compteurAccesPendantSession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=(</w:t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session</w:t>
      </w:r>
    </w:p>
    <w:p w14:paraId="38886C65" w14:textId="0E95C20B" w:rsidR="00283A23" w:rsidRPr="00776F56" w:rsidRDefault="00283A23" w:rsidP="00283A23">
      <w:pPr>
        <w:autoSpaceDE w:val="0"/>
        <w:autoSpaceDN w:val="0"/>
        <w:adjustRightInd w:val="0"/>
        <w:ind w:left="5040" w:firstLine="72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.getAttribute(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"compteurAcces"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4B334A2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49F711CE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compteurAccesPendantSession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+=1;</w:t>
      </w:r>
    </w:p>
    <w:p w14:paraId="2672D558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.setAttribute(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"compteurAcces"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compteurAccesPendantSession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E6F4BB7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DDC147B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RequestDispatcher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.getRequestDispatcher(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"/WEB-INF/</w:t>
      </w:r>
    </w:p>
    <w:p w14:paraId="2EB86E8B" w14:textId="56087778" w:rsidR="00283A23" w:rsidRPr="00776F56" w:rsidRDefault="00283A23" w:rsidP="00283A23">
      <w:pPr>
        <w:autoSpaceDE w:val="0"/>
        <w:autoSpaceDN w:val="0"/>
        <w:adjustRightInd w:val="0"/>
        <w:ind w:left="4320" w:firstLine="72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modules/module5/afficherSession.jsp"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47593C6" w14:textId="77777777" w:rsidR="00283A23" w:rsidRPr="00776F56" w:rsidRDefault="00283A23" w:rsidP="00283A2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.forward(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776F56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A3D382F" w14:textId="5DB3057E" w:rsidR="00283A23" w:rsidRPr="00776F56" w:rsidRDefault="00283A23" w:rsidP="00283A23">
      <w:pPr>
        <w:rPr>
          <w:rFonts w:ascii="Consolas" w:hAnsi="Consolas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373CE91" w14:textId="7E8F48E4" w:rsidR="00CA6888" w:rsidRPr="00776F56" w:rsidRDefault="00CA6888" w:rsidP="00DA1C68">
      <w:pPr>
        <w:pStyle w:val="TPnormalpuce1"/>
        <w:jc w:val="left"/>
      </w:pPr>
      <w:r w:rsidRPr="00776F56">
        <w:t xml:space="preserve">Créer une JSP nommée afficherSession.jsp dans le répertoire </w:t>
      </w:r>
      <w:r w:rsidR="00DA1C68" w:rsidRPr="00776F56">
        <w:br/>
      </w:r>
      <w:r w:rsidRPr="00776F56">
        <w:t>/WebContent/WEB-INF/modules/module5/.</w:t>
      </w:r>
    </w:p>
    <w:p w14:paraId="301F4E29" w14:textId="75878B20" w:rsidR="00CA6888" w:rsidRPr="00776F56" w:rsidRDefault="00CA6888" w:rsidP="00CA6888">
      <w:pPr>
        <w:pStyle w:val="TPnormalpuce1"/>
      </w:pPr>
      <w:r w:rsidRPr="00776F56">
        <w:t>Modifier ce fichier avec le code suivant :</w:t>
      </w:r>
    </w:p>
    <w:p w14:paraId="6BF15265" w14:textId="3CA869D4" w:rsidR="00CA6888" w:rsidRPr="00776F56" w:rsidRDefault="00CA6888" w:rsidP="00CA6888"/>
    <w:p w14:paraId="1BCBEBE4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792545C5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5F27C65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html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808080"/>
          <w:sz w:val="20"/>
          <w:szCs w:val="20"/>
          <w:lang w:val="fr-FR"/>
        </w:rPr>
        <w:t>PUBLIC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"-//W3C//DTD HTML 4.01 Transitional//EN"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3F7F5F"/>
          <w:sz w:val="20"/>
          <w:szCs w:val="20"/>
          <w:lang w:val="fr-FR"/>
        </w:rPr>
        <w:t>"http://www.w3.org/TR/html4/loose.dtd"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29B02D6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FC8A4E7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F6B37F6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F4ED6EC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Affichage du contenu de la session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E97EDA2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58427C8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9F70BE1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58FA9FB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4378C3BF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(session.getAttribute(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"compteurAcces"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)!=</w:t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0AFA4DC2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3F85B703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lastRenderedPageBreak/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compteurAccess = (</w:t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)session.getAttribute(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"compteurAcces"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7CAB606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06B5C60C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 xml:space="preserve">Nombre d'accès : 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compteurAccess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67B60E0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464032CA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27E938D0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else</w:t>
      </w:r>
    </w:p>
    <w:p w14:paraId="39355DB4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4F588992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12A29550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Le compteur d'accès n'existe pas en session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246C76D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705D5E43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48F61CFD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4C2EF00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557ABB7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F6367B7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Avec le lien suivant, le suivi de session n'est assuré que si les cookies sont autorisés :</w:t>
      </w:r>
    </w:p>
    <w:p w14:paraId="538EC852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request.getContextPath()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/modules/module5/ServletManipulationSession"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ServletManipulatationSession (sans réécriture d'URL)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7A7E0E9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E6C0C6E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225C43C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DE5F768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  <w:t>Avec le lien suivant, le suivi de session est assuré même si les cookies sont refusés :</w:t>
      </w:r>
    </w:p>
    <w:p w14:paraId="3A5120CE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response.encodeURL(request.getContextPath()+</w:t>
      </w:r>
      <w:r w:rsidRPr="00776F56">
        <w:rPr>
          <w:rFonts w:ascii="Consolas" w:hAnsi="Consolas" w:cs="Courier New"/>
          <w:color w:val="2A00FF"/>
          <w:sz w:val="20"/>
          <w:szCs w:val="20"/>
          <w:lang w:val="fr-FR"/>
        </w:rPr>
        <w:t>"/modules/module5/ServletManipulationSession"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  <w:r w:rsidRPr="00776F56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ServletManipulatationSession (avec réécriture d'URL)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5645860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59F370A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80F3E25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BCFDE2C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76F56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76F56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76F56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"demonstrations/demonstration3.html"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>Retour à la page d'accueil de la démonstration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08AF176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D5E0D8A" w14:textId="77777777" w:rsidR="00CA6888" w:rsidRPr="00776F56" w:rsidRDefault="00CA6888" w:rsidP="00FF691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3F0C4FB" w14:textId="0C3A4087" w:rsidR="00CA6888" w:rsidRPr="00776F56" w:rsidRDefault="00CA6888" w:rsidP="00FF6914">
      <w:pPr>
        <w:ind w:left="357"/>
        <w:rPr>
          <w:rFonts w:ascii="Consolas" w:hAnsi="Consolas"/>
        </w:rPr>
      </w:pP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76F56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776F56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2CB2D89" w14:textId="77777777" w:rsidR="00CA6888" w:rsidRPr="00776F56" w:rsidRDefault="00CA6888" w:rsidP="00CA6888"/>
    <w:p w14:paraId="34D34F18" w14:textId="77777777" w:rsidR="00FF6914" w:rsidRPr="00776F56" w:rsidRDefault="00BD2089" w:rsidP="00FF6914">
      <w:pPr>
        <w:pStyle w:val="TPnormalpuce1"/>
        <w:jc w:val="left"/>
      </w:pPr>
      <w:r w:rsidRPr="00776F56">
        <w:t xml:space="preserve">Redémarrer Tomcat et visualiser le résultat de l’exécution sur </w:t>
      </w:r>
      <w:r w:rsidR="00FF6914" w:rsidRPr="00776F56">
        <w:t>le</w:t>
      </w:r>
      <w:r w:rsidRPr="00776F56">
        <w:t xml:space="preserve"> navigateur</w:t>
      </w:r>
      <w:r w:rsidR="006830B3" w:rsidRPr="00776F56">
        <w:t xml:space="preserve"> en réalisant une requête à l’adresse suivante : </w:t>
      </w:r>
      <w:hyperlink r:id="rId11" w:history="1">
        <w:r w:rsidR="006830B3" w:rsidRPr="00776F56">
          <w:rPr>
            <w:rStyle w:val="Lienhypertexte"/>
            <w:u w:val="none"/>
          </w:rPr>
          <w:t>http://localhost:8080/AppliDemo/modules/module5/ServletManipulationSession</w:t>
        </w:r>
      </w:hyperlink>
      <w:r w:rsidR="006830B3" w:rsidRPr="00776F56">
        <w:t>.</w:t>
      </w:r>
      <w:r w:rsidR="00926282" w:rsidRPr="00776F56">
        <w:t xml:space="preserve"> </w:t>
      </w:r>
    </w:p>
    <w:p w14:paraId="3DDF6FFD" w14:textId="70A2E90B" w:rsidR="006830B3" w:rsidRPr="00776F56" w:rsidRDefault="00926282" w:rsidP="00FF6914">
      <w:pPr>
        <w:pStyle w:val="TPnormalpuce1"/>
        <w:jc w:val="left"/>
      </w:pPr>
      <w:r w:rsidRPr="00776F56">
        <w:t>Actualiser la page, autoriser/refuser les cookies, visualiser les URL.</w:t>
      </w:r>
    </w:p>
    <w:p w14:paraId="1A3C1A89" w14:textId="77777777" w:rsidR="00FF6914" w:rsidRPr="00776F56" w:rsidRDefault="00FF6914" w:rsidP="00FF6914">
      <w:pPr>
        <w:pStyle w:val="TPTitre"/>
        <w:rPr>
          <w:color w:val="A6A6A6"/>
        </w:rPr>
      </w:pPr>
      <w:r w:rsidRPr="00776F56">
        <w:t>En résumé</w:t>
      </w:r>
    </w:p>
    <w:p w14:paraId="3CA41E5E" w14:textId="5639ACB7" w:rsidR="00590AA9" w:rsidRPr="00776F56" w:rsidRDefault="00FF6914" w:rsidP="00FF6914">
      <w:pPr>
        <w:pStyle w:val="TPnormal"/>
        <w:jc w:val="left"/>
      </w:pPr>
      <w:r w:rsidRPr="00776F56">
        <w:t>Pour retrouver le code et les liens utiles de cette démonstration, copier le fichier demonstration</w:t>
      </w:r>
      <w:r w:rsidR="00DA1C68" w:rsidRPr="00776F56">
        <w:t>3</w:t>
      </w:r>
      <w:r w:rsidRPr="00776F56">
        <w:t>.html dans le répertoire /WebContent/modules/module</w:t>
      </w:r>
      <w:r w:rsidR="00DA1C68" w:rsidRPr="00776F56">
        <w:t>5</w:t>
      </w:r>
      <w:r w:rsidRPr="00776F56">
        <w:t>/demonstrations.</w:t>
      </w:r>
    </w:p>
    <w:sectPr w:rsidR="00590AA9" w:rsidRPr="00776F56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5E82F" w14:textId="77777777" w:rsidR="00A823DA" w:rsidRDefault="00A823DA" w:rsidP="006C7E58">
      <w:r>
        <w:separator/>
      </w:r>
    </w:p>
  </w:endnote>
  <w:endnote w:type="continuationSeparator" w:id="0">
    <w:p w14:paraId="2D4E68B3" w14:textId="77777777" w:rsidR="00A823DA" w:rsidRDefault="00A823D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534EB0E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76F56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776F56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404DC" w14:textId="77777777" w:rsidR="00A823DA" w:rsidRDefault="00A823DA" w:rsidP="006C7E58">
      <w:r>
        <w:separator/>
      </w:r>
    </w:p>
  </w:footnote>
  <w:footnote w:type="continuationSeparator" w:id="0">
    <w:p w14:paraId="66CA9DFC" w14:textId="77777777" w:rsidR="00A823DA" w:rsidRDefault="00A823D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3A23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830B3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76F56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26282"/>
    <w:rsid w:val="00937048"/>
    <w:rsid w:val="00954E03"/>
    <w:rsid w:val="00964B34"/>
    <w:rsid w:val="0096503B"/>
    <w:rsid w:val="009731EA"/>
    <w:rsid w:val="009733E6"/>
    <w:rsid w:val="00982EF0"/>
    <w:rsid w:val="009862DE"/>
    <w:rsid w:val="00990B02"/>
    <w:rsid w:val="009C09D3"/>
    <w:rsid w:val="009C2AC3"/>
    <w:rsid w:val="009D1251"/>
    <w:rsid w:val="00A055CF"/>
    <w:rsid w:val="00A1559E"/>
    <w:rsid w:val="00A361C9"/>
    <w:rsid w:val="00A6293D"/>
    <w:rsid w:val="00A823DA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A6888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A1C6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6914"/>
    <w:rsid w:val="00FF7FF5"/>
    <w:rsid w:val="5A42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5/ServletManipulationSess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Z5HNVW24N33T-678105430-3900</_dlc_DocId>
    <_dlc_DocIdUrl xmlns="48513151-72dc-4d20-a25c-0c8180736831">
      <Url>http://inet/sites/projets/EcoleNumerique/_layouts/15/DocIdRedir.aspx?ID=Z5HNVW24N33T-678105430-3900</Url>
      <Description>Z5HNVW24N33T-678105430-3900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47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2018-05-15T08:16:00Z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e6f02b7f-d1c6-45e6-bee4-35aab84fd050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