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7DA85554" w:rsidR="000150A7" w:rsidRPr="00974597" w:rsidRDefault="000A35BC" w:rsidP="000150A7">
      <w:pPr>
        <w:pStyle w:val="Titre"/>
        <w:rPr>
          <w:noProof/>
        </w:rPr>
      </w:pPr>
      <w:r w:rsidRPr="00974597">
        <w:t>Le contexte d’application</w:t>
      </w:r>
    </w:p>
    <w:p w14:paraId="31FD3075" w14:textId="3C6BD3DC" w:rsidR="000150A7" w:rsidRPr="00974597" w:rsidRDefault="000150A7" w:rsidP="000150A7">
      <w:pPr>
        <w:pStyle w:val="Titre1"/>
      </w:pPr>
      <w:r w:rsidRPr="00974597">
        <w:t xml:space="preserve">Démonstration </w:t>
      </w:r>
      <w:r w:rsidR="000A35BC" w:rsidRPr="00974597">
        <w:t>4</w:t>
      </w:r>
      <w:r w:rsidRPr="00974597">
        <w:t xml:space="preserve"> du module </w:t>
      </w:r>
      <w:r w:rsidR="000A35BC" w:rsidRPr="00974597">
        <w:t>5</w:t>
      </w:r>
    </w:p>
    <w:p w14:paraId="5938D2DE" w14:textId="77777777" w:rsidR="000150A7" w:rsidRPr="00974597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974597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7587ABC" w:rsidR="000150A7" w:rsidRPr="00974597" w:rsidRDefault="00F826BB" w:rsidP="00F826BB">
            <w:pPr>
              <w:pStyle w:val="TPnormal"/>
            </w:pPr>
            <w:r w:rsidRPr="00974597">
              <w:t>L'objectif de c</w:t>
            </w:r>
            <w:r w:rsidR="00740FF3" w:rsidRPr="00974597">
              <w:t>et</w:t>
            </w:r>
            <w:r w:rsidRPr="00974597">
              <w:t>te démonstration est</w:t>
            </w:r>
            <w:r w:rsidR="00740FF3" w:rsidRPr="00974597">
              <w:t xml:space="preserve"> de</w:t>
            </w:r>
            <w:r w:rsidR="00974597" w:rsidRPr="00974597">
              <w:t xml:space="preserve"> </w:t>
            </w:r>
            <w:r w:rsidR="00974597" w:rsidRPr="00974597">
              <w:t>mettre en évidence le fonctionnement du contexte d'application en définissant des attributs "globaux"</w:t>
            </w:r>
            <w:r w:rsidR="00974597" w:rsidRPr="00974597">
              <w:t>.</w:t>
            </w:r>
          </w:p>
        </w:tc>
      </w:tr>
    </w:tbl>
    <w:p w14:paraId="0E3C48BE" w14:textId="70E04DCB" w:rsidR="000150A7" w:rsidRPr="00974597" w:rsidRDefault="000150A7" w:rsidP="000150A7">
      <w:pPr>
        <w:pStyle w:val="TPTitre"/>
      </w:pPr>
      <w:r w:rsidRPr="00974597">
        <w:t>Déroulement</w:t>
      </w:r>
    </w:p>
    <w:p w14:paraId="681561A6" w14:textId="0B846D53" w:rsidR="00740FF3" w:rsidRPr="00974597" w:rsidRDefault="00610F07" w:rsidP="00974597">
      <w:pPr>
        <w:pStyle w:val="TPTitre"/>
        <w:spacing w:before="240"/>
        <w:rPr>
          <w:sz w:val="32"/>
        </w:rPr>
      </w:pPr>
      <w:r w:rsidRPr="00974597">
        <w:rPr>
          <w:sz w:val="32"/>
        </w:rPr>
        <w:t>Les attributs d’application</w:t>
      </w:r>
      <w:bookmarkStart w:id="0" w:name="_GoBack"/>
      <w:bookmarkEnd w:id="0"/>
    </w:p>
    <w:p w14:paraId="71475E49" w14:textId="32625C3E" w:rsidR="00536EF3" w:rsidRPr="00974597" w:rsidRDefault="00536EF3" w:rsidP="005D35E2">
      <w:pPr>
        <w:pStyle w:val="TPnormalpuce1"/>
      </w:pPr>
      <w:r w:rsidRPr="00974597">
        <w:t xml:space="preserve">Créer une servlet nommée </w:t>
      </w:r>
      <w:r w:rsidR="005D35E2" w:rsidRPr="00974597">
        <w:t>ServletManipulantUnAttributDApplication</w:t>
      </w:r>
      <w:r w:rsidRPr="00974597">
        <w:t xml:space="preserve"> dans le package fr.eni.javaee.module</w:t>
      </w:r>
      <w:r w:rsidR="005D35E2" w:rsidRPr="00974597">
        <w:t>5</w:t>
      </w:r>
      <w:r w:rsidRPr="00974597">
        <w:t>.</w:t>
      </w:r>
    </w:p>
    <w:p w14:paraId="59F91B71" w14:textId="77777777" w:rsidR="00536EF3" w:rsidRPr="00974597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974597">
        <w:t>Modifier le code généré par défaut par l’IDE :</w:t>
      </w:r>
    </w:p>
    <w:p w14:paraId="449EA0E2" w14:textId="77777777" w:rsidR="00536EF3" w:rsidRPr="00974597" w:rsidRDefault="00536EF3" w:rsidP="00F826BB">
      <w:pPr>
        <w:pStyle w:val="TPnormalpuce1"/>
        <w:numPr>
          <w:ilvl w:val="1"/>
          <w:numId w:val="44"/>
        </w:numPr>
        <w:ind w:left="709"/>
        <w:textAlignment w:val="auto"/>
      </w:pPr>
      <w:r w:rsidRPr="00974597">
        <w:t>Modifier l’URL de l’annotation @WebServlet avec la valeur suivante :</w:t>
      </w:r>
    </w:p>
    <w:p w14:paraId="148EC7FC" w14:textId="19271BAA" w:rsidR="00536EF3" w:rsidRPr="00974597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974597">
        <w:rPr>
          <w:rFonts w:ascii="Consolas" w:hAnsi="Consolas" w:cs="Courier New"/>
          <w:color w:val="646464"/>
          <w:sz w:val="20"/>
          <w:szCs w:val="20"/>
        </w:rPr>
        <w:t>@WebServlet</w:t>
      </w:r>
      <w:r w:rsidRPr="00974597">
        <w:rPr>
          <w:rFonts w:ascii="Consolas" w:hAnsi="Consolas" w:cs="Courier New"/>
          <w:color w:val="000000"/>
          <w:sz w:val="20"/>
          <w:szCs w:val="20"/>
        </w:rPr>
        <w:t>(</w:t>
      </w:r>
      <w:r w:rsidRPr="00974597">
        <w:rPr>
          <w:rFonts w:ascii="Consolas" w:hAnsi="Consolas" w:cs="Courier New"/>
          <w:color w:val="2A00FF"/>
          <w:sz w:val="20"/>
          <w:szCs w:val="20"/>
        </w:rPr>
        <w:t>"/modules/module</w:t>
      </w:r>
      <w:r w:rsidR="005D35E2" w:rsidRPr="00974597">
        <w:rPr>
          <w:rFonts w:ascii="Consolas" w:hAnsi="Consolas" w:cs="Courier New"/>
          <w:color w:val="2A00FF"/>
          <w:sz w:val="20"/>
          <w:szCs w:val="20"/>
        </w:rPr>
        <w:t>5</w:t>
      </w:r>
      <w:r w:rsidRPr="00974597">
        <w:rPr>
          <w:rFonts w:ascii="Consolas" w:hAnsi="Consolas" w:cs="Courier New"/>
          <w:color w:val="2A00FF"/>
          <w:sz w:val="20"/>
          <w:szCs w:val="20"/>
        </w:rPr>
        <w:t>/</w:t>
      </w:r>
      <w:r w:rsidR="005D35E2" w:rsidRPr="00974597">
        <w:rPr>
          <w:rFonts w:ascii="Consolas" w:hAnsi="Consolas" w:cs="Courier New"/>
          <w:color w:val="2A00FF"/>
          <w:sz w:val="20"/>
          <w:szCs w:val="20"/>
        </w:rPr>
        <w:t>ServletManipulantUnAttributDApplication</w:t>
      </w:r>
      <w:r w:rsidRPr="00974597">
        <w:rPr>
          <w:rFonts w:ascii="Consolas" w:hAnsi="Consolas" w:cs="Courier New"/>
          <w:color w:val="2A00FF"/>
          <w:sz w:val="20"/>
          <w:szCs w:val="20"/>
        </w:rPr>
        <w:t>"</w:t>
      </w:r>
      <w:r w:rsidRPr="00974597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06B68BF0" w:rsidR="00536EF3" w:rsidRPr="00974597" w:rsidRDefault="00536EF3" w:rsidP="00F826BB">
      <w:pPr>
        <w:pStyle w:val="TPnormalpuce1"/>
        <w:numPr>
          <w:ilvl w:val="1"/>
          <w:numId w:val="44"/>
        </w:numPr>
        <w:ind w:left="709"/>
        <w:textAlignment w:val="auto"/>
      </w:pPr>
      <w:r w:rsidRPr="00974597">
        <w:t>Modifier le code de la méthode doGet avec :</w:t>
      </w:r>
    </w:p>
    <w:p w14:paraId="46436115" w14:textId="77777777" w:rsidR="005D35E2" w:rsidRPr="00974597" w:rsidRDefault="005D35E2" w:rsidP="005D35E2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974597">
        <w:rPr>
          <w:rFonts w:ascii="Courier New" w:hAnsi="Courier New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974597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</w:p>
    <w:p w14:paraId="5D253C9D" w14:textId="61459A75" w:rsidR="005D35E2" w:rsidRPr="00974597" w:rsidRDefault="005D35E2" w:rsidP="005D35E2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72FAE816" w14:textId="77777777" w:rsidR="005D35E2" w:rsidRPr="00974597" w:rsidRDefault="005D35E2" w:rsidP="005D35E2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.getServletContext().setAttribute(</w:t>
      </w: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>"attributDApplication"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</w:p>
    <w:p w14:paraId="789329B9" w14:textId="6B09D345" w:rsidR="005D35E2" w:rsidRPr="00974597" w:rsidRDefault="005D35E2" w:rsidP="005D35E2">
      <w:pPr>
        <w:autoSpaceDE w:val="0"/>
        <w:autoSpaceDN w:val="0"/>
        <w:adjustRightInd w:val="0"/>
        <w:ind w:left="5760" w:firstLine="72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>"Bonjour tout le monde"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8F9E6A7" w14:textId="77777777" w:rsidR="005D35E2" w:rsidRPr="00974597" w:rsidRDefault="005D35E2" w:rsidP="005D35E2">
      <w:pPr>
        <w:autoSpaceDE w:val="0"/>
        <w:autoSpaceDN w:val="0"/>
        <w:adjustRightInd w:val="0"/>
        <w:rPr>
          <w:rFonts w:ascii="Consolas" w:hAnsi="Consolas" w:cs="Courier New"/>
          <w:color w:val="2A00FF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RequestDispatcher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.getRequestDispatcher(</w:t>
      </w: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>"/WEB-INF/</w:t>
      </w:r>
    </w:p>
    <w:p w14:paraId="40B4A47B" w14:textId="335397F8" w:rsidR="005D35E2" w:rsidRPr="00974597" w:rsidRDefault="005D35E2" w:rsidP="005D35E2">
      <w:pPr>
        <w:autoSpaceDE w:val="0"/>
        <w:autoSpaceDN w:val="0"/>
        <w:adjustRightInd w:val="0"/>
        <w:ind w:left="432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>modules/module5/afficherAttributApplication.jsp"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D16C957" w14:textId="77777777" w:rsidR="005D35E2" w:rsidRPr="00974597" w:rsidRDefault="005D35E2" w:rsidP="005D35E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.forward(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E36F376" w14:textId="77777777" w:rsidR="005D35E2" w:rsidRPr="00974597" w:rsidRDefault="005D35E2" w:rsidP="005D35E2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3239C679" w14:textId="02CB0DD2" w:rsidR="0067062F" w:rsidRPr="00974597" w:rsidRDefault="0067062F" w:rsidP="008B3A84">
      <w:pPr>
        <w:pStyle w:val="TPnormalpuce1"/>
        <w:jc w:val="left"/>
      </w:pPr>
      <w:r w:rsidRPr="00974597">
        <w:t xml:space="preserve">Créer la JSP nommée afficherAttributApplication.jsp dans le répertoire </w:t>
      </w:r>
      <w:r w:rsidR="008B3A84" w:rsidRPr="00974597">
        <w:br/>
      </w:r>
      <w:r w:rsidRPr="00974597">
        <w:t>/WEB-INF/modules/module5.</w:t>
      </w:r>
    </w:p>
    <w:p w14:paraId="4EBDC759" w14:textId="148551C4" w:rsidR="0067062F" w:rsidRPr="00974597" w:rsidRDefault="0067062F" w:rsidP="00BD2089">
      <w:pPr>
        <w:pStyle w:val="TPnormalpuce1"/>
      </w:pPr>
      <w:r w:rsidRPr="00974597">
        <w:t>Modifier le code de ce fichier par celui-ci :</w:t>
      </w:r>
    </w:p>
    <w:p w14:paraId="7B896DCD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974597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974597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974597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974597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974597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974597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974597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</w:p>
    <w:p w14:paraId="624640E4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974597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974597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974597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3C344890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r w:rsidRPr="00974597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3CD09F12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A733874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149757C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r w:rsidRPr="00974597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974597">
        <w:rPr>
          <w:rFonts w:ascii="Consolas" w:hAnsi="Consolas" w:cs="Courier New"/>
          <w:color w:val="7F007F"/>
          <w:sz w:val="20"/>
          <w:szCs w:val="20"/>
          <w:lang w:val="fr-FR"/>
        </w:rPr>
        <w:t>http-equiv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974597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974597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974597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974597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A2CEA7E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Affichage d'un attribut d'application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82CB273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5C6B4F9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319B46F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C2BE974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  <w:t>Voici la valeur de l'attribut d'application attributDApplication :</w:t>
      </w:r>
    </w:p>
    <w:p w14:paraId="6BA7ECE4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application.getAttribute(</w:t>
      </w: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>"attributDApplication"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974597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2437DA72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DC40562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974597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974597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974597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"demonstrations/demonstration4.html"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Retour à la page d'accueil de la démonstration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40F3C65" w14:textId="77777777" w:rsidR="0067062F" w:rsidRPr="00974597" w:rsidRDefault="0067062F" w:rsidP="00F826B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6ACB545" w14:textId="6065DD3D" w:rsidR="0067062F" w:rsidRPr="00974597" w:rsidRDefault="0067062F" w:rsidP="00F826BB">
      <w:pPr>
        <w:ind w:left="357"/>
        <w:rPr>
          <w:rFonts w:ascii="Consolas" w:hAnsi="Consolas"/>
        </w:rPr>
      </w:pP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974597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974597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F0C3833" w14:textId="77777777" w:rsidR="00F826BB" w:rsidRPr="00974597" w:rsidRDefault="00F826BB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974597">
        <w:br w:type="page"/>
      </w:r>
    </w:p>
    <w:p w14:paraId="3A54656B" w14:textId="77777777" w:rsidR="00F826BB" w:rsidRPr="00974597" w:rsidRDefault="00F826BB" w:rsidP="00F826BB">
      <w:pPr>
        <w:pStyle w:val="TPnormalpuce1"/>
        <w:numPr>
          <w:ilvl w:val="0"/>
          <w:numId w:val="0"/>
        </w:numPr>
        <w:ind w:left="357"/>
        <w:jc w:val="left"/>
      </w:pPr>
    </w:p>
    <w:p w14:paraId="466E4EA0" w14:textId="3BC2864B" w:rsidR="00BD2089" w:rsidRPr="00974597" w:rsidRDefault="00BD2089" w:rsidP="00F826BB">
      <w:pPr>
        <w:pStyle w:val="TPnormalpuce1"/>
        <w:jc w:val="left"/>
      </w:pPr>
      <w:r w:rsidRPr="00974597">
        <w:t xml:space="preserve">Redémarrer Tomcat et visualiser le résultat de l’exécution sur </w:t>
      </w:r>
      <w:r w:rsidR="008B3A84" w:rsidRPr="00974597">
        <w:t>le</w:t>
      </w:r>
      <w:r w:rsidRPr="00974597">
        <w:t xml:space="preserve"> navigateur</w:t>
      </w:r>
      <w:r w:rsidR="0067062F" w:rsidRPr="00974597">
        <w:t xml:space="preserve"> en réalisant une requête à l’adresse suivante : </w:t>
      </w:r>
      <w:hyperlink r:id="rId11" w:history="1">
        <w:r w:rsidR="0067062F" w:rsidRPr="00974597">
          <w:rPr>
            <w:rStyle w:val="Lienhypertexte"/>
            <w:u w:val="none"/>
          </w:rPr>
          <w:t>http://localhost:8080/AppliDemo/modules/module5/ServletManipulantUnAttributDApplication</w:t>
        </w:r>
      </w:hyperlink>
    </w:p>
    <w:p w14:paraId="06F09AA9" w14:textId="48454DB6" w:rsidR="00610F07" w:rsidRPr="00974597" w:rsidRDefault="00610F07" w:rsidP="00F826BB">
      <w:pPr>
        <w:pStyle w:val="TPTitre"/>
        <w:rPr>
          <w:sz w:val="28"/>
        </w:rPr>
      </w:pPr>
      <w:r w:rsidRPr="00974597">
        <w:rPr>
          <w:sz w:val="28"/>
        </w:rPr>
        <w:t>Les paramètres d’application</w:t>
      </w:r>
    </w:p>
    <w:p w14:paraId="701C42C7" w14:textId="1E778304" w:rsidR="00D722FF" w:rsidRPr="00974597" w:rsidRDefault="00D722FF" w:rsidP="008B3A84">
      <w:pPr>
        <w:pStyle w:val="TPnormalpuce1"/>
        <w:jc w:val="left"/>
      </w:pPr>
      <w:r w:rsidRPr="00974597">
        <w:t>Créer une servlet nommée ServletLisantUnParametreDApplication dans le package fr.eni.javaee.module5.</w:t>
      </w:r>
    </w:p>
    <w:p w14:paraId="073ACED2" w14:textId="77777777" w:rsidR="00D722FF" w:rsidRPr="00974597" w:rsidRDefault="00D722FF" w:rsidP="00D722FF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974597">
        <w:t>Modifier le code généré par défaut par l’IDE :</w:t>
      </w:r>
    </w:p>
    <w:p w14:paraId="761D11F2" w14:textId="77777777" w:rsidR="00D722FF" w:rsidRPr="00974597" w:rsidRDefault="00D722FF" w:rsidP="00F826BB">
      <w:pPr>
        <w:pStyle w:val="TPnormalpuce1"/>
        <w:numPr>
          <w:ilvl w:val="1"/>
          <w:numId w:val="44"/>
        </w:numPr>
        <w:ind w:left="709"/>
        <w:textAlignment w:val="auto"/>
      </w:pPr>
      <w:r w:rsidRPr="00974597">
        <w:t>Modifier l’URL de l’annotation @WebServlet avec la valeur suivante :</w:t>
      </w:r>
    </w:p>
    <w:p w14:paraId="544671F1" w14:textId="52FCCA37" w:rsidR="00D722FF" w:rsidRPr="00974597" w:rsidRDefault="00D722FF" w:rsidP="00D722FF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974597">
        <w:rPr>
          <w:rFonts w:ascii="Consolas" w:hAnsi="Consolas" w:cs="Courier New"/>
          <w:color w:val="646464"/>
          <w:sz w:val="20"/>
          <w:szCs w:val="20"/>
        </w:rPr>
        <w:t>@WebServlet</w:t>
      </w:r>
      <w:r w:rsidRPr="00974597">
        <w:rPr>
          <w:rFonts w:ascii="Consolas" w:hAnsi="Consolas" w:cs="Courier New"/>
          <w:color w:val="000000"/>
          <w:sz w:val="20"/>
          <w:szCs w:val="20"/>
        </w:rPr>
        <w:t>(</w:t>
      </w:r>
      <w:r w:rsidRPr="00974597">
        <w:rPr>
          <w:rFonts w:ascii="Consolas" w:hAnsi="Consolas" w:cs="Courier New"/>
          <w:color w:val="2A00FF"/>
          <w:sz w:val="20"/>
          <w:szCs w:val="20"/>
        </w:rPr>
        <w:t>"/modules/module5/ServletLisantUnParametreDApplication"</w:t>
      </w:r>
      <w:r w:rsidRPr="00974597">
        <w:rPr>
          <w:rFonts w:ascii="Consolas" w:hAnsi="Consolas" w:cs="Courier New"/>
          <w:color w:val="000000"/>
          <w:sz w:val="20"/>
          <w:szCs w:val="20"/>
        </w:rPr>
        <w:t>)</w:t>
      </w:r>
    </w:p>
    <w:p w14:paraId="2D8DFC4D" w14:textId="77777777" w:rsidR="00D722FF" w:rsidRPr="00974597" w:rsidRDefault="00D722FF" w:rsidP="00F826BB">
      <w:pPr>
        <w:pStyle w:val="TPnormalpuce1"/>
        <w:numPr>
          <w:ilvl w:val="1"/>
          <w:numId w:val="44"/>
        </w:numPr>
        <w:ind w:left="709"/>
        <w:textAlignment w:val="auto"/>
      </w:pPr>
      <w:r w:rsidRPr="00974597">
        <w:t>Modifier le code de la méthode doGet avec :</w:t>
      </w:r>
    </w:p>
    <w:p w14:paraId="673996BC" w14:textId="77777777" w:rsidR="00D722FF" w:rsidRPr="00974597" w:rsidRDefault="00D722FF" w:rsidP="00D722FF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974597">
        <w:rPr>
          <w:rFonts w:ascii="Courier New" w:hAnsi="Courier New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974597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</w:p>
    <w:p w14:paraId="67AA9224" w14:textId="5A6B7378" w:rsidR="00D722FF" w:rsidRPr="00974597" w:rsidRDefault="00D722FF" w:rsidP="00D722FF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588066CE" w14:textId="77777777" w:rsidR="00D722FF" w:rsidRPr="00974597" w:rsidRDefault="00D722FF" w:rsidP="00D722FF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String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emailAdministrateur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</w:p>
    <w:p w14:paraId="15B54B78" w14:textId="3E1220C8" w:rsidR="00D722FF" w:rsidRPr="00974597" w:rsidRDefault="00D722FF" w:rsidP="00D722FF">
      <w:pPr>
        <w:autoSpaceDE w:val="0"/>
        <w:autoSpaceDN w:val="0"/>
        <w:adjustRightInd w:val="0"/>
        <w:ind w:left="1440" w:firstLine="72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.getServletContext().getInitParameter(</w:t>
      </w: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>"EMAIL_ADMINISTRATEUR"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71CECA5" w14:textId="77777777" w:rsidR="00D722FF" w:rsidRPr="00974597" w:rsidRDefault="00D722FF" w:rsidP="00D722FF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PrintWriter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.getWriter();</w:t>
      </w:r>
    </w:p>
    <w:p w14:paraId="5BAF5CAB" w14:textId="77777777" w:rsidR="00D722FF" w:rsidRPr="00974597" w:rsidRDefault="00D722FF" w:rsidP="00D722FF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.println(</w:t>
      </w: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>"L'email de l'administrateur est : "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+ </w:t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emailAdministrateur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E9AA5E5" w14:textId="77777777" w:rsidR="00D722FF" w:rsidRPr="00974597" w:rsidRDefault="00D722FF" w:rsidP="00D722FF">
      <w:pPr>
        <w:autoSpaceDE w:val="0"/>
        <w:autoSpaceDN w:val="0"/>
        <w:adjustRightInd w:val="0"/>
        <w:rPr>
          <w:rFonts w:ascii="Consolas" w:hAnsi="Consolas" w:cs="Courier New"/>
          <w:color w:val="2A00FF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.println(</w:t>
      </w: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 xml:space="preserve">"L'information est accessible despuis toutes les servlets et </w:t>
      </w:r>
    </w:p>
    <w:p w14:paraId="7182E715" w14:textId="02B46BDD" w:rsidR="00D722FF" w:rsidRPr="00974597" w:rsidRDefault="00D722FF" w:rsidP="00D722FF">
      <w:pPr>
        <w:autoSpaceDE w:val="0"/>
        <w:autoSpaceDN w:val="0"/>
        <w:adjustRightInd w:val="0"/>
        <w:ind w:left="2160" w:firstLine="72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>les JSP"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F59D363" w14:textId="77777777" w:rsidR="00D722FF" w:rsidRPr="00974597" w:rsidRDefault="00D722FF" w:rsidP="00D722FF">
      <w:pPr>
        <w:autoSpaceDE w:val="0"/>
        <w:autoSpaceDN w:val="0"/>
        <w:adjustRightInd w:val="0"/>
        <w:rPr>
          <w:rFonts w:ascii="Consolas" w:hAnsi="Consolas" w:cs="Courier New"/>
          <w:color w:val="2A00FF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.println(</w:t>
      </w: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 xml:space="preserve">"Depuis une JSP, il faut écrire : </w:t>
      </w:r>
    </w:p>
    <w:p w14:paraId="45E7FE19" w14:textId="33FC4117" w:rsidR="00D722FF" w:rsidRPr="00974597" w:rsidRDefault="00D722FF" w:rsidP="00D722FF">
      <w:pPr>
        <w:autoSpaceDE w:val="0"/>
        <w:autoSpaceDN w:val="0"/>
        <w:adjustRightInd w:val="0"/>
        <w:ind w:left="2160" w:firstLine="72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2A00FF"/>
          <w:sz w:val="20"/>
          <w:szCs w:val="20"/>
          <w:lang w:val="fr-FR"/>
        </w:rPr>
        <w:t>application.getInitParameter(\"EMAIL_ADMINISTRATEUR\");"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00BED74" w14:textId="77777777" w:rsidR="00D722FF" w:rsidRPr="00974597" w:rsidRDefault="00D722FF" w:rsidP="00D722FF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974597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>.close();</w:t>
      </w:r>
    </w:p>
    <w:p w14:paraId="14A17C52" w14:textId="77777777" w:rsidR="00D722FF" w:rsidRPr="00974597" w:rsidRDefault="00D722FF" w:rsidP="00D722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FR"/>
        </w:rPr>
      </w:pPr>
      <w:r w:rsidRPr="00974597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25C31523" w14:textId="4F3FEEAE" w:rsidR="00D722FF" w:rsidRPr="00974597" w:rsidRDefault="000631AD" w:rsidP="00F826BB">
      <w:pPr>
        <w:pStyle w:val="TPnormalpuce1"/>
        <w:jc w:val="left"/>
      </w:pPr>
      <w:r w:rsidRPr="00974597">
        <w:t xml:space="preserve">Redémarrer Tomcat et visualiser le résultat de l’exécution sur </w:t>
      </w:r>
      <w:r w:rsidR="008B3A84" w:rsidRPr="00974597">
        <w:t>le</w:t>
      </w:r>
      <w:r w:rsidRPr="00974597">
        <w:t xml:space="preserve"> navigateur en réalisant une requête à l’adresse suivante : </w:t>
      </w:r>
      <w:hyperlink r:id="rId12" w:history="1">
        <w:r w:rsidRPr="00974597">
          <w:rPr>
            <w:rStyle w:val="Lienhypertexte"/>
            <w:u w:val="none"/>
          </w:rPr>
          <w:t>http://localhost:8080/AppliDemo/modules/module5/ServletLisantUnParametreDApplication</w:t>
        </w:r>
      </w:hyperlink>
    </w:p>
    <w:p w14:paraId="0722C0CA" w14:textId="77777777" w:rsidR="00F826BB" w:rsidRPr="00974597" w:rsidRDefault="00F826BB" w:rsidP="00F826BB">
      <w:pPr>
        <w:pStyle w:val="TPTitre"/>
        <w:rPr>
          <w:color w:val="A6A6A6"/>
        </w:rPr>
      </w:pPr>
      <w:r w:rsidRPr="00974597">
        <w:t>En résumé</w:t>
      </w:r>
    </w:p>
    <w:p w14:paraId="3CA41E5E" w14:textId="7D2172D8" w:rsidR="00590AA9" w:rsidRPr="00974597" w:rsidRDefault="00F826BB" w:rsidP="00F826BB">
      <w:pPr>
        <w:pStyle w:val="TPnormal"/>
        <w:jc w:val="left"/>
      </w:pPr>
      <w:r w:rsidRPr="00974597">
        <w:t>Pour retrouver le code et les liens utiles de cette démonstration, copier le fichier demonstration</w:t>
      </w:r>
      <w:r w:rsidR="008B3A84" w:rsidRPr="00974597">
        <w:t>4</w:t>
      </w:r>
      <w:r w:rsidRPr="00974597">
        <w:t>.html dans le répertoire /WebContent/modules/module</w:t>
      </w:r>
      <w:r w:rsidR="008B3A84" w:rsidRPr="00974597">
        <w:t>5</w:t>
      </w:r>
      <w:r w:rsidRPr="00974597">
        <w:t>/demonstrations.</w:t>
      </w:r>
    </w:p>
    <w:sectPr w:rsidR="00590AA9" w:rsidRPr="00974597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C5B75" w14:textId="77777777" w:rsidR="00852876" w:rsidRDefault="00852876" w:rsidP="006C7E58">
      <w:r>
        <w:separator/>
      </w:r>
    </w:p>
  </w:endnote>
  <w:endnote w:type="continuationSeparator" w:id="0">
    <w:p w14:paraId="5FB8A61B" w14:textId="77777777" w:rsidR="00852876" w:rsidRDefault="00852876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6576BAE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74597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974597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F1F6E" w14:textId="77777777" w:rsidR="00852876" w:rsidRDefault="00852876" w:rsidP="006C7E58">
      <w:r>
        <w:separator/>
      </w:r>
    </w:p>
  </w:footnote>
  <w:footnote w:type="continuationSeparator" w:id="0">
    <w:p w14:paraId="17F62A0A" w14:textId="77777777" w:rsidR="00852876" w:rsidRDefault="00852876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631AD"/>
    <w:rsid w:val="000753A7"/>
    <w:rsid w:val="00097F0B"/>
    <w:rsid w:val="000A1582"/>
    <w:rsid w:val="000A35BC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D35E2"/>
    <w:rsid w:val="005E3B89"/>
    <w:rsid w:val="005F2EFB"/>
    <w:rsid w:val="00610F07"/>
    <w:rsid w:val="0063306A"/>
    <w:rsid w:val="006367DA"/>
    <w:rsid w:val="0067062F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52876"/>
    <w:rsid w:val="00863103"/>
    <w:rsid w:val="008672FD"/>
    <w:rsid w:val="00867E02"/>
    <w:rsid w:val="008B220B"/>
    <w:rsid w:val="008B3A84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74597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722FF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26BB"/>
    <w:rsid w:val="00F866C1"/>
    <w:rsid w:val="00F976CC"/>
    <w:rsid w:val="00FB202A"/>
    <w:rsid w:val="00FB27DA"/>
    <w:rsid w:val="00FD5D6A"/>
    <w:rsid w:val="00FE02FA"/>
    <w:rsid w:val="00FF18F4"/>
    <w:rsid w:val="00FF7FF5"/>
    <w:rsid w:val="06BAB41F"/>
    <w:rsid w:val="239DC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5/ServletLisantUnParametreDApplicat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5/ServletManipulantUnAttributDApplicatio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Z5HNVW24N33T-678105430-3901</_dlc_DocId>
    <_dlc_DocIdUrl xmlns="48513151-72dc-4d20-a25c-0c8180736831">
      <Url>http://inet/sites/projets/EcoleNumerique/_layouts/15/DocIdRedir.aspx?ID=Z5HNVW24N33T-678105430-3901</Url>
      <Description>Z5HNVW24N33T-678105430-3901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51</TotalTime>
  <Pages>2</Pages>
  <Words>508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22</cp:revision>
  <cp:lastPrinted>2016-09-29T07:49:00Z</cp:lastPrinted>
  <dcterms:created xsi:type="dcterms:W3CDTF">2017-11-17T14:15:00Z</dcterms:created>
  <dcterms:modified xsi:type="dcterms:W3CDTF">2018-05-15T08:17:00Z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4db861bf-fa3c-45f7-be91-f50f46badcba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