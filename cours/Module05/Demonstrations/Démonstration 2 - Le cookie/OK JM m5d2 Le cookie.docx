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21368CD0" w:rsidR="000150A7" w:rsidRPr="00C62D79" w:rsidRDefault="00C8791A" w:rsidP="000150A7">
      <w:pPr>
        <w:pStyle w:val="Titre"/>
        <w:rPr>
          <w:noProof/>
        </w:rPr>
      </w:pPr>
      <w:r>
        <w:t>Le cookie</w:t>
      </w:r>
    </w:p>
    <w:p w14:paraId="31FD3075" w14:textId="73ABD036" w:rsidR="000150A7" w:rsidRPr="00E3020F" w:rsidRDefault="000150A7" w:rsidP="000150A7">
      <w:pPr>
        <w:pStyle w:val="Titre1"/>
      </w:pPr>
      <w:r w:rsidRPr="00E3020F">
        <w:t xml:space="preserve">Démonstration </w:t>
      </w:r>
      <w:r w:rsidR="00C8791A">
        <w:t>2</w:t>
      </w:r>
      <w:r w:rsidRPr="00E3020F">
        <w:t xml:space="preserve"> du module </w:t>
      </w:r>
      <w:r w:rsidR="00C8791A">
        <w:t>5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BCD4E30" w:rsidR="000150A7" w:rsidRPr="00C62D79" w:rsidRDefault="002A1E59" w:rsidP="002A1E59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de </w:t>
            </w:r>
            <w:r w:rsidR="00C8791A">
              <w:t>mettre en évidence les mécanismes d’utilisation des cookies.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1475E49" w14:textId="152B3108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une servlet nommée Servlet</w:t>
      </w:r>
      <w:r w:rsidR="00043BBE">
        <w:t>ManipulationCookie</w:t>
      </w:r>
      <w:r>
        <w:t xml:space="preserve"> dans le package fr.eni.javaee.module</w:t>
      </w:r>
      <w:r w:rsidR="00043BBE">
        <w:t>5</w:t>
      </w:r>
      <w:r>
        <w:t>.</w:t>
      </w:r>
    </w:p>
    <w:p w14:paraId="59F91B71" w14:textId="77777777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449EA0E2" w14:textId="77777777" w:rsidR="00536EF3" w:rsidRDefault="00536EF3" w:rsidP="002A1E59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@WebServlet avec la valeur suivante :</w:t>
      </w:r>
    </w:p>
    <w:p w14:paraId="148EC7FC" w14:textId="771A7DDE" w:rsidR="00536EF3" w:rsidRPr="002A1E59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2A1E59">
        <w:rPr>
          <w:rFonts w:ascii="Consolas" w:hAnsi="Consolas" w:cs="Courier New"/>
          <w:color w:val="646464"/>
          <w:sz w:val="20"/>
          <w:szCs w:val="20"/>
        </w:rPr>
        <w:t>@WebServlet</w:t>
      </w:r>
      <w:r w:rsidRPr="002A1E59">
        <w:rPr>
          <w:rFonts w:ascii="Consolas" w:hAnsi="Consolas" w:cs="Courier New"/>
          <w:color w:val="000000"/>
          <w:sz w:val="20"/>
          <w:szCs w:val="20"/>
        </w:rPr>
        <w:t>(</w:t>
      </w:r>
      <w:r w:rsidRPr="002A1E59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043BBE" w:rsidRPr="002A1E59">
        <w:rPr>
          <w:rFonts w:ascii="Consolas" w:hAnsi="Consolas" w:cs="Courier New"/>
          <w:color w:val="2A00FF"/>
          <w:sz w:val="20"/>
          <w:szCs w:val="20"/>
        </w:rPr>
        <w:t>5</w:t>
      </w:r>
      <w:r w:rsidRPr="002A1E59">
        <w:rPr>
          <w:rFonts w:ascii="Consolas" w:hAnsi="Consolas" w:cs="Courier New"/>
          <w:color w:val="2A00FF"/>
          <w:sz w:val="20"/>
          <w:szCs w:val="20"/>
        </w:rPr>
        <w:t>/Servlet</w:t>
      </w:r>
      <w:r w:rsidR="00043BBE" w:rsidRPr="002A1E59">
        <w:rPr>
          <w:rFonts w:ascii="Consolas" w:hAnsi="Consolas" w:cs="Courier New"/>
          <w:color w:val="2A00FF"/>
          <w:sz w:val="20"/>
          <w:szCs w:val="20"/>
        </w:rPr>
        <w:t>ManipulationCookie</w:t>
      </w:r>
      <w:r w:rsidRPr="002A1E59">
        <w:rPr>
          <w:rFonts w:ascii="Consolas" w:hAnsi="Consolas" w:cs="Courier New"/>
          <w:color w:val="2A00FF"/>
          <w:sz w:val="20"/>
          <w:szCs w:val="20"/>
        </w:rPr>
        <w:t>"</w:t>
      </w:r>
      <w:r w:rsidRPr="002A1E59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47734C33" w:rsidR="00536EF3" w:rsidRDefault="00536EF3" w:rsidP="002A1E59">
      <w:pPr>
        <w:pStyle w:val="TPnormalpuce1"/>
        <w:numPr>
          <w:ilvl w:val="1"/>
          <w:numId w:val="44"/>
        </w:numPr>
        <w:ind w:left="709"/>
        <w:textAlignment w:val="auto"/>
      </w:pPr>
      <w:r>
        <w:t>Modifier le code de la méthode doGet avec :</w:t>
      </w:r>
    </w:p>
    <w:p w14:paraId="6AC971EC" w14:textId="77777777" w:rsidR="00C00EBA" w:rsidRPr="002A1E59" w:rsidRDefault="00043BBE" w:rsidP="00C00EBA">
      <w:pPr>
        <w:autoSpaceDE w:val="0"/>
        <w:autoSpaceDN w:val="0"/>
        <w:adjustRightInd w:val="0"/>
        <w:ind w:firstLine="720"/>
        <w:rPr>
          <w:rFonts w:ascii="Consolas" w:hAnsi="Consolas" w:cs="Courier New"/>
          <w:color w:val="000000"/>
          <w:sz w:val="18"/>
          <w:szCs w:val="20"/>
          <w:lang w:val="fr-FR"/>
        </w:rPr>
      </w:pP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protected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void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doGet(HttpServletRequest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request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, HttpServletResponse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response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) </w:t>
      </w:r>
    </w:p>
    <w:p w14:paraId="33E21742" w14:textId="75F8F484" w:rsidR="00043BBE" w:rsidRPr="002A1E59" w:rsidRDefault="00043BBE" w:rsidP="00C00EBA">
      <w:pPr>
        <w:autoSpaceDE w:val="0"/>
        <w:autoSpaceDN w:val="0"/>
        <w:adjustRightInd w:val="0"/>
        <w:ind w:firstLine="72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throws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ServletException, IOException {</w:t>
      </w:r>
    </w:p>
    <w:p w14:paraId="03A30DA8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 xml:space="preserve">PrintWriter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=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response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.getWriter();</w:t>
      </w:r>
    </w:p>
    <w:p w14:paraId="214F8EDF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 xml:space="preserve">Cookie[]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cookies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=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request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.getCookies();</w:t>
      </w:r>
    </w:p>
    <w:p w14:paraId="0428B444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 xml:space="preserve">SimpleDateFormat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sdf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= 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new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SimpleDateFormat(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"HH:mm:ss"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28985179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</w:p>
    <w:p w14:paraId="767A4E58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if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(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cookies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==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null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</w:t>
      </w:r>
    </w:p>
    <w:p w14:paraId="4D1C796F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{</w:t>
      </w:r>
    </w:p>
    <w:p w14:paraId="586B6DB7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"Il n'y a pas de cookie."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2C5CEFE1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"C'est peut-être le premier passage de l'utilisateur."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046B61E2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"Ou le fait qu'il n'accepte pas les cookies."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2696D818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"Date : 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+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sdf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.format(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new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Date()));</w:t>
      </w:r>
    </w:p>
    <w:p w14:paraId="03ECE504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</w:p>
    <w:p w14:paraId="321A8B31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.println();</w:t>
      </w:r>
    </w:p>
    <w:p w14:paraId="3F5AAE3E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"Voici les cookies nouvellement créés :"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14DB5964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</w:p>
    <w:p w14:paraId="3E011524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for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(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int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i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=0;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i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&lt;3;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i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++)</w:t>
      </w:r>
    </w:p>
    <w:p w14:paraId="4A94C850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{</w:t>
      </w:r>
    </w:p>
    <w:p w14:paraId="48D594C8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 xml:space="preserve">Random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rd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= 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new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Random();</w:t>
      </w:r>
    </w:p>
    <w:p w14:paraId="5A57A5FA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 xml:space="preserve">Cookie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= </w:t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new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 Cookie(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"unNom_"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+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rd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.nextInt(1000), </w:t>
      </w:r>
    </w:p>
    <w:p w14:paraId="44B98FD4" w14:textId="1550DDBF" w:rsidR="00043BBE" w:rsidRPr="002A1E59" w:rsidRDefault="00043BBE" w:rsidP="00043BBE">
      <w:pPr>
        <w:autoSpaceDE w:val="0"/>
        <w:autoSpaceDN w:val="0"/>
        <w:adjustRightInd w:val="0"/>
        <w:ind w:left="5760" w:firstLine="72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"uneValeur_"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+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rd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.nextInt(1000));</w:t>
      </w:r>
    </w:p>
    <w:p w14:paraId="1DCF8352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.setMaxAge(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rd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.nextInt(10));</w:t>
      </w:r>
    </w:p>
    <w:p w14:paraId="3CEDA952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response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.addCookie(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7B0006E4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color w:val="2A00FF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.getName()+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"="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+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.getValue()+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 xml:space="preserve">", </w:t>
      </w:r>
    </w:p>
    <w:p w14:paraId="0485820A" w14:textId="0D8323C5" w:rsidR="00043BBE" w:rsidRPr="002A1E59" w:rsidRDefault="00043BBE" w:rsidP="00043BBE">
      <w:pPr>
        <w:autoSpaceDE w:val="0"/>
        <w:autoSpaceDN w:val="0"/>
        <w:adjustRightInd w:val="0"/>
        <w:ind w:left="504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durée="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+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.getMaxAge()+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 secondes."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10DA658B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}</w:t>
      </w:r>
    </w:p>
    <w:p w14:paraId="257649E8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}</w:t>
      </w:r>
    </w:p>
    <w:p w14:paraId="45FE1CE7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else</w:t>
      </w:r>
    </w:p>
    <w:p w14:paraId="40A798AB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{</w:t>
      </w:r>
    </w:p>
    <w:p w14:paraId="6D88DD41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color w:val="2A00FF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 xml:space="preserve">"Voici les cookies qui transitent entre le navigateur du </w:t>
      </w:r>
    </w:p>
    <w:p w14:paraId="7898AE49" w14:textId="2DCB5BAE" w:rsidR="00043BBE" w:rsidRPr="002A1E59" w:rsidRDefault="00043BBE" w:rsidP="00043BBE">
      <w:pPr>
        <w:autoSpaceDE w:val="0"/>
        <w:autoSpaceDN w:val="0"/>
        <w:adjustRightInd w:val="0"/>
        <w:ind w:left="2880" w:firstLine="72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client et le serveur :"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);</w:t>
      </w:r>
    </w:p>
    <w:p w14:paraId="14632261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b/>
          <w:bCs/>
          <w:color w:val="7F0055"/>
          <w:sz w:val="18"/>
          <w:szCs w:val="20"/>
          <w:lang w:val="fr-FR"/>
        </w:rPr>
        <w:t>for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 xml:space="preserve">(Cookie 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: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cookies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)</w:t>
      </w:r>
    </w:p>
    <w:p w14:paraId="3A2AA075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{</w:t>
      </w:r>
    </w:p>
    <w:p w14:paraId="105A6B58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out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.println(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.getName()+</w:t>
      </w:r>
      <w:r w:rsidRPr="002A1E59">
        <w:rPr>
          <w:rFonts w:ascii="Consolas" w:hAnsi="Consolas" w:cs="Courier New"/>
          <w:color w:val="2A00FF"/>
          <w:sz w:val="18"/>
          <w:szCs w:val="20"/>
          <w:lang w:val="fr-FR"/>
        </w:rPr>
        <w:t>"="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+</w:t>
      </w:r>
      <w:r w:rsidRPr="002A1E59">
        <w:rPr>
          <w:rFonts w:ascii="Consolas" w:hAnsi="Consolas" w:cs="Courier New"/>
          <w:color w:val="6A3E3E"/>
          <w:sz w:val="18"/>
          <w:szCs w:val="20"/>
          <w:lang w:val="fr-FR"/>
        </w:rPr>
        <w:t>unCookie</w:t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>.getValue());</w:t>
      </w:r>
    </w:p>
    <w:p w14:paraId="77D4C357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}</w:t>
      </w:r>
    </w:p>
    <w:p w14:paraId="3856DF89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</w: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}</w:t>
      </w:r>
    </w:p>
    <w:p w14:paraId="77CA5937" w14:textId="77777777" w:rsidR="00043BBE" w:rsidRPr="002A1E59" w:rsidRDefault="00043BBE" w:rsidP="00043BBE">
      <w:pPr>
        <w:autoSpaceDE w:val="0"/>
        <w:autoSpaceDN w:val="0"/>
        <w:adjustRightInd w:val="0"/>
        <w:rPr>
          <w:rFonts w:ascii="Consolas" w:hAnsi="Consolas" w:cs="Courier New"/>
          <w:sz w:val="18"/>
          <w:szCs w:val="20"/>
          <w:lang w:val="fr-FR"/>
        </w:rPr>
      </w:pPr>
      <w:r w:rsidRPr="002A1E59">
        <w:rPr>
          <w:rFonts w:ascii="Consolas" w:hAnsi="Consolas" w:cs="Courier New"/>
          <w:color w:val="000000"/>
          <w:sz w:val="18"/>
          <w:szCs w:val="20"/>
          <w:lang w:val="fr-FR"/>
        </w:rPr>
        <w:tab/>
        <w:t>}</w:t>
      </w:r>
    </w:p>
    <w:p w14:paraId="4AB0B392" w14:textId="77777777" w:rsidR="002A1E59" w:rsidRDefault="002A1E5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207009D5" w14:textId="77777777" w:rsidR="002A1E59" w:rsidRDefault="002A1E59" w:rsidP="002A1E59">
      <w:pPr>
        <w:pStyle w:val="TPnormalpuce1"/>
        <w:numPr>
          <w:ilvl w:val="0"/>
          <w:numId w:val="0"/>
        </w:numPr>
        <w:ind w:left="357"/>
      </w:pPr>
    </w:p>
    <w:p w14:paraId="5C8247A0" w14:textId="77777777" w:rsidR="002A1E59" w:rsidRDefault="00BD2089" w:rsidP="00BD2089">
      <w:pPr>
        <w:pStyle w:val="TPnormalpuce1"/>
      </w:pPr>
      <w:r>
        <w:t xml:space="preserve">Redémarrer Tomcat et visualiser le résultat de l’exécution sur </w:t>
      </w:r>
      <w:r w:rsidR="002A1E59">
        <w:t>le</w:t>
      </w:r>
      <w:r>
        <w:t xml:space="preserve"> navigateur. </w:t>
      </w:r>
    </w:p>
    <w:p w14:paraId="466E4EA0" w14:textId="5A612982" w:rsidR="00BD2089" w:rsidRDefault="002458EF" w:rsidP="00BD2089">
      <w:pPr>
        <w:pStyle w:val="TPnormalpuce1"/>
      </w:pPr>
      <w:r>
        <w:t>Rafraîchir la page pour observer la destruction des cookies une fois la date d’expiration survenue.</w:t>
      </w:r>
    </w:p>
    <w:p w14:paraId="25B983AC" w14:textId="77777777" w:rsidR="002A1E59" w:rsidRDefault="002A1E59" w:rsidP="002A1E59">
      <w:pPr>
        <w:pStyle w:val="TPTitre"/>
        <w:rPr>
          <w:color w:val="A6A6A6"/>
        </w:rPr>
      </w:pPr>
      <w:r>
        <w:t>En résumé</w:t>
      </w:r>
    </w:p>
    <w:p w14:paraId="687A2253" w14:textId="15C790A8" w:rsidR="00590AA9" w:rsidRPr="005152EE" w:rsidRDefault="002A1E59" w:rsidP="002A1E59">
      <w:pPr>
        <w:pStyle w:val="TPnormal"/>
        <w:jc w:val="left"/>
      </w:pPr>
      <w:r>
        <w:t xml:space="preserve">Pour retrouver le code et les liens utiles de cette démonstration, </w:t>
      </w:r>
      <w:r w:rsidR="006B262E">
        <w:t>copier le fichier demonstration2</w:t>
      </w:r>
      <w:r>
        <w:t>.html dans le répert</w:t>
      </w:r>
      <w:r w:rsidR="006B262E">
        <w:t>oire /WebContent/modules/module5</w:t>
      </w:r>
      <w:bookmarkStart w:id="0" w:name="_GoBack"/>
      <w:bookmarkEnd w:id="0"/>
      <w:r>
        <w:t>/demonstrations.</w:t>
      </w:r>
    </w:p>
    <w:p w14:paraId="3CA41E5E" w14:textId="77777777" w:rsidR="00590AA9" w:rsidRPr="00C40D5D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C40D5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85CFD" w14:textId="77777777" w:rsidR="000C1F32" w:rsidRDefault="000C1F32" w:rsidP="006C7E58">
      <w:r>
        <w:separator/>
      </w:r>
    </w:p>
  </w:endnote>
  <w:endnote w:type="continuationSeparator" w:id="0">
    <w:p w14:paraId="5F9549EB" w14:textId="77777777" w:rsidR="000C1F32" w:rsidRDefault="000C1F3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182BE113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262E">
            <w:rPr>
              <w:noProof/>
            </w:rPr>
            <w:t>1</w:t>
          </w:r>
          <w:r>
            <w:fldChar w:fldCharType="end"/>
          </w:r>
          <w:r>
            <w:t>/</w:t>
          </w:r>
          <w:r w:rsidR="006B262E">
            <w:fldChar w:fldCharType="begin"/>
          </w:r>
          <w:r w:rsidR="006B262E">
            <w:instrText xml:space="preserve"> NUMPAGES   \* MERGEFORMAT </w:instrText>
          </w:r>
          <w:r w:rsidR="006B262E">
            <w:fldChar w:fldCharType="separate"/>
          </w:r>
          <w:r w:rsidR="006B262E">
            <w:rPr>
              <w:noProof/>
            </w:rPr>
            <w:t>2</w:t>
          </w:r>
          <w:r w:rsidR="006B262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B48C5" w14:textId="77777777" w:rsidR="000C1F32" w:rsidRDefault="000C1F32" w:rsidP="006C7E58">
      <w:r>
        <w:separator/>
      </w:r>
    </w:p>
  </w:footnote>
  <w:footnote w:type="continuationSeparator" w:id="0">
    <w:p w14:paraId="2DB06E86" w14:textId="77777777" w:rsidR="000C1F32" w:rsidRDefault="000C1F3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BBE"/>
    <w:rsid w:val="000504C9"/>
    <w:rsid w:val="00062FC0"/>
    <w:rsid w:val="000753A7"/>
    <w:rsid w:val="00097F0B"/>
    <w:rsid w:val="000A1582"/>
    <w:rsid w:val="000B5825"/>
    <w:rsid w:val="000C1F32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458EF"/>
    <w:rsid w:val="00261F4C"/>
    <w:rsid w:val="00277014"/>
    <w:rsid w:val="00277CDD"/>
    <w:rsid w:val="002835C6"/>
    <w:rsid w:val="00287D81"/>
    <w:rsid w:val="00293E9F"/>
    <w:rsid w:val="002A1E59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262E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D5234"/>
    <w:rsid w:val="00BF077F"/>
    <w:rsid w:val="00BF55F7"/>
    <w:rsid w:val="00C00EBA"/>
    <w:rsid w:val="00C16564"/>
    <w:rsid w:val="00C33697"/>
    <w:rsid w:val="00C40D5D"/>
    <w:rsid w:val="00C41B0B"/>
    <w:rsid w:val="00C62D79"/>
    <w:rsid w:val="00C87756"/>
    <w:rsid w:val="00C8791A"/>
    <w:rsid w:val="00CA5C15"/>
    <w:rsid w:val="00CB0B02"/>
    <w:rsid w:val="00CB307B"/>
    <w:rsid w:val="00CB6767"/>
    <w:rsid w:val="00CC4730"/>
    <w:rsid w:val="00CD6D6E"/>
    <w:rsid w:val="00CE2F19"/>
    <w:rsid w:val="00CF60AF"/>
    <w:rsid w:val="00D036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Z5HNVW24N33T-678105430-3899</_dlc_DocId>
    <_dlc_DocIdUrl xmlns="48513151-72dc-4d20-a25c-0c8180736831">
      <Url>http://inet/sites/projets/EcoleNumerique/_layouts/15/DocIdRedir.aspx?ID=Z5HNVW24N33T-678105430-3899</Url>
      <Description>Z5HNVW24N33T-678105430-3899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5</cp:revision>
  <cp:lastPrinted>2016-09-29T07:49:00Z</cp:lastPrinted>
  <dcterms:created xsi:type="dcterms:W3CDTF">2018-02-19T14:20:00Z</dcterms:created>
  <dcterms:modified xsi:type="dcterms:W3CDTF">2018-04-30T13:59:00Z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ff832a50-27ff-425c-8b97-aa02211f7157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